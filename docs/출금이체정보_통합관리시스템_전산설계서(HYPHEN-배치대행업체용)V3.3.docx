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99CA" w14:textId="77777777" w:rsidR="001C5683" w:rsidRDefault="00F65B5E" w:rsidP="005F17DA">
      <w:pPr>
        <w:pStyle w:val="afe"/>
      </w:pPr>
      <w:r>
        <w:rPr>
          <w:rFonts w:hint="eastAsia"/>
        </w:rPr>
        <w:t xml:space="preserve">Version </w:t>
      </w:r>
      <w:r w:rsidR="00CF182D">
        <w:t>3</w:t>
      </w:r>
      <w:r>
        <w:rPr>
          <w:rFonts w:hint="eastAsia"/>
        </w:rPr>
        <w:t>.</w:t>
      </w:r>
      <w:r w:rsidR="00BB6327">
        <w:t>3</w:t>
      </w:r>
    </w:p>
    <w:p w14:paraId="49B7B652" w14:textId="77777777" w:rsidR="002A444D" w:rsidRDefault="002A444D" w:rsidP="00D87DA7">
      <w:pPr>
        <w:pStyle w:val="afd"/>
      </w:pPr>
    </w:p>
    <w:p w14:paraId="27DA3CC2" w14:textId="77777777" w:rsidR="001A0EDD" w:rsidRDefault="00C36CB1" w:rsidP="00D87DA7">
      <w:pPr>
        <w:pStyle w:val="afff5"/>
      </w:pPr>
      <w:r>
        <w:rPr>
          <w:rFonts w:hint="eastAsia"/>
        </w:rPr>
        <w:t>출금이체</w:t>
      </w:r>
      <w:r w:rsidR="000E4D1E">
        <w:rPr>
          <w:rFonts w:hint="eastAsia"/>
        </w:rPr>
        <w:t>정보</w:t>
      </w:r>
      <w:r w:rsidR="000E4D1E">
        <w:rPr>
          <w:rFonts w:hint="eastAsia"/>
        </w:rPr>
        <w:t xml:space="preserve"> </w:t>
      </w:r>
      <w:r>
        <w:rPr>
          <w:rFonts w:hint="eastAsia"/>
        </w:rPr>
        <w:t>통합관리시스템</w:t>
      </w:r>
    </w:p>
    <w:p w14:paraId="7A59B790" w14:textId="77777777" w:rsidR="00C36CB1" w:rsidRDefault="001A0EDD" w:rsidP="00D87DA7">
      <w:pPr>
        <w:pStyle w:val="afff5"/>
      </w:pPr>
      <w:r>
        <w:rPr>
          <w:rFonts w:hint="eastAsia"/>
        </w:rPr>
        <w:t>펌뱅킹</w:t>
      </w:r>
      <w:r>
        <w:rPr>
          <w:rFonts w:hint="eastAsia"/>
        </w:rPr>
        <w:t xml:space="preserve"> </w:t>
      </w:r>
      <w:r>
        <w:rPr>
          <w:rFonts w:hint="eastAsia"/>
        </w:rPr>
        <w:t>자동이체</w:t>
      </w:r>
      <w:r>
        <w:rPr>
          <w:rFonts w:hint="eastAsia"/>
        </w:rPr>
        <w:t xml:space="preserve"> </w:t>
      </w:r>
      <w:r w:rsidR="00C36CB1">
        <w:rPr>
          <w:rFonts w:hint="eastAsia"/>
        </w:rPr>
        <w:t>전산설계서</w:t>
      </w:r>
    </w:p>
    <w:p w14:paraId="5EE40E64" w14:textId="7750A309" w:rsidR="00C36CB1" w:rsidRPr="00666A6F" w:rsidRDefault="00241865" w:rsidP="00D87DA7">
      <w:pPr>
        <w:pStyle w:val="afff5"/>
      </w:pPr>
      <w:r>
        <w:rPr>
          <w:rFonts w:hint="eastAsia"/>
        </w:rPr>
        <w:t>(</w:t>
      </w:r>
      <w:r w:rsidR="007C3985">
        <w:rPr>
          <w:rFonts w:hint="eastAsia"/>
        </w:rPr>
        <w:t>H</w:t>
      </w:r>
      <w:r w:rsidR="007C3985">
        <w:t>YPHEN</w:t>
      </w:r>
      <w:r>
        <w:rPr>
          <w:rFonts w:hint="eastAsia"/>
        </w:rPr>
        <w:t xml:space="preserve"> </w:t>
      </w:r>
      <w:r>
        <w:rPr>
          <w:rFonts w:ascii="맑은 고딕" w:hAnsi="맑은 고딕" w:hint="eastAsia"/>
        </w:rPr>
        <w:t>↔</w:t>
      </w:r>
      <w:r>
        <w:rPr>
          <w:rFonts w:hint="eastAsia"/>
        </w:rPr>
        <w:t xml:space="preserve"> </w:t>
      </w:r>
      <w:r w:rsidR="00120BA3">
        <w:rPr>
          <w:rFonts w:hint="eastAsia"/>
        </w:rPr>
        <w:t>배치대행업체</w:t>
      </w:r>
      <w:r>
        <w:rPr>
          <w:rFonts w:hint="eastAsia"/>
        </w:rPr>
        <w:t>)</w:t>
      </w:r>
    </w:p>
    <w:p w14:paraId="6E08EE90" w14:textId="77777777" w:rsidR="002A444D" w:rsidRPr="005477C7" w:rsidRDefault="002A444D" w:rsidP="00D87DA7">
      <w:pPr>
        <w:pStyle w:val="afd"/>
      </w:pPr>
    </w:p>
    <w:p w14:paraId="67B4FB27" w14:textId="77777777" w:rsidR="002A444D" w:rsidRDefault="002A444D" w:rsidP="00D87DA7">
      <w:pPr>
        <w:pStyle w:val="aff5"/>
      </w:pPr>
    </w:p>
    <w:p w14:paraId="2513F64A" w14:textId="77777777" w:rsidR="005F17DA" w:rsidRDefault="005F17DA" w:rsidP="00D87DA7">
      <w:pPr>
        <w:pStyle w:val="aff5"/>
      </w:pPr>
    </w:p>
    <w:p w14:paraId="09DC36AC" w14:textId="77777777" w:rsidR="002A444D" w:rsidRDefault="00B95382" w:rsidP="005F17DA">
      <w:pPr>
        <w:pStyle w:val="afff5"/>
      </w:pPr>
      <w:r>
        <w:rPr>
          <w:rFonts w:hint="eastAsia"/>
        </w:rPr>
        <w:t>2022</w:t>
      </w:r>
      <w:r w:rsidR="0009401A">
        <w:rPr>
          <w:rFonts w:hint="eastAsia"/>
        </w:rPr>
        <w:t>.</w:t>
      </w:r>
      <w:r>
        <w:t>1</w:t>
      </w:r>
    </w:p>
    <w:p w14:paraId="602A2A64" w14:textId="77777777" w:rsidR="002A444D" w:rsidRDefault="002A444D" w:rsidP="00D87DA7">
      <w:pPr>
        <w:pStyle w:val="afe"/>
      </w:pPr>
    </w:p>
    <w:p w14:paraId="4CA92A39" w14:textId="77777777" w:rsidR="002A444D" w:rsidRDefault="002A444D" w:rsidP="00D87DA7">
      <w:pPr>
        <w:pStyle w:val="afe"/>
      </w:pPr>
    </w:p>
    <w:p w14:paraId="10C5BC21" w14:textId="77777777" w:rsidR="002A444D" w:rsidRDefault="002A444D" w:rsidP="00D87DA7">
      <w:pPr>
        <w:pStyle w:val="afe"/>
      </w:pPr>
    </w:p>
    <w:p w14:paraId="0CCEF54A" w14:textId="77777777" w:rsidR="00B3283D" w:rsidRDefault="00B3283D" w:rsidP="00D87DA7">
      <w:pPr>
        <w:pStyle w:val="afe"/>
      </w:pPr>
    </w:p>
    <w:p w14:paraId="7AA4CD4E" w14:textId="77777777" w:rsidR="00B3283D" w:rsidRDefault="00B3283D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  <w:sz w:val="28"/>
          <w:szCs w:val="36"/>
        </w:rPr>
      </w:pPr>
      <w:r>
        <w:br w:type="page"/>
      </w:r>
    </w:p>
    <w:p w14:paraId="1F6516BC" w14:textId="77777777" w:rsidR="00B3283D" w:rsidRDefault="00B3283D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  <w:sz w:val="28"/>
          <w:szCs w:val="36"/>
        </w:rPr>
      </w:pPr>
    </w:p>
    <w:p w14:paraId="0425E545" w14:textId="77777777" w:rsidR="00B3283D" w:rsidRPr="000A7A5F" w:rsidRDefault="00B3283D" w:rsidP="00B3283D">
      <w:pPr>
        <w:pStyle w:val="aff0"/>
        <w:rPr>
          <w:rFonts w:asciiTheme="minorEastAsia" w:eastAsiaTheme="minorEastAsia" w:hAnsiTheme="minorEastAsia"/>
        </w:rPr>
      </w:pPr>
      <w:r w:rsidRPr="000A7A5F">
        <w:rPr>
          <w:rFonts w:asciiTheme="minorEastAsia" w:eastAsiaTheme="minorEastAsia" w:hAnsiTheme="minorEastAsia" w:hint="eastAsia"/>
        </w:rPr>
        <w:t>Revision History</w:t>
      </w:r>
    </w:p>
    <w:p w14:paraId="3CD939AB" w14:textId="77777777" w:rsidR="00B3283D" w:rsidRPr="000A7A5F" w:rsidRDefault="00B3283D" w:rsidP="00B3283D">
      <w:pPr>
        <w:pStyle w:val="a6"/>
      </w:pPr>
    </w:p>
    <w:tbl>
      <w:tblPr>
        <w:tblW w:w="8505" w:type="dxa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4961"/>
        <w:gridCol w:w="1134"/>
      </w:tblGrid>
      <w:tr w:rsidR="00B3283D" w:rsidRPr="000A7A5F" w14:paraId="6BAFA007" w14:textId="77777777" w:rsidTr="00681083">
        <w:tc>
          <w:tcPr>
            <w:tcW w:w="1417" w:type="dxa"/>
            <w:tcBorders>
              <w:top w:val="single" w:sz="12" w:space="0" w:color="auto"/>
              <w:left w:val="nil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863866" w14:textId="77777777" w:rsidR="00B3283D" w:rsidRPr="000A7A5F" w:rsidRDefault="00B3283D" w:rsidP="00045F65">
            <w:pPr>
              <w:pStyle w:val="a9"/>
              <w:rPr>
                <w:shd w:val="pct15" w:color="auto" w:fill="FFFFFF"/>
              </w:rPr>
            </w:pPr>
            <w:r w:rsidRPr="000A7A5F">
              <w:rPr>
                <w:shd w:val="pct15" w:color="auto" w:fill="FFFFFF"/>
              </w:rPr>
              <w:t>Date</w:t>
            </w:r>
          </w:p>
        </w:tc>
        <w:tc>
          <w:tcPr>
            <w:tcW w:w="99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C2E94BE" w14:textId="77777777" w:rsidR="00B3283D" w:rsidRPr="000A7A5F" w:rsidRDefault="00B3283D" w:rsidP="00045F65">
            <w:pPr>
              <w:pStyle w:val="a9"/>
              <w:rPr>
                <w:shd w:val="pct15" w:color="auto" w:fill="FFFFFF"/>
              </w:rPr>
            </w:pPr>
            <w:r w:rsidRPr="000A7A5F">
              <w:rPr>
                <w:shd w:val="pct15" w:color="auto" w:fill="FFFFFF"/>
              </w:rPr>
              <w:t>Version</w:t>
            </w:r>
          </w:p>
        </w:tc>
        <w:tc>
          <w:tcPr>
            <w:tcW w:w="4961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20D2840" w14:textId="77777777" w:rsidR="00B3283D" w:rsidRPr="000A7A5F" w:rsidRDefault="00B3283D" w:rsidP="00045F65">
            <w:pPr>
              <w:pStyle w:val="a9"/>
              <w:rPr>
                <w:shd w:val="pct15" w:color="auto" w:fill="FFFFFF"/>
              </w:rPr>
            </w:pPr>
            <w:r w:rsidRPr="000A7A5F">
              <w:rPr>
                <w:shd w:val="pct15" w:color="auto" w:fill="FFFFFF"/>
              </w:rPr>
              <w:t>Description</w:t>
            </w:r>
          </w:p>
        </w:tc>
        <w:tc>
          <w:tcPr>
            <w:tcW w:w="1134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DCDCFF4" w14:textId="77777777" w:rsidR="00B3283D" w:rsidRPr="000A7A5F" w:rsidRDefault="00B3283D" w:rsidP="00045F65">
            <w:pPr>
              <w:pStyle w:val="a9"/>
              <w:rPr>
                <w:shd w:val="pct15" w:color="auto" w:fill="FFFFFF"/>
              </w:rPr>
            </w:pPr>
            <w:r w:rsidRPr="000A7A5F">
              <w:rPr>
                <w:shd w:val="pct15" w:color="auto" w:fill="FFFFFF"/>
              </w:rPr>
              <w:t>Author</w:t>
            </w:r>
          </w:p>
        </w:tc>
      </w:tr>
      <w:tr w:rsidR="00B3283D" w:rsidRPr="000A7A5F" w14:paraId="5EF48D2D" w14:textId="77777777" w:rsidTr="00681083">
        <w:tc>
          <w:tcPr>
            <w:tcW w:w="1417" w:type="dxa"/>
            <w:tcBorders>
              <w:top w:val="double" w:sz="4" w:space="0" w:color="auto"/>
              <w:left w:val="nil"/>
            </w:tcBorders>
            <w:vAlign w:val="center"/>
          </w:tcPr>
          <w:p w14:paraId="4B9B1BF6" w14:textId="77777777" w:rsidR="00B3283D" w:rsidRPr="000A7A5F" w:rsidRDefault="00B3283D" w:rsidP="00045F65">
            <w:pPr>
              <w:pStyle w:val="aa"/>
              <w:rPr>
                <w:b/>
              </w:rPr>
            </w:pPr>
            <w:r w:rsidRPr="000A7A5F">
              <w:rPr>
                <w:rFonts w:hint="eastAsia"/>
              </w:rPr>
              <w:t>2015-0</w:t>
            </w:r>
            <w:r>
              <w:t>7</w:t>
            </w:r>
            <w:r w:rsidRPr="000A7A5F"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14:paraId="188C8A1B" w14:textId="77777777" w:rsidR="00B3283D" w:rsidRPr="000A7A5F" w:rsidRDefault="00B3283D" w:rsidP="00045F65">
            <w:pPr>
              <w:pStyle w:val="aa"/>
              <w:rPr>
                <w:b/>
              </w:rPr>
            </w:pPr>
            <w:r w:rsidRPr="000A7A5F">
              <w:rPr>
                <w:rFonts w:hint="eastAsia"/>
              </w:rPr>
              <w:t>1</w:t>
            </w:r>
            <w:r w:rsidR="00581285">
              <w:rPr>
                <w:rFonts w:hint="eastAsia"/>
              </w:rPr>
              <w:t>.0</w:t>
            </w:r>
          </w:p>
        </w:tc>
        <w:tc>
          <w:tcPr>
            <w:tcW w:w="4961" w:type="dxa"/>
            <w:tcBorders>
              <w:top w:val="double" w:sz="4" w:space="0" w:color="auto"/>
            </w:tcBorders>
            <w:vAlign w:val="center"/>
          </w:tcPr>
          <w:p w14:paraId="629AEA33" w14:textId="77777777" w:rsidR="00B3283D" w:rsidRPr="000A7A5F" w:rsidRDefault="00B3283D" w:rsidP="00045F65">
            <w:pPr>
              <w:pStyle w:val="a8"/>
            </w:pPr>
            <w:r w:rsidRPr="000A7A5F">
              <w:rPr>
                <w:rFonts w:hint="eastAsia"/>
              </w:rPr>
              <w:t>신규 작성</w:t>
            </w:r>
          </w:p>
        </w:tc>
        <w:tc>
          <w:tcPr>
            <w:tcW w:w="1134" w:type="dxa"/>
            <w:tcBorders>
              <w:top w:val="double" w:sz="4" w:space="0" w:color="auto"/>
              <w:right w:val="nil"/>
            </w:tcBorders>
            <w:vAlign w:val="center"/>
          </w:tcPr>
          <w:p w14:paraId="6C178FCD" w14:textId="77777777" w:rsidR="00B3283D" w:rsidRPr="000A7A5F" w:rsidRDefault="00B3283D" w:rsidP="00045F65">
            <w:pPr>
              <w:pStyle w:val="aa"/>
            </w:pPr>
          </w:p>
        </w:tc>
      </w:tr>
      <w:tr w:rsidR="00A86A84" w:rsidRPr="000A7A5F" w14:paraId="1C17DD47" w14:textId="77777777" w:rsidTr="00A86A84">
        <w:trPr>
          <w:trHeight w:val="2345"/>
        </w:trPr>
        <w:tc>
          <w:tcPr>
            <w:tcW w:w="1417" w:type="dxa"/>
            <w:tcBorders>
              <w:left w:val="nil"/>
            </w:tcBorders>
            <w:vAlign w:val="center"/>
          </w:tcPr>
          <w:p w14:paraId="66D8F227" w14:textId="77777777" w:rsidR="00A86A84" w:rsidRPr="000A7A5F" w:rsidRDefault="00A86A84" w:rsidP="00045F65">
            <w:pPr>
              <w:pStyle w:val="aa"/>
            </w:pPr>
            <w:r w:rsidRPr="000A7A5F">
              <w:rPr>
                <w:rFonts w:hint="eastAsia"/>
              </w:rPr>
              <w:t>2015-0</w:t>
            </w:r>
            <w:r w:rsidR="00B136D6">
              <w:t>8</w:t>
            </w:r>
            <w:r w:rsidRPr="000A7A5F">
              <w:rPr>
                <w:rFonts w:hint="eastAsia"/>
              </w:rPr>
              <w:t>-</w:t>
            </w:r>
            <w:r w:rsidR="00B136D6">
              <w:t>0</w:t>
            </w:r>
            <w:r w:rsidRPr="000A7A5F">
              <w:rPr>
                <w:rFonts w:hint="eastAsia"/>
              </w:rPr>
              <w:t>4</w:t>
            </w:r>
          </w:p>
        </w:tc>
        <w:tc>
          <w:tcPr>
            <w:tcW w:w="993" w:type="dxa"/>
            <w:vAlign w:val="center"/>
          </w:tcPr>
          <w:p w14:paraId="2BCEB735" w14:textId="77777777" w:rsidR="00A86A84" w:rsidRPr="000A7A5F" w:rsidRDefault="00A86A84" w:rsidP="00045F65">
            <w:pPr>
              <w:pStyle w:val="aa"/>
            </w:pPr>
            <w:r>
              <w:rPr>
                <w:rFonts w:hint="eastAsia"/>
              </w:rPr>
              <w:t>2.0</w:t>
            </w:r>
          </w:p>
        </w:tc>
        <w:tc>
          <w:tcPr>
            <w:tcW w:w="4961" w:type="dxa"/>
            <w:vAlign w:val="center"/>
          </w:tcPr>
          <w:p w14:paraId="34573B74" w14:textId="77777777" w:rsidR="00A86A84" w:rsidRPr="000A7A5F" w:rsidRDefault="00A86A84" w:rsidP="00045F65">
            <w:pPr>
              <w:pStyle w:val="a8"/>
            </w:pPr>
            <w:r w:rsidRPr="000A7A5F">
              <w:rPr>
                <w:rFonts w:hint="eastAsia"/>
              </w:rPr>
              <w:t>- DER(증빙자료 확장자)의 SPEC. 추가</w:t>
            </w:r>
          </w:p>
          <w:p w14:paraId="1190AAC2" w14:textId="77777777" w:rsidR="00A86A84" w:rsidRPr="000A7A5F" w:rsidRDefault="00A86A84" w:rsidP="00045F65">
            <w:pPr>
              <w:pStyle w:val="a8"/>
            </w:pPr>
            <w:r w:rsidRPr="000A7A5F">
              <w:rPr>
                <w:rFonts w:hint="eastAsia"/>
              </w:rPr>
              <w:t>응답코드집 변경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75F3913E" w14:textId="77777777" w:rsidR="00A86A84" w:rsidRPr="000A7A5F" w:rsidRDefault="00A86A84" w:rsidP="00045F65">
            <w:pPr>
              <w:pStyle w:val="aa"/>
            </w:pPr>
          </w:p>
        </w:tc>
      </w:tr>
      <w:tr w:rsidR="00430BC8" w:rsidRPr="000A7A5F" w14:paraId="4C2730D6" w14:textId="77777777" w:rsidTr="00A86A84">
        <w:trPr>
          <w:trHeight w:val="2345"/>
        </w:trPr>
        <w:tc>
          <w:tcPr>
            <w:tcW w:w="1417" w:type="dxa"/>
            <w:tcBorders>
              <w:left w:val="nil"/>
            </w:tcBorders>
            <w:vAlign w:val="center"/>
          </w:tcPr>
          <w:p w14:paraId="5A90BA0B" w14:textId="77777777" w:rsidR="00430BC8" w:rsidRPr="000A7A5F" w:rsidRDefault="00430BC8" w:rsidP="00045F65">
            <w:pPr>
              <w:pStyle w:val="aa"/>
            </w:pPr>
            <w:r>
              <w:rPr>
                <w:rFonts w:hint="eastAsia"/>
              </w:rPr>
              <w:t>2016-03-31</w:t>
            </w:r>
          </w:p>
        </w:tc>
        <w:tc>
          <w:tcPr>
            <w:tcW w:w="993" w:type="dxa"/>
            <w:vAlign w:val="center"/>
          </w:tcPr>
          <w:p w14:paraId="7D3E1C3F" w14:textId="77777777" w:rsidR="00430BC8" w:rsidRDefault="00430BC8" w:rsidP="00045F65">
            <w:pPr>
              <w:pStyle w:val="aa"/>
            </w:pPr>
            <w:r>
              <w:rPr>
                <w:rFonts w:hint="eastAsia"/>
              </w:rPr>
              <w:t>3.1</w:t>
            </w:r>
          </w:p>
        </w:tc>
        <w:tc>
          <w:tcPr>
            <w:tcW w:w="4961" w:type="dxa"/>
            <w:vAlign w:val="center"/>
          </w:tcPr>
          <w:p w14:paraId="52CE9E70" w14:textId="77777777" w:rsidR="00430BC8" w:rsidRPr="000A7A5F" w:rsidRDefault="00430BC8" w:rsidP="00045F65">
            <w:pPr>
              <w:pStyle w:val="a8"/>
            </w:pP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5BA10AC6" w14:textId="77777777" w:rsidR="00430BC8" w:rsidRPr="000A7A5F" w:rsidRDefault="00430BC8" w:rsidP="00045F65">
            <w:pPr>
              <w:pStyle w:val="aa"/>
            </w:pPr>
          </w:p>
        </w:tc>
      </w:tr>
      <w:tr w:rsidR="006D3AF0" w:rsidRPr="000A7A5F" w14:paraId="2F33D9A2" w14:textId="77777777" w:rsidTr="00A86A84">
        <w:trPr>
          <w:trHeight w:val="2345"/>
        </w:trPr>
        <w:tc>
          <w:tcPr>
            <w:tcW w:w="1417" w:type="dxa"/>
            <w:tcBorders>
              <w:left w:val="nil"/>
            </w:tcBorders>
            <w:vAlign w:val="center"/>
          </w:tcPr>
          <w:p w14:paraId="16895298" w14:textId="77777777" w:rsidR="006D3AF0" w:rsidRDefault="006D3AF0" w:rsidP="00045F65">
            <w:pPr>
              <w:pStyle w:val="aa"/>
            </w:pPr>
            <w:r>
              <w:rPr>
                <w:rFonts w:hint="eastAsia"/>
              </w:rPr>
              <w:t>2016-08-17</w:t>
            </w:r>
          </w:p>
        </w:tc>
        <w:tc>
          <w:tcPr>
            <w:tcW w:w="993" w:type="dxa"/>
            <w:vAlign w:val="center"/>
          </w:tcPr>
          <w:p w14:paraId="2D324452" w14:textId="77777777" w:rsidR="006D3AF0" w:rsidRDefault="006D3AF0" w:rsidP="00045F65">
            <w:pPr>
              <w:pStyle w:val="aa"/>
            </w:pPr>
            <w:r>
              <w:rPr>
                <w:rFonts w:hint="eastAsia"/>
              </w:rPr>
              <w:t>3.2</w:t>
            </w:r>
          </w:p>
        </w:tc>
        <w:tc>
          <w:tcPr>
            <w:tcW w:w="4961" w:type="dxa"/>
            <w:vAlign w:val="center"/>
          </w:tcPr>
          <w:p w14:paraId="7C73D2FB" w14:textId="77777777" w:rsidR="006D3AF0" w:rsidRPr="006D3AF0" w:rsidRDefault="006D3AF0" w:rsidP="006D3AF0">
            <w:pPr>
              <w:wordWrap/>
              <w:spacing w:line="0" w:lineRule="atLeast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6D3AF0">
              <w:rPr>
                <w:rFonts w:ascii="맑은 고딕" w:hAnsi="맑은 고딕" w:cs="굴림" w:hint="eastAsia"/>
                <w:color w:val="000000"/>
                <w:szCs w:val="20"/>
              </w:rPr>
              <w:t>사후점검 기능 추가</w:t>
            </w:r>
          </w:p>
          <w:p w14:paraId="0271D52F" w14:textId="77777777" w:rsidR="006D3AF0" w:rsidRPr="006D3AF0" w:rsidRDefault="006D3AF0" w:rsidP="006D3AF0">
            <w:pPr>
              <w:numPr>
                <w:ilvl w:val="0"/>
                <w:numId w:val="37"/>
              </w:numPr>
              <w:wordWrap/>
              <w:spacing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6D3AF0">
              <w:rPr>
                <w:rFonts w:ascii="맑은 고딕" w:hAnsi="맑은 고딕" w:cs="굴림" w:hint="eastAsia"/>
                <w:color w:val="000000"/>
                <w:szCs w:val="20"/>
              </w:rPr>
              <w:t>사후점검 동의자료 요청 (FB0410)</w:t>
            </w:r>
          </w:p>
          <w:p w14:paraId="640C1210" w14:textId="77777777" w:rsidR="006D3AF0" w:rsidRPr="006D3AF0" w:rsidRDefault="006D3AF0" w:rsidP="006D3AF0">
            <w:pPr>
              <w:numPr>
                <w:ilvl w:val="0"/>
                <w:numId w:val="37"/>
              </w:numPr>
              <w:wordWrap/>
              <w:spacing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6D3AF0">
              <w:rPr>
                <w:rFonts w:ascii="맑은 고딕" w:hAnsi="맑은 고딕" w:cs="굴림" w:hint="eastAsia"/>
                <w:color w:val="000000"/>
                <w:szCs w:val="20"/>
              </w:rPr>
              <w:t>사후점검 동의자료 요청목록 (FB0431)</w:t>
            </w:r>
          </w:p>
          <w:p w14:paraId="3E1DCD2D" w14:textId="77777777" w:rsidR="006D3AF0" w:rsidRPr="006D3AF0" w:rsidRDefault="006D3AF0" w:rsidP="006D3AF0">
            <w:pPr>
              <w:numPr>
                <w:ilvl w:val="0"/>
                <w:numId w:val="37"/>
              </w:numPr>
              <w:wordWrap/>
              <w:spacing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6D3AF0">
              <w:rPr>
                <w:rFonts w:ascii="맑은 고딕" w:hAnsi="맑은 고딕" w:cs="굴림" w:hint="eastAsia"/>
                <w:color w:val="000000"/>
                <w:szCs w:val="20"/>
              </w:rPr>
              <w:t>사후점검 동의자료 정보 (FB0420)</w:t>
            </w:r>
          </w:p>
          <w:p w14:paraId="18550E44" w14:textId="77777777" w:rsidR="006D3AF0" w:rsidRPr="006D3AF0" w:rsidRDefault="006D3AF0" w:rsidP="006D3AF0">
            <w:pPr>
              <w:numPr>
                <w:ilvl w:val="0"/>
                <w:numId w:val="37"/>
              </w:numPr>
              <w:wordWrap/>
              <w:spacing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6D3AF0">
              <w:rPr>
                <w:rFonts w:ascii="맑은 고딕" w:hAnsi="맑은 고딕" w:cs="굴림" w:hint="eastAsia"/>
                <w:color w:val="000000"/>
                <w:szCs w:val="20"/>
              </w:rPr>
              <w:t>사후점검 동의자료 정보 검증 결과 (FB0421)</w:t>
            </w:r>
          </w:p>
          <w:p w14:paraId="12111528" w14:textId="77777777" w:rsidR="006D3AF0" w:rsidRPr="006D3AF0" w:rsidRDefault="006D3AF0" w:rsidP="00681083">
            <w:pPr>
              <w:numPr>
                <w:ilvl w:val="0"/>
                <w:numId w:val="37"/>
              </w:numPr>
              <w:wordWrap/>
              <w:spacing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6D3AF0">
              <w:rPr>
                <w:rFonts w:ascii="맑은 고딕" w:hAnsi="맑은 고딕" w:cs="굴림" w:hint="eastAsia"/>
                <w:color w:val="000000"/>
                <w:szCs w:val="20"/>
              </w:rPr>
              <w:t>사후점검 동의자료 정보 목록(FB0432)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346559D4" w14:textId="77777777" w:rsidR="006D3AF0" w:rsidRPr="000A7A5F" w:rsidRDefault="006D3AF0" w:rsidP="00045F65">
            <w:pPr>
              <w:pStyle w:val="aa"/>
            </w:pPr>
          </w:p>
        </w:tc>
      </w:tr>
    </w:tbl>
    <w:p w14:paraId="7330D77E" w14:textId="77777777" w:rsidR="002A444D" w:rsidRDefault="002A444D" w:rsidP="00D87DA7">
      <w:pPr>
        <w:pStyle w:val="afe"/>
        <w:sectPr w:rsidR="002A444D" w:rsidSect="000E4D1E">
          <w:footerReference w:type="default" r:id="rId8"/>
          <w:pgSz w:w="11906" w:h="16838"/>
          <w:pgMar w:top="2835" w:right="1440" w:bottom="1440" w:left="1440" w:header="851" w:footer="992" w:gutter="0"/>
          <w:cols w:space="425"/>
          <w:docGrid w:linePitch="360"/>
        </w:sectPr>
      </w:pPr>
    </w:p>
    <w:p w14:paraId="33C7ED18" w14:textId="77777777" w:rsidR="002A444D" w:rsidRDefault="002A444D" w:rsidP="00D87DA7">
      <w:pPr>
        <w:pStyle w:val="aff0"/>
      </w:pPr>
      <w:r>
        <w:rPr>
          <w:rFonts w:hint="eastAsia"/>
        </w:rPr>
        <w:lastRenderedPageBreak/>
        <w:t>Table of Contents</w:t>
      </w:r>
    </w:p>
    <w:p w14:paraId="17DF6FFD" w14:textId="77777777" w:rsidR="00460B2A" w:rsidRDefault="001E34A7" w:rsidP="0059777D">
      <w:pPr>
        <w:pStyle w:val="11"/>
        <w:tabs>
          <w:tab w:val="right" w:leader="dot" w:pos="9736"/>
        </w:tabs>
        <w:rPr>
          <w:rFonts w:eastAsiaTheme="minorEastAsia" w:hAnsiTheme="minorHAnsi"/>
          <w:bCs w:val="0"/>
          <w:noProof/>
          <w:szCs w:val="22"/>
        </w:rPr>
      </w:pPr>
      <w:r>
        <w:rPr>
          <w:rFonts w:ascii="Verdana" w:eastAsia="맑은 고딕"/>
          <w:sz w:val="18"/>
          <w:szCs w:val="20"/>
        </w:rPr>
        <w:fldChar w:fldCharType="begin"/>
      </w:r>
      <w:r w:rsidR="00980F1E">
        <w:rPr>
          <w:rFonts w:ascii="Verdana" w:eastAsia="맑은 고딕"/>
          <w:sz w:val="18"/>
          <w:szCs w:val="20"/>
        </w:rPr>
        <w:instrText xml:space="preserve"> TOC \o "2-3" \h \z \t "</w:instrText>
      </w:r>
      <w:r w:rsidR="00980F1E">
        <w:rPr>
          <w:rFonts w:ascii="Verdana" w:eastAsia="맑은 고딕"/>
          <w:sz w:val="18"/>
          <w:szCs w:val="20"/>
        </w:rPr>
        <w:instrText>제목</w:instrText>
      </w:r>
      <w:r w:rsidR="00980F1E">
        <w:rPr>
          <w:rFonts w:ascii="Verdana" w:eastAsia="맑은 고딕"/>
          <w:sz w:val="18"/>
          <w:szCs w:val="20"/>
        </w:rPr>
        <w:instrText xml:space="preserve"> 1,1" </w:instrText>
      </w:r>
      <w:r>
        <w:rPr>
          <w:rFonts w:ascii="Verdana" w:eastAsia="맑은 고딕"/>
          <w:sz w:val="18"/>
          <w:szCs w:val="20"/>
        </w:rPr>
        <w:fldChar w:fldCharType="separate"/>
      </w:r>
    </w:p>
    <w:p w14:paraId="71D7EE36" w14:textId="77777777" w:rsidR="00460B2A" w:rsidRDefault="007C3985">
      <w:pPr>
        <w:pStyle w:val="1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23048106" w:history="1">
        <w:r w:rsidR="00460B2A" w:rsidRPr="00FC46EE">
          <w:rPr>
            <w:rStyle w:val="aff8"/>
            <w:noProof/>
          </w:rPr>
          <w:t xml:space="preserve">제 </w:t>
        </w:r>
        <w:r w:rsidR="00EF7376">
          <w:rPr>
            <w:rStyle w:val="aff8"/>
            <w:noProof/>
          </w:rPr>
          <w:t>1</w:t>
        </w:r>
        <w:r w:rsidR="00460B2A" w:rsidRPr="00FC46EE">
          <w:rPr>
            <w:rStyle w:val="aff8"/>
            <w:noProof/>
          </w:rPr>
          <w:t xml:space="preserve"> 장 시스템 기본 사항</w:t>
        </w:r>
        <w:r w:rsidR="00460B2A">
          <w:rPr>
            <w:noProof/>
            <w:webHidden/>
          </w:rPr>
          <w:tab/>
        </w:r>
        <w:r w:rsidR="00991C46">
          <w:rPr>
            <w:noProof/>
            <w:webHidden/>
          </w:rPr>
          <w:t>5</w:t>
        </w:r>
      </w:hyperlink>
    </w:p>
    <w:p w14:paraId="03DA7B64" w14:textId="77777777" w:rsidR="00460B2A" w:rsidRDefault="007C3985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07" w:history="1">
        <w:r w:rsidR="00EF7376">
          <w:rPr>
            <w:rStyle w:val="aff8"/>
            <w:noProof/>
          </w:rPr>
          <w:t>1</w:t>
        </w:r>
        <w:r w:rsidR="00460B2A" w:rsidRPr="00FC46EE">
          <w:rPr>
            <w:rStyle w:val="aff8"/>
            <w:noProof/>
          </w:rPr>
          <w:t>.1 시스템 기본 형태</w:t>
        </w:r>
        <w:r w:rsidR="00460B2A">
          <w:rPr>
            <w:noProof/>
            <w:webHidden/>
          </w:rPr>
          <w:tab/>
        </w:r>
        <w:r w:rsidR="00991C46">
          <w:rPr>
            <w:noProof/>
            <w:webHidden/>
          </w:rPr>
          <w:t>5</w:t>
        </w:r>
      </w:hyperlink>
    </w:p>
    <w:p w14:paraId="6FBC62D9" w14:textId="77777777" w:rsidR="00460B2A" w:rsidRDefault="007C3985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08" w:history="1">
        <w:r w:rsidR="00EF7376">
          <w:rPr>
            <w:rStyle w:val="aff8"/>
            <w:noProof/>
          </w:rPr>
          <w:t>1</w:t>
        </w:r>
        <w:r w:rsidR="00460B2A" w:rsidRPr="00FC46EE">
          <w:rPr>
            <w:rStyle w:val="aff8"/>
            <w:noProof/>
          </w:rPr>
          <w:t>.2 관련 기관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_Toc423048108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B136D6">
          <w:rPr>
            <w:noProof/>
            <w:webHidden/>
          </w:rPr>
          <w:t>5</w:t>
        </w:r>
        <w:r w:rsidR="00460B2A">
          <w:rPr>
            <w:noProof/>
            <w:webHidden/>
          </w:rPr>
          <w:fldChar w:fldCharType="end"/>
        </w:r>
      </w:hyperlink>
    </w:p>
    <w:p w14:paraId="29290F87" w14:textId="77777777" w:rsidR="00460B2A" w:rsidRDefault="007C3985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09" w:history="1">
        <w:r w:rsidR="00460B2A" w:rsidRPr="00FC46EE">
          <w:rPr>
            <w:rStyle w:val="aff8"/>
            <w:noProof/>
          </w:rPr>
          <w:t>가. 통합기관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_Toc423048109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B136D6">
          <w:rPr>
            <w:noProof/>
            <w:webHidden/>
          </w:rPr>
          <w:t>5</w:t>
        </w:r>
        <w:r w:rsidR="00460B2A">
          <w:rPr>
            <w:noProof/>
            <w:webHidden/>
          </w:rPr>
          <w:fldChar w:fldCharType="end"/>
        </w:r>
      </w:hyperlink>
    </w:p>
    <w:p w14:paraId="274568B7" w14:textId="77777777" w:rsidR="00460B2A" w:rsidRDefault="007C3985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10" w:history="1">
        <w:r w:rsidR="00460B2A" w:rsidRPr="00FC46EE">
          <w:rPr>
            <w:rStyle w:val="aff8"/>
            <w:noProof/>
          </w:rPr>
          <w:t>나. 서비스 중계기관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_Toc423048110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B136D6">
          <w:rPr>
            <w:noProof/>
            <w:webHidden/>
          </w:rPr>
          <w:t>5</w:t>
        </w:r>
        <w:r w:rsidR="00460B2A">
          <w:rPr>
            <w:noProof/>
            <w:webHidden/>
          </w:rPr>
          <w:fldChar w:fldCharType="end"/>
        </w:r>
      </w:hyperlink>
    </w:p>
    <w:p w14:paraId="2CCEF093" w14:textId="77777777" w:rsidR="00460B2A" w:rsidRDefault="007C3985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15" w:history="1">
        <w:r w:rsidR="00EF7376">
          <w:rPr>
            <w:rStyle w:val="aff8"/>
            <w:noProof/>
          </w:rPr>
          <w:t>1</w:t>
        </w:r>
        <w:r w:rsidR="00460B2A" w:rsidRPr="00FC46EE">
          <w:rPr>
            <w:rStyle w:val="aff8"/>
            <w:noProof/>
          </w:rPr>
          <w:t>.</w:t>
        </w:r>
        <w:r w:rsidR="005B6AA8">
          <w:rPr>
            <w:rStyle w:val="aff8"/>
            <w:noProof/>
          </w:rPr>
          <w:t>3</w:t>
        </w:r>
        <w:r w:rsidR="00460B2A" w:rsidRPr="00FC46EE">
          <w:rPr>
            <w:rStyle w:val="aff8"/>
            <w:noProof/>
          </w:rPr>
          <w:t xml:space="preserve"> 데이터 요소(DATA ELEMENT)의 표현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_Toc423048115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B136D6">
          <w:rPr>
            <w:noProof/>
            <w:webHidden/>
          </w:rPr>
          <w:t>6</w:t>
        </w:r>
        <w:r w:rsidR="00460B2A">
          <w:rPr>
            <w:noProof/>
            <w:webHidden/>
          </w:rPr>
          <w:fldChar w:fldCharType="end"/>
        </w:r>
      </w:hyperlink>
    </w:p>
    <w:p w14:paraId="19F004CE" w14:textId="77777777" w:rsidR="00460B2A" w:rsidRDefault="007C3985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16" w:history="1">
        <w:r w:rsidR="00460B2A" w:rsidRPr="00FC46EE">
          <w:rPr>
            <w:rStyle w:val="aff8"/>
            <w:noProof/>
          </w:rPr>
          <w:t>가. 표현에 사용된 약자 및 기호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_Toc423048116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B136D6">
          <w:rPr>
            <w:noProof/>
            <w:webHidden/>
          </w:rPr>
          <w:t>6</w:t>
        </w:r>
        <w:r w:rsidR="00460B2A">
          <w:rPr>
            <w:noProof/>
            <w:webHidden/>
          </w:rPr>
          <w:fldChar w:fldCharType="end"/>
        </w:r>
      </w:hyperlink>
    </w:p>
    <w:p w14:paraId="27F51EAA" w14:textId="77777777" w:rsidR="00460B2A" w:rsidRDefault="007C3985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17" w:history="1">
        <w:r w:rsidR="00460B2A" w:rsidRPr="00FC46EE">
          <w:rPr>
            <w:rStyle w:val="aff8"/>
            <w:noProof/>
          </w:rPr>
          <w:t>나. DATA의 기본 속성 값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_Toc423048117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B136D6">
          <w:rPr>
            <w:noProof/>
            <w:webHidden/>
          </w:rPr>
          <w:t>6</w:t>
        </w:r>
        <w:r w:rsidR="00460B2A">
          <w:rPr>
            <w:noProof/>
            <w:webHidden/>
          </w:rPr>
          <w:fldChar w:fldCharType="end"/>
        </w:r>
      </w:hyperlink>
    </w:p>
    <w:p w14:paraId="01A632B5" w14:textId="77777777" w:rsidR="00460B2A" w:rsidRDefault="007C3985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18" w:history="1">
        <w:r w:rsidR="00460B2A" w:rsidRPr="00FC46EE">
          <w:rPr>
            <w:rStyle w:val="aff8"/>
            <w:noProof/>
          </w:rPr>
          <w:t>다. DATA의 코드 범위 및 수록 기준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_Toc423048118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B136D6">
          <w:rPr>
            <w:noProof/>
            <w:webHidden/>
          </w:rPr>
          <w:t>6</w:t>
        </w:r>
        <w:r w:rsidR="00460B2A">
          <w:rPr>
            <w:noProof/>
            <w:webHidden/>
          </w:rPr>
          <w:fldChar w:fldCharType="end"/>
        </w:r>
      </w:hyperlink>
    </w:p>
    <w:p w14:paraId="5FF40026" w14:textId="77777777" w:rsidR="00460B2A" w:rsidRDefault="007C3985">
      <w:pPr>
        <w:pStyle w:val="1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23048119" w:history="1">
        <w:r w:rsidR="00460B2A" w:rsidRPr="00FC46EE">
          <w:rPr>
            <w:rStyle w:val="aff8"/>
            <w:noProof/>
          </w:rPr>
          <w:t xml:space="preserve">제 </w:t>
        </w:r>
        <w:r w:rsidR="003E4EA8">
          <w:rPr>
            <w:rStyle w:val="aff8"/>
            <w:noProof/>
          </w:rPr>
          <w:t>2</w:t>
        </w:r>
        <w:r w:rsidR="00460B2A" w:rsidRPr="00FC46EE">
          <w:rPr>
            <w:rStyle w:val="aff8"/>
            <w:noProof/>
          </w:rPr>
          <w:t xml:space="preserve"> 장 업무 처리</w:t>
        </w:r>
        <w:r w:rsidR="00460B2A">
          <w:rPr>
            <w:noProof/>
            <w:webHidden/>
          </w:rPr>
          <w:tab/>
        </w:r>
        <w:r w:rsidR="00991C46">
          <w:rPr>
            <w:noProof/>
            <w:webHidden/>
          </w:rPr>
          <w:t>7</w:t>
        </w:r>
      </w:hyperlink>
    </w:p>
    <w:p w14:paraId="2EB6AD10" w14:textId="77777777" w:rsidR="00460B2A" w:rsidRDefault="007C3985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20" w:history="1">
        <w:r w:rsidR="003E4EA8">
          <w:rPr>
            <w:rStyle w:val="aff8"/>
            <w:noProof/>
          </w:rPr>
          <w:t>2</w:t>
        </w:r>
        <w:r w:rsidR="00460B2A" w:rsidRPr="00FC46EE">
          <w:rPr>
            <w:rStyle w:val="aff8"/>
            <w:noProof/>
          </w:rPr>
          <w:t>.1 출금이체 증빙 자료</w:t>
        </w:r>
        <w:r w:rsidR="00460B2A">
          <w:rPr>
            <w:noProof/>
            <w:webHidden/>
          </w:rPr>
          <w:tab/>
        </w:r>
        <w:r w:rsidR="00991C46">
          <w:rPr>
            <w:noProof/>
            <w:webHidden/>
          </w:rPr>
          <w:t>7</w:t>
        </w:r>
      </w:hyperlink>
    </w:p>
    <w:p w14:paraId="311A1C66" w14:textId="77777777" w:rsidR="00460B2A" w:rsidRDefault="007C3985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21" w:history="1">
        <w:r w:rsidR="003E4EA8">
          <w:rPr>
            <w:rStyle w:val="aff8"/>
            <w:noProof/>
          </w:rPr>
          <w:t>2</w:t>
        </w:r>
        <w:r w:rsidR="00460B2A" w:rsidRPr="00FC46EE">
          <w:rPr>
            <w:rStyle w:val="aff8"/>
            <w:noProof/>
          </w:rPr>
          <w:t>.2 해지 내역 통보</w:t>
        </w:r>
        <w:r w:rsidR="00460B2A">
          <w:rPr>
            <w:noProof/>
            <w:webHidden/>
          </w:rPr>
          <w:tab/>
        </w:r>
        <w:r w:rsidR="00991C46">
          <w:rPr>
            <w:noProof/>
            <w:webHidden/>
          </w:rPr>
          <w:t>8</w:t>
        </w:r>
      </w:hyperlink>
    </w:p>
    <w:p w14:paraId="51C049DF" w14:textId="77777777" w:rsidR="00460B2A" w:rsidRDefault="007C3985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22" w:history="1">
        <w:r w:rsidR="003E4EA8">
          <w:rPr>
            <w:rStyle w:val="aff8"/>
            <w:noProof/>
          </w:rPr>
          <w:t>2</w:t>
        </w:r>
        <w:r w:rsidR="00460B2A" w:rsidRPr="00FC46EE">
          <w:rPr>
            <w:rStyle w:val="aff8"/>
            <w:noProof/>
          </w:rPr>
          <w:t>.3 출금이체 변경</w:t>
        </w:r>
        <w:r w:rsidR="00460B2A">
          <w:rPr>
            <w:noProof/>
            <w:webHidden/>
          </w:rPr>
          <w:tab/>
        </w:r>
        <w:r w:rsidR="00991C46">
          <w:rPr>
            <w:noProof/>
            <w:webHidden/>
          </w:rPr>
          <w:t>9</w:t>
        </w:r>
      </w:hyperlink>
    </w:p>
    <w:p w14:paraId="58DEE187" w14:textId="77777777" w:rsidR="00460B2A" w:rsidRDefault="007C3985">
      <w:pPr>
        <w:pStyle w:val="1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23048124" w:history="1">
        <w:r w:rsidR="00460B2A" w:rsidRPr="00FC46EE">
          <w:rPr>
            <w:rStyle w:val="aff8"/>
            <w:noProof/>
          </w:rPr>
          <w:t xml:space="preserve">제 </w:t>
        </w:r>
        <w:r w:rsidR="003E4EA8">
          <w:rPr>
            <w:rStyle w:val="aff8"/>
            <w:noProof/>
          </w:rPr>
          <w:t>3</w:t>
        </w:r>
        <w:r w:rsidR="00460B2A" w:rsidRPr="00FC46EE">
          <w:rPr>
            <w:rStyle w:val="aff8"/>
            <w:noProof/>
          </w:rPr>
          <w:t xml:space="preserve"> 장 일괄 전송 업무</w:t>
        </w:r>
        <w:r w:rsidR="00460B2A">
          <w:rPr>
            <w:noProof/>
            <w:webHidden/>
          </w:rPr>
          <w:tab/>
        </w:r>
        <w:r w:rsidR="00192CF5">
          <w:rPr>
            <w:noProof/>
            <w:webHidden/>
          </w:rPr>
          <w:t>1</w:t>
        </w:r>
        <w:r w:rsidR="00991C46">
          <w:rPr>
            <w:noProof/>
            <w:webHidden/>
          </w:rPr>
          <w:t>0</w:t>
        </w:r>
      </w:hyperlink>
    </w:p>
    <w:p w14:paraId="797ED8FF" w14:textId="77777777" w:rsidR="00460B2A" w:rsidRDefault="007C3985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30" w:history="1">
        <w:r w:rsidR="003E4EA8">
          <w:rPr>
            <w:rStyle w:val="aff8"/>
            <w:noProof/>
          </w:rPr>
          <w:t>3</w:t>
        </w:r>
        <w:r w:rsidR="00460B2A" w:rsidRPr="00FC46EE">
          <w:rPr>
            <w:rStyle w:val="aff8"/>
            <w:noProof/>
          </w:rPr>
          <w:t>.</w:t>
        </w:r>
        <w:r w:rsidR="003E4EA8">
          <w:rPr>
            <w:rStyle w:val="aff8"/>
            <w:noProof/>
          </w:rPr>
          <w:t>1</w:t>
        </w:r>
        <w:r w:rsidR="00460B2A" w:rsidRPr="00FC46EE">
          <w:rPr>
            <w:rStyle w:val="aff8"/>
            <w:noProof/>
          </w:rPr>
          <w:t xml:space="preserve"> 출금이체 증빙자료</w:t>
        </w:r>
        <w:r w:rsidR="00460B2A">
          <w:rPr>
            <w:noProof/>
            <w:webHidden/>
          </w:rPr>
          <w:tab/>
        </w:r>
        <w:r w:rsidR="00041879">
          <w:rPr>
            <w:noProof/>
            <w:webHidden/>
          </w:rPr>
          <w:t>1</w:t>
        </w:r>
        <w:r w:rsidR="00991C46">
          <w:rPr>
            <w:noProof/>
            <w:webHidden/>
          </w:rPr>
          <w:t>0</w:t>
        </w:r>
      </w:hyperlink>
    </w:p>
    <w:p w14:paraId="1257B07E" w14:textId="77777777" w:rsidR="00460B2A" w:rsidRDefault="007C3985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31" w:history="1">
        <w:r w:rsidR="003E4EA8">
          <w:rPr>
            <w:rStyle w:val="aff8"/>
            <w:noProof/>
          </w:rPr>
          <w:t>3</w:t>
        </w:r>
        <w:r w:rsidR="00460B2A" w:rsidRPr="00FC46EE">
          <w:rPr>
            <w:rStyle w:val="aff8"/>
            <w:noProof/>
          </w:rPr>
          <w:t>.</w:t>
        </w:r>
        <w:r w:rsidR="003E4EA8">
          <w:rPr>
            <w:rStyle w:val="aff8"/>
            <w:noProof/>
          </w:rPr>
          <w:t>1</w:t>
        </w:r>
        <w:r w:rsidR="00460B2A" w:rsidRPr="00FC46EE">
          <w:rPr>
            <w:rStyle w:val="aff8"/>
            <w:noProof/>
          </w:rPr>
          <w:t>.1 출금이체 증빙자료 정보 (FB0110)</w:t>
        </w:r>
        <w:r w:rsidR="00460B2A">
          <w:rPr>
            <w:noProof/>
            <w:webHidden/>
          </w:rPr>
          <w:tab/>
        </w:r>
        <w:r w:rsidR="00192CF5">
          <w:rPr>
            <w:noProof/>
            <w:webHidden/>
          </w:rPr>
          <w:t>1</w:t>
        </w:r>
        <w:r w:rsidR="00991C46">
          <w:rPr>
            <w:noProof/>
            <w:webHidden/>
          </w:rPr>
          <w:t>0</w:t>
        </w:r>
      </w:hyperlink>
    </w:p>
    <w:p w14:paraId="491A7D02" w14:textId="77777777" w:rsidR="00460B2A" w:rsidRDefault="007C3985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32" w:history="1">
        <w:r w:rsidR="003E4EA8">
          <w:rPr>
            <w:rStyle w:val="aff8"/>
            <w:noProof/>
          </w:rPr>
          <w:t>3</w:t>
        </w:r>
        <w:r w:rsidR="00460B2A" w:rsidRPr="00FC46EE">
          <w:rPr>
            <w:rStyle w:val="aff8"/>
            <w:noProof/>
          </w:rPr>
          <w:t>.</w:t>
        </w:r>
        <w:r w:rsidR="003E4EA8">
          <w:rPr>
            <w:rStyle w:val="aff8"/>
            <w:noProof/>
          </w:rPr>
          <w:t>1</w:t>
        </w:r>
        <w:r w:rsidR="00460B2A" w:rsidRPr="00FC46EE">
          <w:rPr>
            <w:rStyle w:val="aff8"/>
            <w:noProof/>
          </w:rPr>
          <w:t>.2 출금이체 증빙자료 정보 검증 결과(FB0120)</w:t>
        </w:r>
        <w:r w:rsidR="00460B2A">
          <w:rPr>
            <w:noProof/>
            <w:webHidden/>
          </w:rPr>
          <w:tab/>
        </w:r>
        <w:r w:rsidR="000025D3">
          <w:rPr>
            <w:noProof/>
            <w:webHidden/>
          </w:rPr>
          <w:t>1</w:t>
        </w:r>
        <w:r w:rsidR="00991C46">
          <w:rPr>
            <w:noProof/>
            <w:webHidden/>
          </w:rPr>
          <w:t>4</w:t>
        </w:r>
      </w:hyperlink>
    </w:p>
    <w:p w14:paraId="183A8827" w14:textId="77777777" w:rsidR="00E159C4" w:rsidRPr="00D46E85" w:rsidRDefault="00D46E85" w:rsidP="00E159C4">
      <w:pPr>
        <w:pStyle w:val="11"/>
        <w:tabs>
          <w:tab w:val="right" w:leader="dot" w:pos="9736"/>
        </w:tabs>
        <w:rPr>
          <w:rStyle w:val="aff8"/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 \l "</w:instrText>
      </w:r>
      <w:r>
        <w:rPr>
          <w:rFonts w:hint="eastAsia"/>
          <w:noProof/>
        </w:rPr>
        <w:instrText>_제_5_장</w:instrText>
      </w:r>
      <w:r>
        <w:rPr>
          <w:noProof/>
        </w:rPr>
        <w:instrText xml:space="preserve">" </w:instrText>
      </w:r>
      <w:r>
        <w:rPr>
          <w:noProof/>
        </w:rPr>
        <w:fldChar w:fldCharType="separate"/>
      </w:r>
      <w:r w:rsidR="00E159C4" w:rsidRPr="00D46E85">
        <w:rPr>
          <w:rStyle w:val="aff8"/>
          <w:noProof/>
        </w:rPr>
        <w:t xml:space="preserve">제 </w:t>
      </w:r>
      <w:r w:rsidR="00477369">
        <w:rPr>
          <w:rStyle w:val="aff8"/>
          <w:noProof/>
        </w:rPr>
        <w:t>4</w:t>
      </w:r>
      <w:r w:rsidR="00E159C4" w:rsidRPr="00D46E85">
        <w:rPr>
          <w:rStyle w:val="aff8"/>
          <w:noProof/>
        </w:rPr>
        <w:t xml:space="preserve"> 장</w:t>
      </w:r>
      <w:r w:rsidR="00333BBB" w:rsidRPr="00D46E85">
        <w:rPr>
          <w:rStyle w:val="aff8"/>
          <w:rFonts w:hint="eastAsia"/>
          <w:noProof/>
        </w:rPr>
        <w:t xml:space="preserve"> KSNET과의 파일송수신 방법</w:t>
      </w:r>
      <w:r w:rsidR="00E159C4" w:rsidRPr="00D46E85">
        <w:rPr>
          <w:rStyle w:val="aff8"/>
          <w:noProof/>
          <w:webHidden/>
        </w:rPr>
        <w:tab/>
      </w:r>
      <w:r w:rsidR="00991C46">
        <w:rPr>
          <w:rStyle w:val="aff8"/>
          <w:noProof/>
          <w:webHidden/>
        </w:rPr>
        <w:t>16</w:t>
      </w:r>
    </w:p>
    <w:p w14:paraId="1885EC27" w14:textId="77777777" w:rsidR="00E159C4" w:rsidRDefault="00D46E85" w:rsidP="00E159C4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r>
        <w:rPr>
          <w:rFonts w:asciiTheme="majorHAnsi" w:eastAsiaTheme="majorHAnsi"/>
          <w:b/>
          <w:caps/>
          <w:noProof/>
          <w:sz w:val="20"/>
          <w:szCs w:val="24"/>
        </w:rPr>
        <w:fldChar w:fldCharType="end"/>
      </w:r>
      <w:hyperlink w:anchor="_5.1_기본_사항" w:history="1">
        <w:r w:rsidR="00477369">
          <w:rPr>
            <w:rStyle w:val="aff8"/>
            <w:noProof/>
          </w:rPr>
          <w:t>4</w:t>
        </w:r>
        <w:r w:rsidR="00E159C4" w:rsidRPr="00FC46EE">
          <w:rPr>
            <w:rStyle w:val="aff8"/>
            <w:noProof/>
          </w:rPr>
          <w:t xml:space="preserve">.1 </w:t>
        </w:r>
        <w:r w:rsidR="00333BBB">
          <w:rPr>
            <w:rStyle w:val="aff8"/>
            <w:rFonts w:hint="eastAsia"/>
            <w:noProof/>
          </w:rPr>
          <w:t>기본 사항</w:t>
        </w:r>
        <w:r w:rsidR="00E159C4">
          <w:rPr>
            <w:noProof/>
            <w:webHidden/>
          </w:rPr>
          <w:tab/>
        </w:r>
        <w:r w:rsidR="00991C46">
          <w:rPr>
            <w:noProof/>
            <w:webHidden/>
          </w:rPr>
          <w:t>16</w:t>
        </w:r>
      </w:hyperlink>
    </w:p>
    <w:p w14:paraId="64C15F8B" w14:textId="77777777" w:rsidR="00333BBB" w:rsidRDefault="007C3985" w:rsidP="00333BBB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5.8_출금이체_증빙자료검증결과(FB0120)" w:history="1">
        <w:r w:rsidR="00477369">
          <w:rPr>
            <w:rStyle w:val="aff8"/>
            <w:noProof/>
          </w:rPr>
          <w:t>4</w:t>
        </w:r>
        <w:r w:rsidR="00333BBB" w:rsidRPr="00FC46EE">
          <w:rPr>
            <w:rStyle w:val="aff8"/>
            <w:noProof/>
          </w:rPr>
          <w:t>.</w:t>
        </w:r>
        <w:r w:rsidR="00477369">
          <w:rPr>
            <w:rStyle w:val="aff8"/>
            <w:noProof/>
          </w:rPr>
          <w:t>2</w:t>
        </w:r>
        <w:r w:rsidR="00333BBB" w:rsidRPr="00FC46EE">
          <w:rPr>
            <w:rStyle w:val="aff8"/>
            <w:noProof/>
          </w:rPr>
          <w:t xml:space="preserve"> 출금이체 </w:t>
        </w:r>
        <w:r w:rsidR="00AD5463">
          <w:rPr>
            <w:rStyle w:val="aff8"/>
            <w:rFonts w:hint="eastAsia"/>
            <w:noProof/>
          </w:rPr>
          <w:t>증빙자료검증결과</w:t>
        </w:r>
        <w:r w:rsidR="00333BBB">
          <w:rPr>
            <w:rStyle w:val="aff8"/>
            <w:rFonts w:hint="eastAsia"/>
            <w:noProof/>
          </w:rPr>
          <w:t>(</w:t>
        </w:r>
        <w:r w:rsidR="00333BBB">
          <w:rPr>
            <w:rStyle w:val="aff8"/>
            <w:noProof/>
          </w:rPr>
          <w:t>FB0</w:t>
        </w:r>
        <w:r w:rsidR="00AD5463">
          <w:rPr>
            <w:rStyle w:val="aff8"/>
            <w:noProof/>
          </w:rPr>
          <w:t>120</w:t>
        </w:r>
        <w:r w:rsidR="00333BBB">
          <w:rPr>
            <w:rStyle w:val="aff8"/>
            <w:noProof/>
          </w:rPr>
          <w:t>)</w:t>
        </w:r>
        <w:r w:rsidR="00333BBB">
          <w:rPr>
            <w:noProof/>
            <w:webHidden/>
          </w:rPr>
          <w:tab/>
        </w:r>
        <w:r w:rsidR="00991C46">
          <w:rPr>
            <w:noProof/>
            <w:webHidden/>
          </w:rPr>
          <w:t>16</w:t>
        </w:r>
      </w:hyperlink>
    </w:p>
    <w:p w14:paraId="697B4D5B" w14:textId="77777777" w:rsidR="00E159C4" w:rsidRPr="00195DF6" w:rsidRDefault="007C3985" w:rsidP="00195DF6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5.9_출금이체_증빙자료정보(FB0110)" w:history="1">
        <w:r w:rsidR="00477369">
          <w:rPr>
            <w:rStyle w:val="aff8"/>
            <w:noProof/>
          </w:rPr>
          <w:t>4</w:t>
        </w:r>
        <w:r w:rsidR="00333BBB" w:rsidRPr="00FC46EE">
          <w:rPr>
            <w:rStyle w:val="aff8"/>
            <w:noProof/>
          </w:rPr>
          <w:t>.</w:t>
        </w:r>
        <w:r w:rsidR="00477369">
          <w:rPr>
            <w:rStyle w:val="aff8"/>
            <w:noProof/>
          </w:rPr>
          <w:t>3</w:t>
        </w:r>
        <w:r w:rsidR="00333BBB" w:rsidRPr="00FC46EE">
          <w:rPr>
            <w:rStyle w:val="aff8"/>
            <w:noProof/>
          </w:rPr>
          <w:t xml:space="preserve"> 출금이체 </w:t>
        </w:r>
        <w:r w:rsidR="00AD5463">
          <w:rPr>
            <w:rStyle w:val="aff8"/>
            <w:rFonts w:hint="eastAsia"/>
            <w:noProof/>
          </w:rPr>
          <w:t>증빙자료정보</w:t>
        </w:r>
        <w:r w:rsidR="00333BBB">
          <w:rPr>
            <w:rStyle w:val="aff8"/>
            <w:rFonts w:hint="eastAsia"/>
            <w:noProof/>
          </w:rPr>
          <w:t>(</w:t>
        </w:r>
        <w:r w:rsidR="00333BBB">
          <w:rPr>
            <w:rStyle w:val="aff8"/>
            <w:noProof/>
          </w:rPr>
          <w:t>FB0</w:t>
        </w:r>
        <w:r w:rsidR="00AD5463">
          <w:rPr>
            <w:rStyle w:val="aff8"/>
            <w:noProof/>
          </w:rPr>
          <w:t>110</w:t>
        </w:r>
        <w:r w:rsidR="00333BBB">
          <w:rPr>
            <w:rStyle w:val="aff8"/>
            <w:noProof/>
          </w:rPr>
          <w:t>)</w:t>
        </w:r>
        <w:r w:rsidR="00333BBB">
          <w:rPr>
            <w:noProof/>
            <w:webHidden/>
          </w:rPr>
          <w:tab/>
        </w:r>
        <w:r w:rsidR="00991C46">
          <w:rPr>
            <w:noProof/>
            <w:webHidden/>
          </w:rPr>
          <w:t>16</w:t>
        </w:r>
      </w:hyperlink>
    </w:p>
    <w:p w14:paraId="3A53918C" w14:textId="77777777" w:rsidR="00460B2A" w:rsidRDefault="007C3985">
      <w:pPr>
        <w:pStyle w:val="1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23048142" w:history="1">
        <w:r w:rsidR="00460B2A" w:rsidRPr="00FC46EE">
          <w:rPr>
            <w:rStyle w:val="aff8"/>
            <w:noProof/>
          </w:rPr>
          <w:t>첨부1 : 일괄 전송 업무 처리 결과 코드집</w:t>
        </w:r>
        <w:r w:rsidR="00460B2A">
          <w:rPr>
            <w:noProof/>
            <w:webHidden/>
          </w:rPr>
          <w:tab/>
        </w:r>
        <w:r w:rsidR="00991C46">
          <w:rPr>
            <w:noProof/>
            <w:webHidden/>
          </w:rPr>
          <w:t>17</w:t>
        </w:r>
      </w:hyperlink>
    </w:p>
    <w:p w14:paraId="33037A82" w14:textId="77777777" w:rsidR="00460B2A" w:rsidRDefault="007C3985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43" w:history="1">
        <w:r w:rsidR="00460B2A" w:rsidRPr="00FC46EE">
          <w:rPr>
            <w:rStyle w:val="aff8"/>
            <w:noProof/>
          </w:rPr>
          <w:t>가. 공통 사항</w:t>
        </w:r>
        <w:r w:rsidR="00460B2A">
          <w:rPr>
            <w:noProof/>
            <w:webHidden/>
          </w:rPr>
          <w:tab/>
        </w:r>
        <w:r w:rsidR="00991C46">
          <w:rPr>
            <w:noProof/>
            <w:webHidden/>
          </w:rPr>
          <w:t>17</w:t>
        </w:r>
      </w:hyperlink>
    </w:p>
    <w:p w14:paraId="277F8E1E" w14:textId="77777777" w:rsidR="00460B2A" w:rsidRDefault="007C3985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44" w:history="1">
        <w:r w:rsidR="00460B2A" w:rsidRPr="00FC46EE">
          <w:rPr>
            <w:rStyle w:val="aff8"/>
            <w:noProof/>
          </w:rPr>
          <w:t>나. RECORD ELEMENT 오류(DATA RECORD)</w:t>
        </w:r>
        <w:r w:rsidR="00460B2A">
          <w:rPr>
            <w:noProof/>
            <w:webHidden/>
          </w:rPr>
          <w:tab/>
        </w:r>
        <w:r w:rsidR="00991C46">
          <w:rPr>
            <w:noProof/>
            <w:webHidden/>
          </w:rPr>
          <w:t>17</w:t>
        </w:r>
      </w:hyperlink>
    </w:p>
    <w:p w14:paraId="637BD3E9" w14:textId="77777777" w:rsidR="00322035" w:rsidRDefault="001E34A7" w:rsidP="00145CE7">
      <w:pPr>
        <w:pStyle w:val="a6"/>
        <w:sectPr w:rsidR="00322035" w:rsidSect="00BD777E">
          <w:headerReference w:type="default" r:id="rId9"/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  <w:r>
        <w:rPr>
          <w:kern w:val="2"/>
          <w:shd w:val="clear" w:color="auto" w:fill="auto"/>
        </w:rPr>
        <w:fldChar w:fldCharType="end"/>
      </w:r>
    </w:p>
    <w:p w14:paraId="207D88A2" w14:textId="77777777" w:rsidR="00C36CB1" w:rsidRDefault="00C36CB1" w:rsidP="00D87DA7">
      <w:pPr>
        <w:pStyle w:val="1"/>
      </w:pPr>
      <w:bookmarkStart w:id="0" w:name="_Toc421731017"/>
      <w:bookmarkStart w:id="1" w:name="_Toc423048106"/>
      <w:r>
        <w:rPr>
          <w:rFonts w:hint="eastAsia"/>
        </w:rPr>
        <w:lastRenderedPageBreak/>
        <w:t>제</w:t>
      </w:r>
      <w:r>
        <w:rPr>
          <w:rFonts w:hint="eastAsia"/>
        </w:rPr>
        <w:t xml:space="preserve"> </w:t>
      </w:r>
      <w:r w:rsidR="008B6CDB">
        <w:t>1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0"/>
      <w:bookmarkEnd w:id="1"/>
    </w:p>
    <w:p w14:paraId="0AEF736A" w14:textId="77777777" w:rsidR="00C36CB1" w:rsidRDefault="008B6CDB" w:rsidP="00361CC6">
      <w:pPr>
        <w:pStyle w:val="2"/>
      </w:pPr>
      <w:bookmarkStart w:id="2" w:name="_Toc421731018"/>
      <w:bookmarkStart w:id="3" w:name="_Toc423048107"/>
      <w:r>
        <w:t>1</w:t>
      </w:r>
      <w:r w:rsidR="00C36CB1">
        <w:rPr>
          <w:rFonts w:hint="eastAsia"/>
        </w:rPr>
        <w:t xml:space="preserve">.1 </w:t>
      </w:r>
      <w:r w:rsidR="00C36CB1">
        <w:rPr>
          <w:rFonts w:hint="eastAsia"/>
        </w:rPr>
        <w:t>시스템</w:t>
      </w:r>
      <w:r w:rsidR="00C36CB1">
        <w:rPr>
          <w:rFonts w:hint="eastAsia"/>
        </w:rPr>
        <w:t xml:space="preserve"> </w:t>
      </w:r>
      <w:r w:rsidR="00C36CB1">
        <w:rPr>
          <w:rFonts w:hint="eastAsia"/>
        </w:rPr>
        <w:t>기본</w:t>
      </w:r>
      <w:r w:rsidR="00C36CB1">
        <w:rPr>
          <w:rFonts w:hint="eastAsia"/>
        </w:rPr>
        <w:t xml:space="preserve"> </w:t>
      </w:r>
      <w:r w:rsidR="00C36CB1">
        <w:rPr>
          <w:rFonts w:hint="eastAsia"/>
        </w:rPr>
        <w:t>형태</w:t>
      </w:r>
      <w:bookmarkEnd w:id="2"/>
      <w:bookmarkEnd w:id="3"/>
    </w:p>
    <w:p w14:paraId="1F2B64B4" w14:textId="77777777" w:rsidR="00C36CB1" w:rsidRDefault="00C36CB1" w:rsidP="00361CC6">
      <w:pPr>
        <w:pStyle w:val="a6"/>
      </w:pPr>
      <w:r>
        <w:rPr>
          <w:rFonts w:hint="eastAsia"/>
        </w:rPr>
        <w:t>본 시스템은 출금이체정보</w:t>
      </w:r>
      <w:r w:rsidR="00D37D76">
        <w:rPr>
          <w:rFonts w:hint="eastAsia"/>
        </w:rPr>
        <w:t xml:space="preserve"> 통합관리시스템의 펌뱅킹 자동이체 업무</w:t>
      </w:r>
      <w:r>
        <w:rPr>
          <w:rFonts w:hint="eastAsia"/>
        </w:rPr>
        <w:t xml:space="preserve">를 처리하기 위하여 </w:t>
      </w:r>
      <w:r w:rsidR="00C80C52">
        <w:rPr>
          <w:rFonts w:hint="eastAsia"/>
        </w:rPr>
        <w:t>금융</w:t>
      </w:r>
      <w:r w:rsidR="008A06B8">
        <w:rPr>
          <w:rFonts w:hint="eastAsia"/>
        </w:rPr>
        <w:t>회사</w:t>
      </w:r>
      <w:r w:rsidR="00001C58">
        <w:rPr>
          <w:rFonts w:hint="eastAsia"/>
        </w:rPr>
        <w:t xml:space="preserve">, </w:t>
      </w:r>
      <w:r>
        <w:rPr>
          <w:rFonts w:hint="eastAsia"/>
        </w:rPr>
        <w:t>이용기관</w:t>
      </w:r>
      <w:r w:rsidR="00001C58">
        <w:rPr>
          <w:rFonts w:hint="eastAsia"/>
        </w:rPr>
        <w:t xml:space="preserve"> 및</w:t>
      </w:r>
      <w:r>
        <w:rPr>
          <w:rFonts w:hint="eastAsia"/>
        </w:rPr>
        <w:t xml:space="preserve"> </w:t>
      </w:r>
      <w:r w:rsidR="00001C58">
        <w:rPr>
          <w:rFonts w:hint="eastAsia"/>
        </w:rPr>
        <w:t xml:space="preserve">서비스 </w:t>
      </w:r>
      <w:r w:rsidR="00BF4CD1">
        <w:rPr>
          <w:rFonts w:hint="eastAsia"/>
        </w:rPr>
        <w:t>중계기관</w:t>
      </w:r>
      <w:r w:rsidR="00BF4CD1">
        <w:t>을</w:t>
      </w:r>
      <w:r>
        <w:rPr>
          <w:rFonts w:hint="eastAsia"/>
        </w:rPr>
        <w:t xml:space="preserve"> 연결</w:t>
      </w:r>
      <w:r w:rsidR="00001C58">
        <w:rPr>
          <w:rFonts w:hint="eastAsia"/>
        </w:rPr>
        <w:t>하고</w:t>
      </w:r>
      <w:r>
        <w:rPr>
          <w:rFonts w:hint="eastAsia"/>
        </w:rPr>
        <w:t>, 관련 정보의 송수신 처리를 제공하는 시스템으로 출금이체 등록정보 해지 업무, 출금</w:t>
      </w:r>
      <w:r w:rsidR="00680C64">
        <w:rPr>
          <w:rFonts w:hint="eastAsia"/>
        </w:rPr>
        <w:t>이체</w:t>
      </w:r>
      <w:r>
        <w:rPr>
          <w:rFonts w:hint="eastAsia"/>
        </w:rPr>
        <w:t xml:space="preserve"> </w:t>
      </w:r>
      <w:r w:rsidR="00001C58">
        <w:rPr>
          <w:rFonts w:hint="eastAsia"/>
        </w:rPr>
        <w:t>증빙</w:t>
      </w:r>
      <w:r>
        <w:rPr>
          <w:rFonts w:hint="eastAsia"/>
        </w:rPr>
        <w:t>자료</w:t>
      </w:r>
      <w:r w:rsidR="008A06B8">
        <w:rPr>
          <w:rFonts w:hint="eastAsia"/>
        </w:rPr>
        <w:t xml:space="preserve"> 정보</w:t>
      </w:r>
      <w:r>
        <w:rPr>
          <w:rFonts w:hint="eastAsia"/>
        </w:rPr>
        <w:t xml:space="preserve"> 보관 업무, 출금이체 등록정보 변경 업무 및 기타 관련 부대업무 처리를 제공한다.</w:t>
      </w:r>
    </w:p>
    <w:p w14:paraId="5EC313E6" w14:textId="77777777" w:rsidR="00C36CB1" w:rsidRPr="00001C58" w:rsidRDefault="00C36CB1" w:rsidP="00361CC6">
      <w:pPr>
        <w:pStyle w:val="a6"/>
      </w:pPr>
    </w:p>
    <w:p w14:paraId="7CDF3578" w14:textId="77777777" w:rsidR="00C36CB1" w:rsidRDefault="00C36CB1" w:rsidP="00361CC6">
      <w:pPr>
        <w:pStyle w:val="a6"/>
      </w:pPr>
    </w:p>
    <w:p w14:paraId="1A133169" w14:textId="77777777" w:rsidR="00C36CB1" w:rsidRDefault="00C36CB1" w:rsidP="00361CC6">
      <w:pPr>
        <w:pStyle w:val="a6"/>
      </w:pPr>
    </w:p>
    <w:p w14:paraId="6D5B4383" w14:textId="77777777" w:rsidR="00C36CB1" w:rsidRDefault="00C36CB1" w:rsidP="00361CC6">
      <w:pPr>
        <w:pStyle w:val="a6"/>
      </w:pPr>
    </w:p>
    <w:p w14:paraId="6139E589" w14:textId="77777777" w:rsidR="00C36CB1" w:rsidRDefault="007C3985" w:rsidP="00361CC6">
      <w:pPr>
        <w:pStyle w:val="a6"/>
      </w:pPr>
      <w:r>
        <w:pict w14:anchorId="2FEA0790">
          <v:group id="_x0000_s1052" editas="canvas" style="width:487.3pt;height:106.15pt;mso-position-horizontal-relative:char;mso-position-vertical-relative:line" coordorigin="1080,6186" coordsize="9746,2123">
            <o:lock v:ext="edit" aspectratio="t"/>
            <v:shape id="_x0000_s1053" type="#_x0000_t75" style="position:absolute;left:1080;top:6186;width:9746;height:2123" o:preferrelative="f">
              <v:fill o:detectmouseclick="t"/>
              <v:path o:extrusionok="t" o:connecttype="none"/>
              <o:lock v:ext="edit" text="t"/>
            </v:shape>
            <v:rect id="_x0000_s1054" style="position:absolute;left:1845;top:6511;width:1440;height:850;v-text-anchor:middle">
              <v:stroke dashstyle="dash"/>
              <v:textbox style="mso-next-textbox:#_x0000_s1054" inset=".5mm,.5mm,.5mm,.5mm">
                <w:txbxContent>
                  <w:p w14:paraId="1E287BFD" w14:textId="77777777" w:rsidR="006D3AF0" w:rsidRPr="00C80C52" w:rsidRDefault="006D3AF0" w:rsidP="00C36CB1">
                    <w:pPr>
                      <w:jc w:val="center"/>
                      <w:rPr>
                        <w:b/>
                        <w:color w:val="A6A6A6" w:themeColor="background1" w:themeShade="A6"/>
                      </w:rPr>
                    </w:pP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금융</w:t>
                    </w:r>
                    <w:r>
                      <w:rPr>
                        <w:rFonts w:hint="eastAsia"/>
                      </w:rPr>
                      <w:t>회사</w:t>
                    </w:r>
                  </w:p>
                </w:txbxContent>
              </v:textbox>
            </v:rect>
            <v:rect id="_x0000_s1056" style="position:absolute;left:4126;top:6511;width:1437;height:850;v-text-anchor:middle">
              <v:stroke dashstyle="dash"/>
              <v:textbox style="mso-next-textbox:#_x0000_s1056" inset=".5mm,.5mm,.5mm,.5mm">
                <w:txbxContent>
                  <w:p w14:paraId="5A0A4E18" w14:textId="77777777" w:rsidR="006D3AF0" w:rsidRPr="00383E19" w:rsidRDefault="006D3AF0" w:rsidP="00C36CB1">
                    <w:pPr>
                      <w:jc w:val="center"/>
                    </w:pPr>
                    <w:r w:rsidRPr="00383E19">
                      <w:rPr>
                        <w:rFonts w:hint="eastAsia"/>
                      </w:rPr>
                      <w:t>통합기관</w:t>
                    </w:r>
                  </w:p>
                </w:txbxContent>
              </v:textbox>
            </v:rect>
            <v:rect id="_x0000_s1058" style="position:absolute;left:8505;top:6511;width:1440;height:850;v-text-anchor:middle" strokeweight="2pt">
              <v:textbox style="mso-next-textbox:#_x0000_s1058" inset=".5mm,.5mm,.5mm,.5mm">
                <w:txbxContent>
                  <w:p w14:paraId="63ABC57A" w14:textId="77777777" w:rsidR="006D3AF0" w:rsidRDefault="006D3AF0" w:rsidP="00C36CB1">
                    <w:pPr>
                      <w:jc w:val="center"/>
                    </w:pPr>
                    <w:r>
                      <w:rPr>
                        <w:rFonts w:hint="eastAsia"/>
                      </w:rPr>
                      <w:t>재판매</w:t>
                    </w:r>
                  </w:p>
                  <w:p w14:paraId="4FC3CB49" w14:textId="77777777" w:rsidR="006D3AF0" w:rsidRPr="00383E19" w:rsidRDefault="006D3AF0" w:rsidP="00C36CB1">
                    <w:pPr>
                      <w:jc w:val="center"/>
                    </w:pPr>
                    <w:r w:rsidRPr="00383E19">
                      <w:rPr>
                        <w:rFonts w:hint="eastAsia"/>
                      </w:rPr>
                      <w:t>이용기관</w:t>
                    </w:r>
                  </w:p>
                </w:txbxContent>
              </v:textbox>
            </v:rect>
            <v:rect id="_x0000_s1059" style="position:absolute;left:6332;top:6511;width:1632;height:850;v-text-anchor:middle" strokeweight="2pt">
              <v:textbox style="mso-next-textbox:#_x0000_s1059" inset=".5mm,.5mm,.5mm,.5mm">
                <w:txbxContent>
                  <w:p w14:paraId="1EE9ADDC" w14:textId="77777777" w:rsidR="006D3AF0" w:rsidRPr="0090716A" w:rsidRDefault="006D3AF0" w:rsidP="0090716A">
                    <w:pPr>
                      <w:jc w:val="center"/>
                    </w:pPr>
                    <w:r>
                      <w:rPr>
                        <w:rFonts w:hint="eastAsia"/>
                      </w:rPr>
                      <w:t>KSNET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1" type="#_x0000_t32" style="position:absolute;left:3285;top:6936;width:841;height:1" o:connectortype="straight">
              <v:stroke startarrow="block" endarrow="block"/>
            </v:shape>
            <v:shape id="_x0000_s1063" type="#_x0000_t32" style="position:absolute;left:7984;top:6936;width:501;height:1" o:connectortype="elbow" adj="-359741,-1,-359741">
              <v:stroke startarrow="block" endarrow="block"/>
            </v:shape>
            <v:rect id="_x0000_s1067" style="position:absolute;left:5413;top:6186;width:150;height:180" filled="f" stroked="f"/>
            <v:rect id="_x0000_s1068" style="position:absolute;left:5413;top:6780;width:150;height:180" filled="f" stroked="f"/>
            <v:rect id="_x0000_s1069" style="position:absolute;left:5413;top:6846;width:150;height:180" filled="f" stroked="f"/>
            <v:rect id="_x0000_s1070" style="position:absolute;left:5413;top:7830;width:150;height:180" filled="f" stroked="f"/>
            <v:shape id="_x0000_s1073" type="#_x0000_t32" style="position:absolute;left:5563;top:6936;width:749;height:1;flip:x" o:connectortype="straight">
              <v:stroke startarrow="block" endarrow="block"/>
            </v:shape>
            <w10:anchorlock/>
          </v:group>
        </w:pict>
      </w:r>
    </w:p>
    <w:p w14:paraId="052796CF" w14:textId="77777777" w:rsidR="00C36CB1" w:rsidRDefault="008B6CDB" w:rsidP="00361CC6">
      <w:pPr>
        <w:pStyle w:val="2"/>
      </w:pPr>
      <w:bookmarkStart w:id="4" w:name="_Toc421731019"/>
      <w:bookmarkStart w:id="5" w:name="_Toc423048108"/>
      <w:r>
        <w:t>1</w:t>
      </w:r>
      <w:r w:rsidR="00C36CB1">
        <w:rPr>
          <w:rFonts w:hint="eastAsia"/>
        </w:rPr>
        <w:t xml:space="preserve">.2 </w:t>
      </w:r>
      <w:r w:rsidR="00C80C52">
        <w:rPr>
          <w:rFonts w:hint="eastAsia"/>
        </w:rPr>
        <w:t>관련</w:t>
      </w:r>
      <w:r w:rsidR="00C36CB1">
        <w:rPr>
          <w:rFonts w:hint="eastAsia"/>
        </w:rPr>
        <w:t xml:space="preserve"> </w:t>
      </w:r>
      <w:r w:rsidR="00C36CB1">
        <w:rPr>
          <w:rFonts w:hint="eastAsia"/>
        </w:rPr>
        <w:t>기관</w:t>
      </w:r>
      <w:bookmarkEnd w:id="4"/>
      <w:bookmarkEnd w:id="5"/>
    </w:p>
    <w:p w14:paraId="5AD1351A" w14:textId="77777777" w:rsidR="00C36CB1" w:rsidRDefault="00C36CB1" w:rsidP="00920A53">
      <w:pPr>
        <w:pStyle w:val="3"/>
      </w:pPr>
      <w:bookmarkStart w:id="6" w:name="_Toc423048109"/>
      <w:r>
        <w:rPr>
          <w:rFonts w:hint="eastAsia"/>
        </w:rPr>
        <w:t>가</w:t>
      </w:r>
      <w:r>
        <w:rPr>
          <w:rFonts w:hint="eastAsia"/>
        </w:rPr>
        <w:t xml:space="preserve">. </w:t>
      </w:r>
      <w:r w:rsidR="00C80C52">
        <w:rPr>
          <w:rFonts w:hint="eastAsia"/>
        </w:rPr>
        <w:t>통합기관</w:t>
      </w:r>
      <w:bookmarkEnd w:id="6"/>
    </w:p>
    <w:p w14:paraId="26EEFF3D" w14:textId="77777777" w:rsidR="00D629D9" w:rsidRDefault="00D629D9" w:rsidP="00C05D2B">
      <w:pPr>
        <w:pStyle w:val="a"/>
      </w:pPr>
      <w:r>
        <w:rPr>
          <w:rFonts w:hint="eastAsia"/>
        </w:rPr>
        <w:t>금융결제원</w:t>
      </w:r>
    </w:p>
    <w:p w14:paraId="39C28401" w14:textId="77777777" w:rsidR="00C36CB1" w:rsidRDefault="00D629D9" w:rsidP="00920A53">
      <w:pPr>
        <w:pStyle w:val="3"/>
      </w:pPr>
      <w:bookmarkStart w:id="7" w:name="_Toc423048110"/>
      <w:r>
        <w:rPr>
          <w:rFonts w:hint="eastAsia"/>
        </w:rPr>
        <w:t>나</w:t>
      </w:r>
      <w:r>
        <w:rPr>
          <w:rFonts w:hint="eastAsia"/>
        </w:rPr>
        <w:t xml:space="preserve">.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 w:rsidR="00BF4CD1">
        <w:rPr>
          <w:rFonts w:hint="eastAsia"/>
        </w:rPr>
        <w:t>중계기관</w:t>
      </w:r>
      <w:bookmarkEnd w:id="7"/>
    </w:p>
    <w:p w14:paraId="764EE0B8" w14:textId="77777777" w:rsidR="00C36CB1" w:rsidRDefault="000A6C76" w:rsidP="00C05D2B">
      <w:pPr>
        <w:pStyle w:val="a"/>
      </w:pPr>
      <w:r>
        <w:rPr>
          <w:rFonts w:hint="eastAsia"/>
        </w:rPr>
        <w:t>K</w:t>
      </w:r>
      <w:r>
        <w:t>SNET</w:t>
      </w:r>
    </w:p>
    <w:p w14:paraId="4B0FE230" w14:textId="77777777" w:rsidR="000E4D1E" w:rsidRDefault="000E4D1E" w:rsidP="00361CC6">
      <w:pPr>
        <w:pStyle w:val="a6"/>
      </w:pPr>
    </w:p>
    <w:p w14:paraId="3B652248" w14:textId="77777777" w:rsidR="00BF4CD1" w:rsidRDefault="00BF4CD1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bookmarkStart w:id="8" w:name="_Toc421731020"/>
      <w:r>
        <w:br w:type="page"/>
      </w:r>
    </w:p>
    <w:p w14:paraId="31E0EBA4" w14:textId="77777777" w:rsidR="00C36CB1" w:rsidRDefault="008B6CDB" w:rsidP="00361CC6">
      <w:pPr>
        <w:pStyle w:val="2"/>
      </w:pPr>
      <w:bookmarkStart w:id="9" w:name="_Toc421731022"/>
      <w:bookmarkStart w:id="10" w:name="_Toc423048115"/>
      <w:bookmarkEnd w:id="8"/>
      <w:r>
        <w:lastRenderedPageBreak/>
        <w:t>1</w:t>
      </w:r>
      <w:r w:rsidR="00C36CB1">
        <w:rPr>
          <w:rFonts w:hint="eastAsia"/>
        </w:rPr>
        <w:t>.</w:t>
      </w:r>
      <w:r w:rsidR="00D73D36">
        <w:t>3</w:t>
      </w:r>
      <w:r w:rsidR="00C36CB1">
        <w:rPr>
          <w:rFonts w:hint="eastAsia"/>
        </w:rPr>
        <w:t xml:space="preserve"> </w:t>
      </w:r>
      <w:r w:rsidR="00C36CB1">
        <w:rPr>
          <w:rFonts w:hint="eastAsia"/>
        </w:rPr>
        <w:t>데이터</w:t>
      </w:r>
      <w:r w:rsidR="00C36CB1">
        <w:rPr>
          <w:rFonts w:hint="eastAsia"/>
        </w:rPr>
        <w:t xml:space="preserve"> </w:t>
      </w:r>
      <w:r w:rsidR="00C36CB1">
        <w:rPr>
          <w:rFonts w:hint="eastAsia"/>
        </w:rPr>
        <w:t>요소</w:t>
      </w:r>
      <w:r w:rsidR="00C36CB1">
        <w:rPr>
          <w:rFonts w:hint="eastAsia"/>
        </w:rPr>
        <w:t>(DATA ELEMENT)</w:t>
      </w:r>
      <w:r w:rsidR="00C36CB1">
        <w:rPr>
          <w:rFonts w:hint="eastAsia"/>
        </w:rPr>
        <w:t>의</w:t>
      </w:r>
      <w:r w:rsidR="00C36CB1">
        <w:rPr>
          <w:rFonts w:hint="eastAsia"/>
        </w:rPr>
        <w:t xml:space="preserve"> </w:t>
      </w:r>
      <w:r w:rsidR="00C36CB1">
        <w:rPr>
          <w:rFonts w:hint="eastAsia"/>
        </w:rPr>
        <w:t>표현</w:t>
      </w:r>
      <w:bookmarkEnd w:id="9"/>
      <w:bookmarkEnd w:id="10"/>
    </w:p>
    <w:p w14:paraId="1CBCB0FF" w14:textId="77777777" w:rsidR="00C36CB1" w:rsidRDefault="00C36CB1" w:rsidP="00920A53">
      <w:pPr>
        <w:pStyle w:val="3"/>
      </w:pPr>
      <w:bookmarkStart w:id="11" w:name="_Toc423048116"/>
      <w:r>
        <w:rPr>
          <w:rFonts w:hint="eastAsia"/>
        </w:rPr>
        <w:t>가</w:t>
      </w:r>
      <w:r>
        <w:rPr>
          <w:rFonts w:hint="eastAsia"/>
        </w:rPr>
        <w:t xml:space="preserve">. </w:t>
      </w:r>
      <w:r>
        <w:rPr>
          <w:rFonts w:hint="eastAsia"/>
        </w:rPr>
        <w:t>표현에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약자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기호</w:t>
      </w:r>
      <w:bookmarkEnd w:id="11"/>
    </w:p>
    <w:p w14:paraId="0DDEE5E1" w14:textId="77777777" w:rsidR="00C36CB1" w:rsidRDefault="00C36CB1" w:rsidP="00361CC6">
      <w:pPr>
        <w:pStyle w:val="a6"/>
      </w:pPr>
    </w:p>
    <w:tbl>
      <w:tblPr>
        <w:tblStyle w:val="a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260"/>
        <w:gridCol w:w="567"/>
        <w:gridCol w:w="3493"/>
      </w:tblGrid>
      <w:tr w:rsidR="00C36CB1" w14:paraId="60463629" w14:textId="77777777" w:rsidTr="00B127C6"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B25A7E7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A</w:t>
            </w:r>
          </w:p>
        </w:tc>
        <w:tc>
          <w:tcPr>
            <w:tcW w:w="32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EA7277B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Alphabetic Characters</w:t>
            </w:r>
          </w:p>
        </w:tc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DA25600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N</w:t>
            </w:r>
          </w:p>
        </w:tc>
        <w:tc>
          <w:tcPr>
            <w:tcW w:w="349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7CA204F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Numeric Characters</w:t>
            </w:r>
          </w:p>
        </w:tc>
      </w:tr>
      <w:tr w:rsidR="00C36CB1" w14:paraId="5E8489DA" w14:textId="77777777" w:rsidTr="00B127C6"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098BD55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S</w:t>
            </w:r>
          </w:p>
        </w:tc>
        <w:tc>
          <w:tcPr>
            <w:tcW w:w="32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EA411B5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Special Characters</w:t>
            </w:r>
          </w:p>
        </w:tc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74856EB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H</w:t>
            </w:r>
          </w:p>
        </w:tc>
        <w:tc>
          <w:tcPr>
            <w:tcW w:w="349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D3B7F04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한글</w:t>
            </w:r>
          </w:p>
        </w:tc>
      </w:tr>
      <w:tr w:rsidR="00C36CB1" w14:paraId="7C24C9F7" w14:textId="77777777" w:rsidTr="00B127C6"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DA96263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V</w:t>
            </w:r>
          </w:p>
        </w:tc>
        <w:tc>
          <w:tcPr>
            <w:tcW w:w="32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63042EA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Variable</w:t>
            </w:r>
          </w:p>
        </w:tc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483C169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YY</w:t>
            </w:r>
          </w:p>
        </w:tc>
        <w:tc>
          <w:tcPr>
            <w:tcW w:w="349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D9F87AD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Year</w:t>
            </w:r>
          </w:p>
        </w:tc>
      </w:tr>
      <w:tr w:rsidR="00C36CB1" w14:paraId="6D36C53E" w14:textId="77777777" w:rsidTr="00B127C6"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A650BEE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MM</w:t>
            </w:r>
          </w:p>
        </w:tc>
        <w:tc>
          <w:tcPr>
            <w:tcW w:w="32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1878567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Month</w:t>
            </w:r>
          </w:p>
        </w:tc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7156F06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DD</w:t>
            </w:r>
          </w:p>
        </w:tc>
        <w:tc>
          <w:tcPr>
            <w:tcW w:w="349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C511246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Day</w:t>
            </w:r>
          </w:p>
        </w:tc>
      </w:tr>
      <w:tr w:rsidR="00C36CB1" w14:paraId="231F2EB1" w14:textId="77777777" w:rsidTr="00B127C6"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939D61B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hh</w:t>
            </w:r>
          </w:p>
        </w:tc>
        <w:tc>
          <w:tcPr>
            <w:tcW w:w="32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AD7A9F0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Hour</w:t>
            </w:r>
          </w:p>
        </w:tc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E9F5E1C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mm</w:t>
            </w:r>
          </w:p>
        </w:tc>
        <w:tc>
          <w:tcPr>
            <w:tcW w:w="349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2EA572C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Minute</w:t>
            </w:r>
          </w:p>
        </w:tc>
      </w:tr>
      <w:tr w:rsidR="00C36CB1" w14:paraId="30AB955B" w14:textId="77777777" w:rsidTr="00B127C6"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E4F11F1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ss</w:t>
            </w:r>
          </w:p>
        </w:tc>
        <w:tc>
          <w:tcPr>
            <w:tcW w:w="32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A703BFE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Second</w:t>
            </w:r>
          </w:p>
        </w:tc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EBA5969" w14:textId="77777777" w:rsidR="00C36CB1" w:rsidRDefault="00B127C6" w:rsidP="00045F65">
            <w:pPr>
              <w:pStyle w:val="a8"/>
            </w:pPr>
            <w:r>
              <w:rPr>
                <w:rFonts w:hint="eastAsia"/>
              </w:rPr>
              <w:t>CR</w:t>
            </w:r>
          </w:p>
        </w:tc>
        <w:tc>
          <w:tcPr>
            <w:tcW w:w="349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E04FEB0" w14:textId="77777777" w:rsidR="00C36CB1" w:rsidRDefault="00C36CB1" w:rsidP="00045F65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 w:rsidR="00B127C6">
              <w:rPr>
                <w:rFonts w:hint="eastAsia"/>
              </w:rPr>
              <w:t>Carri</w:t>
            </w:r>
            <w:r w:rsidR="00B127C6">
              <w:t>age Return + Line Feed</w:t>
            </w:r>
          </w:p>
        </w:tc>
      </w:tr>
    </w:tbl>
    <w:p w14:paraId="418DA1B8" w14:textId="77777777" w:rsidR="00C36CB1" w:rsidRDefault="00C36CB1" w:rsidP="00920A53">
      <w:pPr>
        <w:pStyle w:val="3"/>
      </w:pPr>
      <w:bookmarkStart w:id="12" w:name="_Toc423048117"/>
      <w:r>
        <w:rPr>
          <w:rFonts w:hint="eastAsia"/>
        </w:rPr>
        <w:t>나</w:t>
      </w:r>
      <w:r>
        <w:rPr>
          <w:rFonts w:hint="eastAsia"/>
        </w:rPr>
        <w:t>. DATA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bookmarkEnd w:id="12"/>
    </w:p>
    <w:p w14:paraId="7181EBA1" w14:textId="77777777" w:rsidR="00C36CB1" w:rsidRDefault="00C36CB1" w:rsidP="00C05D2B">
      <w:pPr>
        <w:pStyle w:val="a"/>
      </w:pPr>
      <w:r>
        <w:rPr>
          <w:rFonts w:hint="eastAsia"/>
        </w:rPr>
        <w:t>N</w:t>
      </w:r>
      <w:r>
        <w:t>UMERIC</w:t>
      </w:r>
      <w:r>
        <w:rPr>
          <w:rFonts w:hint="eastAsia"/>
        </w:rPr>
        <w:t>인 경우</w:t>
      </w:r>
      <w:r>
        <w:tab/>
      </w:r>
      <w:r>
        <w:tab/>
        <w:t xml:space="preserve">: </w:t>
      </w:r>
      <w:r>
        <w:rPr>
          <w:rFonts w:hint="eastAsia"/>
        </w:rPr>
        <w:t>오른쪽 정렬한 후,</w:t>
      </w:r>
      <w:r>
        <w:t xml:space="preserve"> </w:t>
      </w:r>
      <w:r>
        <w:rPr>
          <w:rFonts w:hint="eastAsia"/>
        </w:rPr>
        <w:t xml:space="preserve">남은 앞 부분은 </w:t>
      </w:r>
      <w:r>
        <w:t>“0”</w:t>
      </w:r>
      <w:r>
        <w:rPr>
          <w:rFonts w:hint="eastAsia"/>
        </w:rPr>
        <w:t>으로 설정한다.</w:t>
      </w:r>
    </w:p>
    <w:p w14:paraId="20396CE3" w14:textId="77777777" w:rsidR="00C36CB1" w:rsidRDefault="00C36CB1" w:rsidP="00C05D2B">
      <w:pPr>
        <w:pStyle w:val="a"/>
      </w:pPr>
      <w:r>
        <w:t>NON-NUMERIC</w:t>
      </w:r>
      <w:r>
        <w:rPr>
          <w:rFonts w:hint="eastAsia"/>
        </w:rPr>
        <w:t>인 경우</w:t>
      </w:r>
      <w:r>
        <w:tab/>
        <w:t xml:space="preserve">: </w:t>
      </w:r>
      <w:r>
        <w:rPr>
          <w:rFonts w:hint="eastAsia"/>
        </w:rPr>
        <w:t>왼쪽 정렬한 후,</w:t>
      </w:r>
      <w:r>
        <w:t xml:space="preserve"> </w:t>
      </w:r>
      <w:r>
        <w:rPr>
          <w:rFonts w:hint="eastAsia"/>
        </w:rPr>
        <w:t xml:space="preserve">남은 </w:t>
      </w:r>
      <w:r>
        <w:t>“BLANK”</w:t>
      </w:r>
      <w:r>
        <w:rPr>
          <w:rFonts w:hint="eastAsia"/>
        </w:rPr>
        <w:t>로 설정한다.</w:t>
      </w:r>
    </w:p>
    <w:p w14:paraId="5612FB6F" w14:textId="77777777" w:rsidR="00C36CB1" w:rsidRDefault="00C36CB1" w:rsidP="00C05D2B">
      <w:pPr>
        <w:pStyle w:val="a"/>
      </w:pPr>
      <w:r>
        <w:rPr>
          <w:rFonts w:hint="eastAsia"/>
        </w:rPr>
        <w:t>DATA의 속성이 한글수록 가능으로 표시된 경우</w:t>
      </w:r>
    </w:p>
    <w:p w14:paraId="3144A94B" w14:textId="77777777" w:rsidR="00C36CB1" w:rsidRDefault="00C36CB1" w:rsidP="00B9103D">
      <w:pPr>
        <w:pStyle w:val="a0"/>
        <w:ind w:left="1403"/>
      </w:pPr>
      <w:r>
        <w:rPr>
          <w:rFonts w:hint="eastAsia"/>
        </w:rPr>
        <w:t>각 항목 별 표현(</w:t>
      </w:r>
      <w:r w:rsidR="00CA7E8B">
        <w:rPr>
          <w:rFonts w:hint="eastAsia"/>
        </w:rPr>
        <w:t>MODE</w:t>
      </w:r>
      <w:r>
        <w:rPr>
          <w:rFonts w:hint="eastAsia"/>
        </w:rPr>
        <w:t xml:space="preserve">)에 </w:t>
      </w: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가 포함된 경우</w:t>
      </w:r>
    </w:p>
    <w:p w14:paraId="321F5F2A" w14:textId="77777777" w:rsidR="00C36CB1" w:rsidRDefault="00C36CB1" w:rsidP="00B9103D">
      <w:pPr>
        <w:pStyle w:val="a0"/>
        <w:ind w:left="1403"/>
      </w:pPr>
      <w:r>
        <w:rPr>
          <w:rFonts w:hint="eastAsia"/>
        </w:rPr>
        <w:t xml:space="preserve">왼쪽 정렬하고, 남은 부분은 </w:t>
      </w:r>
      <w:r>
        <w:t>“</w:t>
      </w:r>
      <w:r>
        <w:rPr>
          <w:rFonts w:hint="eastAsia"/>
        </w:rPr>
        <w:t>0xA1A1</w:t>
      </w:r>
      <w:r>
        <w:t>”</w:t>
      </w:r>
      <w:r w:rsidR="00923B28">
        <w:t>(</w:t>
      </w:r>
      <w:r w:rsidR="00923B28">
        <w:rPr>
          <w:rFonts w:hint="eastAsia"/>
        </w:rPr>
        <w:t>전각</w:t>
      </w:r>
      <w:r w:rsidR="00923B28">
        <w:t>-</w:t>
      </w:r>
      <w:r w:rsidR="00EC7C13">
        <w:t>2</w:t>
      </w:r>
      <w:r w:rsidR="00EC7C13">
        <w:rPr>
          <w:rFonts w:hint="eastAsia"/>
        </w:rPr>
        <w:t>byte</w:t>
      </w:r>
      <w:r w:rsidR="00923B28">
        <w:rPr>
          <w:rFonts w:hint="eastAsia"/>
        </w:rPr>
        <w:t>스페이스</w:t>
      </w:r>
      <w:r w:rsidR="00923B28">
        <w:t>)</w:t>
      </w:r>
      <w:r>
        <w:rPr>
          <w:rFonts w:hint="eastAsia"/>
        </w:rPr>
        <w:t>으로 설정한다.</w:t>
      </w:r>
    </w:p>
    <w:p w14:paraId="78929B95" w14:textId="77777777" w:rsidR="00C36CB1" w:rsidRDefault="00C36CB1" w:rsidP="00920A53">
      <w:pPr>
        <w:pStyle w:val="3"/>
      </w:pPr>
      <w:bookmarkStart w:id="13" w:name="_Toc423048118"/>
      <w:r>
        <w:rPr>
          <w:rFonts w:hint="eastAsia"/>
        </w:rPr>
        <w:t>다</w:t>
      </w:r>
      <w:r>
        <w:rPr>
          <w:rFonts w:hint="eastAsia"/>
        </w:rPr>
        <w:t>. DATA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수록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bookmarkEnd w:id="13"/>
    </w:p>
    <w:p w14:paraId="2B678E5A" w14:textId="77777777" w:rsidR="00C36CB1" w:rsidRDefault="00C36CB1" w:rsidP="00C05D2B">
      <w:pPr>
        <w:pStyle w:val="a"/>
      </w:pPr>
      <w:r>
        <w:rPr>
          <w:rFonts w:hint="eastAsia"/>
        </w:rPr>
        <w:t>DATA는 ASCII 코드를 사용하며, 한글은 KSC-5601 2 Bytes 완성형 코드를 사용한다.</w:t>
      </w:r>
    </w:p>
    <w:p w14:paraId="3ECCE9D6" w14:textId="77777777" w:rsidR="00C36CB1" w:rsidRDefault="00C36CB1" w:rsidP="00B9103D">
      <w:pPr>
        <w:pStyle w:val="a0"/>
        <w:ind w:left="1403"/>
      </w:pPr>
      <w:r>
        <w:rPr>
          <w:rFonts w:hint="eastAsia"/>
        </w:rPr>
        <w:t>KSC-5601 코드 범위 : 0xA1A1 ~ 0xFEFE</w:t>
      </w:r>
    </w:p>
    <w:p w14:paraId="56339A19" w14:textId="77777777" w:rsidR="00C36CB1" w:rsidRDefault="00C36CB1" w:rsidP="00B9103D">
      <w:pPr>
        <w:pStyle w:val="a0"/>
        <w:ind w:left="1403"/>
      </w:pPr>
      <w:r>
        <w:rPr>
          <w:rFonts w:hint="eastAsia"/>
        </w:rPr>
        <w:t>온라인 전문 및 일괄 전송 파일의 각 항목 별 표현(</w:t>
      </w:r>
      <w:r w:rsidR="00CA7E8B">
        <w:rPr>
          <w:rFonts w:hint="eastAsia"/>
        </w:rPr>
        <w:t>MODE</w:t>
      </w:r>
      <w:r>
        <w:rPr>
          <w:rFonts w:hint="eastAsia"/>
        </w:rPr>
        <w:t>)에 한글수록 가능으로 표시된 경우(</w:t>
      </w: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가 포함된 경우) 한글 이외의 문자도 모두 전각 처리(2 Bytes Encoding)한다.</w:t>
      </w:r>
    </w:p>
    <w:p w14:paraId="14AB8561" w14:textId="77777777" w:rsidR="00C21FBD" w:rsidRDefault="00C21FBD" w:rsidP="00C21FBD">
      <w:pPr>
        <w:pStyle w:val="a0"/>
        <w:numPr>
          <w:ilvl w:val="0"/>
          <w:numId w:val="0"/>
        </w:numPr>
      </w:pPr>
    </w:p>
    <w:p w14:paraId="13289AFB" w14:textId="77777777" w:rsidR="00C21FBD" w:rsidRDefault="00C21FBD" w:rsidP="00C21FBD">
      <w:pPr>
        <w:pStyle w:val="a0"/>
        <w:numPr>
          <w:ilvl w:val="0"/>
          <w:numId w:val="0"/>
        </w:numPr>
      </w:pPr>
    </w:p>
    <w:p w14:paraId="17CE4044" w14:textId="77777777" w:rsidR="00C21FBD" w:rsidRDefault="00C21FBD" w:rsidP="00C21FBD">
      <w:pPr>
        <w:pStyle w:val="a0"/>
        <w:numPr>
          <w:ilvl w:val="0"/>
          <w:numId w:val="0"/>
        </w:numPr>
      </w:pPr>
    </w:p>
    <w:p w14:paraId="5E842334" w14:textId="77777777" w:rsidR="00C21FBD" w:rsidRPr="00C36CB1" w:rsidRDefault="00C21FBD" w:rsidP="00C21FBD">
      <w:pPr>
        <w:pStyle w:val="a0"/>
        <w:numPr>
          <w:ilvl w:val="0"/>
          <w:numId w:val="0"/>
        </w:numPr>
      </w:pPr>
    </w:p>
    <w:p w14:paraId="0E476C11" w14:textId="77777777" w:rsidR="00C36CB1" w:rsidRDefault="00C36CB1" w:rsidP="00D87DA7">
      <w:pPr>
        <w:pStyle w:val="1"/>
      </w:pPr>
      <w:bookmarkStart w:id="14" w:name="_Toc421731023"/>
      <w:bookmarkStart w:id="15" w:name="_Toc423048119"/>
      <w:r>
        <w:rPr>
          <w:rFonts w:hint="eastAsia"/>
        </w:rPr>
        <w:lastRenderedPageBreak/>
        <w:t>제</w:t>
      </w:r>
      <w:r>
        <w:rPr>
          <w:rFonts w:hint="eastAsia"/>
        </w:rPr>
        <w:t xml:space="preserve"> </w:t>
      </w:r>
      <w:r w:rsidR="008B6CDB">
        <w:t>2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bookmarkEnd w:id="14"/>
      <w:bookmarkEnd w:id="15"/>
    </w:p>
    <w:p w14:paraId="65098A69" w14:textId="77777777" w:rsidR="00C36CB1" w:rsidRDefault="008B6CDB" w:rsidP="00361CC6">
      <w:pPr>
        <w:pStyle w:val="2"/>
      </w:pPr>
      <w:bookmarkStart w:id="16" w:name="_Toc421731024"/>
      <w:bookmarkStart w:id="17" w:name="_Toc423048120"/>
      <w:r>
        <w:t>2</w:t>
      </w:r>
      <w:r w:rsidR="00C36CB1">
        <w:rPr>
          <w:rFonts w:hint="eastAsia"/>
        </w:rPr>
        <w:t xml:space="preserve">.1 </w:t>
      </w:r>
      <w:r w:rsidR="00C36CB1">
        <w:rPr>
          <w:rFonts w:hint="eastAsia"/>
        </w:rPr>
        <w:t>출금이체</w:t>
      </w:r>
      <w:r w:rsidR="00C36CB1">
        <w:rPr>
          <w:rFonts w:hint="eastAsia"/>
        </w:rPr>
        <w:t xml:space="preserve"> </w:t>
      </w:r>
      <w:bookmarkEnd w:id="16"/>
      <w:r w:rsidR="00454FC2">
        <w:rPr>
          <w:rFonts w:hint="eastAsia"/>
        </w:rPr>
        <w:t>증빙</w:t>
      </w:r>
      <w:r w:rsidR="00454FC2">
        <w:rPr>
          <w:rFonts w:hint="eastAsia"/>
        </w:rPr>
        <w:t xml:space="preserve"> </w:t>
      </w:r>
      <w:r w:rsidR="00454FC2">
        <w:rPr>
          <w:rFonts w:hint="eastAsia"/>
        </w:rPr>
        <w:t>자료</w:t>
      </w:r>
      <w:bookmarkEnd w:id="17"/>
    </w:p>
    <w:p w14:paraId="3A0FCDDD" w14:textId="77777777" w:rsidR="00C36CB1" w:rsidRDefault="00C36CB1" w:rsidP="00C05D2B">
      <w:pPr>
        <w:pStyle w:val="a"/>
      </w:pPr>
      <w:r>
        <w:rPr>
          <w:rFonts w:hint="eastAsia"/>
        </w:rPr>
        <w:t>처리 흐름</w:t>
      </w:r>
    </w:p>
    <w:p w14:paraId="0B596A76" w14:textId="77777777" w:rsidR="00451660" w:rsidRDefault="00451660" w:rsidP="00361CC6">
      <w:pPr>
        <w:pStyle w:val="a6"/>
      </w:pPr>
    </w:p>
    <w:p w14:paraId="0055D5D0" w14:textId="77777777" w:rsidR="00451660" w:rsidRDefault="00451660" w:rsidP="00361CC6">
      <w:pPr>
        <w:pStyle w:val="a6"/>
      </w:pPr>
    </w:p>
    <w:p w14:paraId="77F82EBA" w14:textId="77777777" w:rsidR="006E1D44" w:rsidRDefault="006E1D44" w:rsidP="00361CC6">
      <w:pPr>
        <w:pStyle w:val="a6"/>
      </w:pPr>
    </w:p>
    <w:p w14:paraId="07258F2F" w14:textId="77777777" w:rsidR="006E1D44" w:rsidRDefault="006E1D44" w:rsidP="00361CC6">
      <w:pPr>
        <w:pStyle w:val="a6"/>
      </w:pPr>
    </w:p>
    <w:p w14:paraId="46F2B871" w14:textId="77777777" w:rsidR="006E1D44" w:rsidRDefault="006E1D44" w:rsidP="00361CC6">
      <w:pPr>
        <w:pStyle w:val="a6"/>
      </w:pPr>
    </w:p>
    <w:p w14:paraId="689AB3FF" w14:textId="77777777" w:rsidR="006E1D44" w:rsidRDefault="006E1D44" w:rsidP="00361CC6">
      <w:pPr>
        <w:pStyle w:val="a6"/>
      </w:pPr>
    </w:p>
    <w:p w14:paraId="11F81B86" w14:textId="77777777" w:rsidR="006E1D44" w:rsidRDefault="006E1D44" w:rsidP="00361CC6">
      <w:pPr>
        <w:pStyle w:val="a6"/>
      </w:pPr>
    </w:p>
    <w:p w14:paraId="7644AE01" w14:textId="77777777" w:rsidR="006E1D44" w:rsidRDefault="007C3985" w:rsidP="00361CC6">
      <w:pPr>
        <w:pStyle w:val="a6"/>
      </w:pPr>
      <w:r>
        <w:pict w14:anchorId="2EC26226">
          <v:group id="_x0000_s1078" editas="canvas" style="width:449.25pt;height:178.1pt;mso-position-horizontal-relative:char;mso-position-vertical-relative:line" coordorigin="1080,3861" coordsize="8985,3562">
            <o:lock v:ext="edit" aspectratio="t"/>
            <v:shape id="_x0000_s1077" type="#_x0000_t75" style="position:absolute;left:1080;top:3861;width:8985;height:3562" o:preferrelative="f">
              <v:fill o:detectmouseclick="t"/>
              <v:path o:extrusionok="t" o:connecttype="none"/>
              <o:lock v:ext="edit" text="t"/>
            </v:shape>
            <v:rect id="_x0000_s1079" style="position:absolute;left:2850;top:4124;width:2268;height:850;v-text-anchor:middle" strokeweight="1.5pt">
              <v:textbox style="mso-next-textbox:#_x0000_s1079" inset=".5mm,.5mm,.5mm,.5mm">
                <w:txbxContent>
                  <w:p w14:paraId="241DF6FD" w14:textId="77777777" w:rsidR="006D3AF0" w:rsidRDefault="006D3AF0" w:rsidP="0040002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재판매</w:t>
                    </w:r>
                  </w:p>
                  <w:p w14:paraId="2C9915D6" w14:textId="77777777" w:rsidR="006D3AF0" w:rsidRPr="00A80942" w:rsidRDefault="006D3AF0" w:rsidP="0040002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이용기관</w:t>
                    </w:r>
                  </w:p>
                </w:txbxContent>
              </v:textbox>
            </v:rect>
            <v:rect id="_x0000_s1080" style="position:absolute;left:5760;top:4124;width:2268;height:850;v-text-anchor:middle" strokeweight="1.5pt">
              <v:textbox style="mso-next-textbox:#_x0000_s1080" inset=".5mm,.5mm,.5mm,.5mm">
                <w:txbxContent>
                  <w:p w14:paraId="587F0802" w14:textId="77777777" w:rsidR="006D3AF0" w:rsidRPr="00A80942" w:rsidRDefault="006D3AF0" w:rsidP="0040002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KSNET</w:t>
                    </w:r>
                  </w:p>
                </w:txbxContent>
              </v:textbox>
            </v:rect>
            <v:shape id="_x0000_s1082" type="#_x0000_t32" style="position:absolute;left:4005;top:4969;width:1;height:2268" o:connectortype="straight"/>
            <v:shape id="_x0000_s1083" type="#_x0000_t32" style="position:absolute;left:6900;top:4969;width:1;height:2268" o:connectortype="straight"/>
            <v:rect id="_x0000_s1085" style="position:absolute;left:4005;top:5807;width:150;height:150" filled="f" stroked="f"/>
            <v:rect id="_x0000_s1086" style="position:absolute;left:6750;top:5807;width:150;height:150" filled="f" stroked="f"/>
            <v:shape id="_x0000_s1090" type="#_x0000_t32" style="position:absolute;left:4155;top:5882;width:2595;height:1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3990;top:5275;width:2910;height:545;v-text-anchor:middle" filled="f" stroked="f">
              <v:textbox style="mso-next-textbox:#_x0000_s1099" inset=".5mm,.5mm,.5mm,.5mm">
                <w:txbxContent>
                  <w:p w14:paraId="200758C8" w14:textId="77777777" w:rsidR="006D3AF0" w:rsidRDefault="006D3AF0" w:rsidP="00400021">
                    <w:pPr>
                      <w:ind w:left="400" w:hangingChars="200" w:hanging="400"/>
                      <w:jc w:val="center"/>
                    </w:pPr>
                    <w:r>
                      <w:rPr>
                        <w:rFonts w:hint="eastAsia"/>
                      </w:rPr>
                      <w:sym w:font="Wingdings" w:char="F081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출금이체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증빙자료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정보</w:t>
                    </w:r>
                    <w:r>
                      <w:br/>
                    </w:r>
                  </w:p>
                </w:txbxContent>
              </v:textbox>
            </v:shape>
            <v:rect id="_x0000_s1201" style="position:absolute;left:4005;top:6527;width:150;height:150" filled="f" stroked="f"/>
            <v:rect id="_x0000_s1202" style="position:absolute;left:6750;top:6527;width:150;height:150" filled="f" stroked="f"/>
            <v:shape id="_x0000_s1203" type="#_x0000_t32" style="position:absolute;left:4155;top:6602;width:2595;height:1" o:connectortype="straight">
              <v:stroke startarrow="block"/>
            </v:shape>
            <v:shape id="_x0000_s1252" type="#_x0000_t202" style="position:absolute;left:3990;top:5968;width:2910;height:559;v-text-anchor:middle" filled="f" stroked="f">
              <v:textbox style="mso-next-textbox:#_x0000_s1252" inset=".5mm,.5mm,.5mm,.5mm">
                <w:txbxContent>
                  <w:p w14:paraId="090FFB71" w14:textId="77777777" w:rsidR="006D3AF0" w:rsidRDefault="006D3AF0" w:rsidP="00400021">
                    <w:pPr>
                      <w:ind w:left="400" w:hangingChars="200" w:hanging="400"/>
                      <w:jc w:val="center"/>
                    </w:pPr>
                    <w:r>
                      <w:rPr>
                        <w:rFonts w:hint="eastAsia"/>
                      </w:rPr>
                      <w:sym w:font="Wingdings" w:char="F082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출금이체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증빙자료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정보</w:t>
                    </w:r>
                    <w:r>
                      <w:br/>
                    </w:r>
                    <w:r>
                      <w:rPr>
                        <w:rFonts w:hint="eastAsia"/>
                      </w:rPr>
                      <w:t>검증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결과</w:t>
                    </w:r>
                  </w:p>
                </w:txbxContent>
              </v:textbox>
            </v:shape>
            <w10:anchorlock/>
          </v:group>
        </w:pict>
      </w:r>
    </w:p>
    <w:p w14:paraId="43D463C2" w14:textId="77777777" w:rsidR="00A80942" w:rsidRDefault="00A80942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br w:type="page"/>
      </w:r>
    </w:p>
    <w:p w14:paraId="4603EC02" w14:textId="77777777" w:rsidR="00C36CB1" w:rsidRDefault="008B6CDB" w:rsidP="00361CC6">
      <w:pPr>
        <w:pStyle w:val="2"/>
      </w:pPr>
      <w:bookmarkStart w:id="18" w:name="_Toc423048121"/>
      <w:r>
        <w:lastRenderedPageBreak/>
        <w:t>2</w:t>
      </w:r>
      <w:r w:rsidR="00C36CB1">
        <w:rPr>
          <w:rFonts w:hint="eastAsia"/>
        </w:rPr>
        <w:t xml:space="preserve">.2 </w:t>
      </w:r>
      <w:r w:rsidR="00A80942">
        <w:rPr>
          <w:rFonts w:hint="eastAsia"/>
        </w:rPr>
        <w:t>해지</w:t>
      </w:r>
      <w:r w:rsidR="00A80942">
        <w:rPr>
          <w:rFonts w:hint="eastAsia"/>
        </w:rPr>
        <w:t xml:space="preserve"> </w:t>
      </w:r>
      <w:r w:rsidR="00A80942">
        <w:rPr>
          <w:rFonts w:hint="eastAsia"/>
        </w:rPr>
        <w:t>내역</w:t>
      </w:r>
      <w:r w:rsidR="00A80942">
        <w:rPr>
          <w:rFonts w:hint="eastAsia"/>
        </w:rPr>
        <w:t xml:space="preserve"> </w:t>
      </w:r>
      <w:r w:rsidR="00A80942">
        <w:rPr>
          <w:rFonts w:hint="eastAsia"/>
        </w:rPr>
        <w:t>통보</w:t>
      </w:r>
      <w:bookmarkEnd w:id="18"/>
    </w:p>
    <w:p w14:paraId="1F81DD19" w14:textId="77777777" w:rsidR="00A80942" w:rsidRDefault="00A80942" w:rsidP="00C05D2B">
      <w:pPr>
        <w:pStyle w:val="a"/>
      </w:pPr>
      <w:r>
        <w:rPr>
          <w:rFonts w:hint="eastAsia"/>
        </w:rPr>
        <w:t>처리 흐름</w:t>
      </w:r>
    </w:p>
    <w:p w14:paraId="540BCFCA" w14:textId="77777777" w:rsidR="00D40B80" w:rsidRDefault="00D40B80" w:rsidP="00361CC6">
      <w:pPr>
        <w:pStyle w:val="a6"/>
      </w:pPr>
    </w:p>
    <w:p w14:paraId="642F4BB4" w14:textId="77777777" w:rsidR="007A0A93" w:rsidRDefault="007A0A93" w:rsidP="00361CC6">
      <w:pPr>
        <w:pStyle w:val="a6"/>
      </w:pPr>
    </w:p>
    <w:p w14:paraId="057811A2" w14:textId="77777777" w:rsidR="00D40B80" w:rsidRDefault="00D40B80" w:rsidP="00361CC6">
      <w:pPr>
        <w:pStyle w:val="a6"/>
      </w:pPr>
    </w:p>
    <w:p w14:paraId="6A493423" w14:textId="77777777" w:rsidR="00D40B80" w:rsidRDefault="00D40B80" w:rsidP="00361CC6">
      <w:pPr>
        <w:pStyle w:val="a6"/>
      </w:pPr>
    </w:p>
    <w:p w14:paraId="15621D13" w14:textId="77777777" w:rsidR="00A80942" w:rsidRDefault="00A80942" w:rsidP="00361CC6">
      <w:pPr>
        <w:pStyle w:val="a6"/>
      </w:pPr>
    </w:p>
    <w:p w14:paraId="70022D21" w14:textId="77777777" w:rsidR="00A80942" w:rsidRDefault="00A80942" w:rsidP="00361CC6">
      <w:pPr>
        <w:pStyle w:val="a6"/>
      </w:pPr>
    </w:p>
    <w:p w14:paraId="1E8A32EB" w14:textId="77777777" w:rsidR="00A80942" w:rsidRDefault="00A80942" w:rsidP="00361CC6">
      <w:pPr>
        <w:pStyle w:val="a6"/>
      </w:pPr>
    </w:p>
    <w:p w14:paraId="36D01273" w14:textId="77777777" w:rsidR="00A80942" w:rsidRDefault="007C3985" w:rsidP="00361CC6">
      <w:pPr>
        <w:pStyle w:val="a6"/>
      </w:pPr>
      <w:r>
        <w:pict w14:anchorId="048C0A03">
          <v:group id="_x0000_s1103" editas="canvas" style="width:451.5pt;height:169.3pt;mso-position-horizontal-relative:char;mso-position-vertical-relative:line" coordorigin="1080,3861" coordsize="9030,3386">
            <o:lock v:ext="edit" aspectratio="t"/>
            <v:shape id="_x0000_s1104" type="#_x0000_t75" style="position:absolute;left:1080;top:3861;width:9030;height:3386" o:preferrelative="f">
              <v:fill o:detectmouseclick="t"/>
              <v:path o:extrusionok="t" o:connecttype="none"/>
              <o:lock v:ext="edit" text="t"/>
            </v:shape>
            <v:rect id="_x0000_s1105" style="position:absolute;left:1650;top:4124;width:2268;height:850;v-text-anchor:middle" strokeweight="1.5pt">
              <v:textbox style="mso-next-textbox:#_x0000_s1105" inset=".5mm,.5mm,.5mm,.5mm">
                <w:txbxContent>
                  <w:p w14:paraId="08E04453" w14:textId="77777777" w:rsidR="006D3AF0" w:rsidRDefault="006D3AF0" w:rsidP="00D40B8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재판매</w:t>
                    </w:r>
                  </w:p>
                  <w:p w14:paraId="1EA9CFD7" w14:textId="77777777" w:rsidR="006D3AF0" w:rsidRPr="00A80942" w:rsidRDefault="006D3AF0" w:rsidP="00D40B8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이용기관</w:t>
                    </w:r>
                  </w:p>
                </w:txbxContent>
              </v:textbox>
            </v:rect>
            <v:rect id="_x0000_s1106" style="position:absolute;left:4560;top:4124;width:2268;height:850;v-text-anchor:middle" strokeweight="1.5pt">
              <v:textbox style="mso-next-textbox:#_x0000_s1106" inset=".5mm,.5mm,.5mm,.5mm">
                <w:txbxContent>
                  <w:p w14:paraId="06E4B2A9" w14:textId="77777777" w:rsidR="006D3AF0" w:rsidRPr="00A80942" w:rsidRDefault="006D3AF0" w:rsidP="00D40B8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KSNET</w:t>
                    </w:r>
                  </w:p>
                </w:txbxContent>
              </v:textbox>
            </v:rect>
            <v:rect id="_x0000_s1107" style="position:absolute;left:7484;top:4124;width:2268;height:850;v-text-anchor:middle" strokecolor="#a5a5a5 [2092]" strokeweight="1.5pt">
              <v:textbox style="mso-next-textbox:#_x0000_s1107" inset=".5mm,.5mm,.5mm,.5mm">
                <w:txbxContent>
                  <w:p w14:paraId="2A0A81A3" w14:textId="77777777" w:rsidR="006D3AF0" w:rsidRPr="00D918AE" w:rsidRDefault="006D3AF0" w:rsidP="00D40B80">
                    <w:pPr>
                      <w:jc w:val="center"/>
                      <w:rPr>
                        <w:b/>
                        <w:color w:val="A6A6A6" w:themeColor="background1" w:themeShade="A6"/>
                      </w:rPr>
                    </w:pP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통합기관</w:t>
                    </w: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/</w:t>
                    </w: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금융회사</w:t>
                    </w:r>
                  </w:p>
                </w:txbxContent>
              </v:textbox>
            </v:rect>
            <v:shape id="_x0000_s1108" type="#_x0000_t32" style="position:absolute;left:2805;top:4969;width:1;height:1984" o:connectortype="straight"/>
            <v:shape id="_x0000_s1109" type="#_x0000_t32" style="position:absolute;left:5700;top:4969;width:1;height:1984" o:connectortype="straight"/>
            <v:shape id="_x0000_s1110" type="#_x0000_t32" style="position:absolute;left:8640;top:4969;width:1;height:1984" o:connectortype="straight"/>
            <v:rect id="_x0000_s1113" style="position:absolute;left:5700;top:5702;width:150;height:150" filled="f" stroked="f"/>
            <v:rect id="_x0000_s1114" style="position:absolute;left:8490;top:5702;width:150;height:150" filled="f" stroked="f"/>
            <v:shape id="_x0000_s1117" type="#_x0000_t32" style="position:absolute;left:5850;top:5777;width:2640;height:1;flip:x" o:connectortype="straight" strokecolor="#7f7f7f [1612]">
              <v:stroke dashstyle="dash" endarrow="block"/>
            </v:shape>
            <v:rect id="_x0000_s1118" style="position:absolute;left:2805;top:6527;width:150;height:150" filled="f" stroked="f"/>
            <v:rect id="_x0000_s1119" style="position:absolute;left:5550;top:6527;width:150;height:150" filled="f" stroked="f"/>
            <v:shape id="_x0000_s1122" type="#_x0000_t32" style="position:absolute;left:2955;top:6602;width:2595;height:1;flip:x" o:connectortype="straight">
              <v:stroke endarrow="block"/>
            </v:shape>
            <v:shape id="_x0000_s1124" type="#_x0000_t202" style="position:absolute;left:5685;top:5388;width:2910;height:307;v-text-anchor:middle" filled="f" stroked="f">
              <v:textbox style="mso-next-textbox:#_x0000_s1124" inset=".5mm,.5mm,.5mm,.5mm">
                <w:txbxContent>
                  <w:p w14:paraId="7F1F271B" w14:textId="77777777" w:rsidR="006D3AF0" w:rsidRPr="00D918AE" w:rsidRDefault="006D3AF0" w:rsidP="00D40B80">
                    <w:pPr>
                      <w:ind w:left="400" w:hangingChars="200" w:hanging="400"/>
                      <w:jc w:val="center"/>
                      <w:rPr>
                        <w:color w:val="A6A6A6" w:themeColor="background1" w:themeShade="A6"/>
                      </w:rPr>
                    </w:pP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sym w:font="Wingdings" w:char="F081"/>
                    </w: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t xml:space="preserve"> </w:t>
                    </w: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t>출금이체</w:t>
                    </w: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t xml:space="preserve"> </w:t>
                    </w: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t>해지</w:t>
                    </w: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t xml:space="preserve"> </w:t>
                    </w: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t>내역</w:t>
                    </w:r>
                  </w:p>
                </w:txbxContent>
              </v:textbox>
            </v:shape>
            <v:shape id="_x0000_s1126" type="#_x0000_t202" style="position:absolute;left:2805;top:6212;width:2910;height:316;v-text-anchor:middle" filled="f" stroked="f">
              <v:textbox style="mso-next-textbox:#_x0000_s1126" inset=".5mm,.5mm,.5mm,.5mm">
                <w:txbxContent>
                  <w:p w14:paraId="5D72E06D" w14:textId="77777777" w:rsidR="006D3AF0" w:rsidRDefault="006D3AF0" w:rsidP="00D40B80">
                    <w:pPr>
                      <w:ind w:left="400" w:hangingChars="200" w:hanging="400"/>
                      <w:jc w:val="center"/>
                    </w:pPr>
                    <w:r>
                      <w:rPr>
                        <w:rFonts w:hint="eastAsia"/>
                      </w:rPr>
                      <w:sym w:font="Wingdings" w:char="F082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계좌등록결과에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포함</w:t>
                    </w:r>
                  </w:p>
                </w:txbxContent>
              </v:textbox>
            </v:shape>
            <v:rect id="_x0000_s1209" style="position:absolute;left:5700;top:6002;width:150;height:150" filled="f" stroked="f"/>
            <v:rect id="_x0000_s1210" style="position:absolute;left:8490;top:6002;width:150;height:150" filled="f" stroked="f"/>
            <w10:anchorlock/>
          </v:group>
        </w:pict>
      </w:r>
    </w:p>
    <w:p w14:paraId="67609EA4" w14:textId="77777777" w:rsidR="00A80942" w:rsidRDefault="00A80942" w:rsidP="00C05D2B">
      <w:pPr>
        <w:pStyle w:val="a"/>
      </w:pPr>
      <w:r>
        <w:rPr>
          <w:rFonts w:hint="eastAsia"/>
        </w:rPr>
        <w:t>설명</w:t>
      </w:r>
    </w:p>
    <w:p w14:paraId="00B2E3C1" w14:textId="77777777" w:rsidR="00D63594" w:rsidRDefault="00D63594" w:rsidP="00C05D2B">
      <w:pPr>
        <w:pStyle w:val="10"/>
      </w:pPr>
      <w:r>
        <w:rPr>
          <w:rFonts w:hint="eastAsia"/>
        </w:rPr>
        <w:t>K</w:t>
      </w:r>
      <w:r>
        <w:t>SNET</w:t>
      </w:r>
      <w:r>
        <w:rPr>
          <w:rFonts w:hint="eastAsia"/>
        </w:rPr>
        <w:t>은 출통시스템(금결원</w:t>
      </w:r>
      <w:r>
        <w:t>)</w:t>
      </w:r>
      <w:r>
        <w:rPr>
          <w:rFonts w:hint="eastAsia"/>
        </w:rPr>
        <w:t>으로부터 고객계좌해지요청을 받아 해당고객계좌에 대해 해지처리합니다.</w:t>
      </w:r>
    </w:p>
    <w:p w14:paraId="69D82559" w14:textId="77777777" w:rsidR="001F3475" w:rsidRDefault="00D63594" w:rsidP="00D63594">
      <w:pPr>
        <w:pStyle w:val="10"/>
      </w:pPr>
      <w:r>
        <w:t>*</w:t>
      </w:r>
      <w:r>
        <w:rPr>
          <w:rFonts w:hint="eastAsia"/>
        </w:rPr>
        <w:t>재판매이용기관은 직접해지요청을 하진않았지만 출통으로부터 발생한 해지내역을 계좌등록결과파일(A0R)에 포함해 받게됩니다.</w:t>
      </w:r>
    </w:p>
    <w:p w14:paraId="241DB70E" w14:textId="77777777" w:rsidR="000C08E0" w:rsidRPr="00400021" w:rsidRDefault="000C08E0" w:rsidP="00D63594">
      <w:pPr>
        <w:pStyle w:val="ab"/>
        <w:ind w:leftChars="0" w:left="0"/>
      </w:pPr>
    </w:p>
    <w:p w14:paraId="23044C5C" w14:textId="77777777" w:rsidR="00A80942" w:rsidRPr="000C08E0" w:rsidRDefault="00A80942" w:rsidP="00361CC6">
      <w:pPr>
        <w:pStyle w:val="a6"/>
      </w:pPr>
    </w:p>
    <w:p w14:paraId="76F228B4" w14:textId="77777777" w:rsidR="00C36CB1" w:rsidRDefault="00C36CB1" w:rsidP="00361CC6">
      <w:pPr>
        <w:pStyle w:val="a6"/>
      </w:pPr>
    </w:p>
    <w:p w14:paraId="431085F0" w14:textId="77777777" w:rsidR="00A80942" w:rsidRDefault="00A80942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br w:type="page"/>
      </w:r>
    </w:p>
    <w:p w14:paraId="6BEF2E76" w14:textId="77777777" w:rsidR="00C36CB1" w:rsidRDefault="008B6CDB" w:rsidP="00361CC6">
      <w:pPr>
        <w:pStyle w:val="2"/>
      </w:pPr>
      <w:bookmarkStart w:id="19" w:name="_Toc423048122"/>
      <w:r>
        <w:lastRenderedPageBreak/>
        <w:t>2</w:t>
      </w:r>
      <w:r w:rsidR="00C36CB1">
        <w:rPr>
          <w:rFonts w:hint="eastAsia"/>
        </w:rPr>
        <w:t>.</w:t>
      </w:r>
      <w:r w:rsidR="006E1D44">
        <w:rPr>
          <w:rFonts w:hint="eastAsia"/>
        </w:rPr>
        <w:t>3</w:t>
      </w:r>
      <w:r w:rsidR="00C36CB1">
        <w:rPr>
          <w:rFonts w:hint="eastAsia"/>
        </w:rPr>
        <w:t xml:space="preserve"> </w:t>
      </w:r>
      <w:r w:rsidR="00A80942">
        <w:rPr>
          <w:rFonts w:hint="eastAsia"/>
        </w:rPr>
        <w:t>출금이체</w:t>
      </w:r>
      <w:r w:rsidR="00A80942">
        <w:rPr>
          <w:rFonts w:hint="eastAsia"/>
        </w:rPr>
        <w:t xml:space="preserve"> </w:t>
      </w:r>
      <w:r w:rsidR="00A80942">
        <w:rPr>
          <w:rFonts w:hint="eastAsia"/>
        </w:rPr>
        <w:t>변경</w:t>
      </w:r>
      <w:bookmarkEnd w:id="19"/>
    </w:p>
    <w:p w14:paraId="51D662BF" w14:textId="77777777" w:rsidR="00A80942" w:rsidRDefault="00A80942" w:rsidP="00C05D2B">
      <w:pPr>
        <w:pStyle w:val="a"/>
      </w:pPr>
      <w:r>
        <w:rPr>
          <w:rFonts w:hint="eastAsia"/>
        </w:rPr>
        <w:t>처리 흐름</w:t>
      </w:r>
    </w:p>
    <w:p w14:paraId="28971939" w14:textId="77777777" w:rsidR="00F74897" w:rsidRDefault="00F74897" w:rsidP="00361CC6">
      <w:pPr>
        <w:pStyle w:val="a6"/>
      </w:pPr>
    </w:p>
    <w:p w14:paraId="47AF5F65" w14:textId="77777777" w:rsidR="00F74897" w:rsidRDefault="00F74897" w:rsidP="00361CC6">
      <w:pPr>
        <w:pStyle w:val="a6"/>
      </w:pPr>
    </w:p>
    <w:p w14:paraId="2DEB8EAB" w14:textId="77777777" w:rsidR="00F74897" w:rsidRDefault="00F74897" w:rsidP="00361CC6">
      <w:pPr>
        <w:pStyle w:val="a6"/>
      </w:pPr>
    </w:p>
    <w:p w14:paraId="40CCFBF4" w14:textId="77777777" w:rsidR="00400021" w:rsidRDefault="00400021" w:rsidP="00361CC6">
      <w:pPr>
        <w:pStyle w:val="a6"/>
      </w:pPr>
    </w:p>
    <w:p w14:paraId="12EAA492" w14:textId="77777777" w:rsidR="009A732D" w:rsidRDefault="009A732D" w:rsidP="00361CC6">
      <w:pPr>
        <w:pStyle w:val="a6"/>
      </w:pPr>
    </w:p>
    <w:p w14:paraId="4EB84237" w14:textId="77777777" w:rsidR="009A732D" w:rsidRDefault="009A732D" w:rsidP="00361CC6">
      <w:pPr>
        <w:pStyle w:val="a6"/>
      </w:pPr>
    </w:p>
    <w:p w14:paraId="0DD11545" w14:textId="77777777" w:rsidR="00400021" w:rsidRDefault="00400021" w:rsidP="00361CC6">
      <w:pPr>
        <w:pStyle w:val="a6"/>
      </w:pPr>
    </w:p>
    <w:p w14:paraId="2929B103" w14:textId="77777777" w:rsidR="00400021" w:rsidRDefault="00400021" w:rsidP="00361CC6">
      <w:pPr>
        <w:pStyle w:val="a6"/>
      </w:pPr>
    </w:p>
    <w:p w14:paraId="3F789BBA" w14:textId="77777777" w:rsidR="009A732D" w:rsidRDefault="009A732D" w:rsidP="00361CC6">
      <w:pPr>
        <w:pStyle w:val="a6"/>
      </w:pPr>
    </w:p>
    <w:p w14:paraId="10FB0E08" w14:textId="77777777" w:rsidR="00A80942" w:rsidRDefault="00A80942" w:rsidP="00361CC6">
      <w:pPr>
        <w:pStyle w:val="a6"/>
      </w:pPr>
    </w:p>
    <w:p w14:paraId="0A560C1F" w14:textId="77777777" w:rsidR="00A80942" w:rsidRDefault="007C3985" w:rsidP="00361CC6">
      <w:pPr>
        <w:pStyle w:val="a6"/>
      </w:pPr>
      <w:r>
        <w:pict w14:anchorId="4C22C886">
          <v:group id="_x0000_s1127" editas="canvas" style="width:450.75pt;height:258.3pt;mso-position-horizontal-relative:char;mso-position-vertical-relative:line" coordorigin="1080,3861" coordsize="9015,5166">
            <o:lock v:ext="edit" aspectratio="t"/>
            <v:shape id="_x0000_s1128" type="#_x0000_t75" style="position:absolute;left:1080;top:3861;width:9015;height:5166" o:preferrelative="f">
              <v:fill o:detectmouseclick="t"/>
              <v:path o:extrusionok="t" o:connecttype="none"/>
              <o:lock v:ext="edit" text="t"/>
            </v:shape>
            <v:rect id="_x0000_s1129" style="position:absolute;left:2235;top:4004;width:2268;height:850;v-text-anchor:middle" strokeweight="1.5pt">
              <v:textbox style="mso-next-textbox:#_x0000_s1129" inset=".5mm,.5mm,.5mm,.5mm">
                <w:txbxContent>
                  <w:p w14:paraId="19A51D74" w14:textId="77777777" w:rsidR="006D3AF0" w:rsidRPr="00A80942" w:rsidRDefault="003638A6" w:rsidP="00ED028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재판매</w:t>
                    </w: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 w:rsidR="006D3AF0">
                      <w:rPr>
                        <w:rFonts w:hint="eastAsia"/>
                        <w:b/>
                      </w:rPr>
                      <w:t>이용기관</w:t>
                    </w:r>
                  </w:p>
                </w:txbxContent>
              </v:textbox>
            </v:rect>
            <v:rect id="_x0000_s1130" style="position:absolute;left:4905;top:4004;width:2268;height:850;v-text-anchor:middle" strokeweight="1.5pt">
              <v:textbox style="mso-next-textbox:#_x0000_s1130" inset=".5mm,.5mm,.5mm,.5mm">
                <w:txbxContent>
                  <w:p w14:paraId="1CB211BB" w14:textId="77777777" w:rsidR="006D3AF0" w:rsidRPr="00A80942" w:rsidRDefault="006D3AF0" w:rsidP="00ED028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KSNET</w:t>
                    </w:r>
                  </w:p>
                </w:txbxContent>
              </v:textbox>
            </v:rect>
            <v:rect id="_x0000_s1131" style="position:absolute;left:7649;top:4004;width:2046;height:850;v-text-anchor:middle" strokecolor="#a5a5a5 [2092]" strokeweight="1.5pt">
              <v:textbox style="mso-next-textbox:#_x0000_s1131" inset=".5mm,.5mm,.5mm,.5mm">
                <w:txbxContent>
                  <w:p w14:paraId="33B4050E" w14:textId="77777777" w:rsidR="006D3AF0" w:rsidRPr="00D918AE" w:rsidRDefault="006D3AF0" w:rsidP="00ED028A">
                    <w:pPr>
                      <w:jc w:val="center"/>
                      <w:rPr>
                        <w:b/>
                        <w:color w:val="A6A6A6" w:themeColor="background1" w:themeShade="A6"/>
                      </w:rPr>
                    </w:pP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통합기관</w:t>
                    </w: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/</w:t>
                    </w: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금융회사</w:t>
                    </w:r>
                  </w:p>
                </w:txbxContent>
              </v:textbox>
            </v:rect>
            <v:shape id="_x0000_s1132" type="#_x0000_t32" style="position:absolute;left:3390;top:4849;width:1;height:3969" o:connectortype="straight"/>
            <v:shape id="_x0000_s1133" type="#_x0000_t32" style="position:absolute;left:6045;top:4849;width:1;height:3969" o:connectortype="straight"/>
            <v:shape id="_x0000_s1134" type="#_x0000_t32" style="position:absolute;left:8550;top:4849;width:1;height:3969" o:connectortype="straight"/>
            <v:rect id="_x0000_s1135" style="position:absolute;left:3390;top:5507;width:150;height:150" filled="f" stroked="f"/>
            <v:rect id="_x0000_s1136" style="position:absolute;left:5895;top:5507;width:150;height:150" filled="f" stroked="f"/>
            <v:rect id="_x0000_s1137" style="position:absolute;left:6045;top:6714;width:150;height:150" filled="f" stroked="f"/>
            <v:rect id="_x0000_s1138" style="position:absolute;left:8400;top:6714;width:150;height:150" filled="f" stroked="f"/>
            <v:rect id="_x0000_s1142" style="position:absolute;left:3390;top:7314;width:150;height:150" filled="f" stroked="f"/>
            <v:rect id="_x0000_s1143" style="position:absolute;left:5895;top:7314;width:150;height:150" filled="f" stroked="f"/>
            <v:shape id="_x0000_s1146" type="#_x0000_t32" style="position:absolute;left:3540;top:7389;width:2355;height:1;flip:x" o:connectortype="straight">
              <v:stroke endarrow="block"/>
            </v:shape>
            <v:shape id="_x0000_s1150" type="#_x0000_t202" style="position:absolute;left:3390;top:6872;width:2640;height:353;v-text-anchor:middle" filled="f" stroked="f">
              <v:textbox style="mso-next-textbox:#_x0000_s1150" inset=".5mm,.5mm,.5mm,.5mm">
                <w:txbxContent>
                  <w:p w14:paraId="6311A714" w14:textId="77777777" w:rsidR="006D3AF0" w:rsidRDefault="006D3AF0" w:rsidP="00384346">
                    <w:pPr>
                      <w:ind w:left="400" w:hangingChars="200" w:hanging="400"/>
                      <w:jc w:val="center"/>
                    </w:pPr>
                    <w:r>
                      <w:rPr>
                        <w:rFonts w:hint="eastAsia"/>
                      </w:rPr>
                      <w:sym w:font="Wingdings" w:char="F081"/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계좌등록결과에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포함</w:t>
                    </w:r>
                  </w:p>
                </w:txbxContent>
              </v:textbox>
            </v:shape>
            <v:rect id="_x0000_s1151" style="position:absolute;left:3390;top:6324;width:150;height:150" filled="f" stroked="f"/>
            <v:rect id="_x0000_s1152" style="position:absolute;left:5895;top:6324;width:150;height:150" filled="f" stroked="f"/>
            <v:shape id="_x0000_s1860" type="#_x0000_t32" style="position:absolute;left:6195;top:5589;width:2205;height:1;flip:x" o:connectortype="straight" strokecolor="#7f7f7f [1612]">
              <v:stroke dashstyle="dash" endarrow="block"/>
            </v:shape>
            <v:shape id="_x0000_s1861" type="#_x0000_t32" style="position:absolute;left:6180;top:7389;width:2205;height:1;flip:x" o:connectortype="straight" strokecolor="#7f7f7f [1612]">
              <v:stroke dashstyle="dash" endarrow="block"/>
            </v:shape>
            <v:shape id="_x0000_s1862" type="#_x0000_t32" style="position:absolute;left:6180;top:6399;width:2205;height:1;flip:x" o:connectortype="straight" strokecolor="#7f7f7f [1612]">
              <v:stroke dashstyle="dash" startarrow="block"/>
            </v:shape>
            <w10:anchorlock/>
          </v:group>
        </w:pict>
      </w:r>
    </w:p>
    <w:p w14:paraId="221BB21E" w14:textId="77777777" w:rsidR="00A80942" w:rsidRDefault="00A80942" w:rsidP="00C05D2B">
      <w:pPr>
        <w:pStyle w:val="a"/>
      </w:pPr>
      <w:r>
        <w:rPr>
          <w:rFonts w:hint="eastAsia"/>
        </w:rPr>
        <w:t>설명</w:t>
      </w:r>
    </w:p>
    <w:p w14:paraId="1B8CECDC" w14:textId="77777777" w:rsidR="00D97E44" w:rsidRDefault="00D97E44" w:rsidP="00D97E44">
      <w:pPr>
        <w:pStyle w:val="a"/>
        <w:numPr>
          <w:ilvl w:val="0"/>
          <w:numId w:val="0"/>
        </w:numPr>
        <w:ind w:left="600"/>
      </w:pPr>
      <w:r>
        <w:rPr>
          <w:rFonts w:hint="eastAsia"/>
        </w:rPr>
        <w:t>K</w:t>
      </w:r>
      <w:r>
        <w:t>SNET</w:t>
      </w:r>
      <w:r>
        <w:rPr>
          <w:rFonts w:hint="eastAsia"/>
        </w:rPr>
        <w:t>은 출통시스템(금결원</w:t>
      </w:r>
      <w:r>
        <w:t>)</w:t>
      </w:r>
      <w:r>
        <w:rPr>
          <w:rFonts w:hint="eastAsia"/>
        </w:rPr>
        <w:t>으로부터 고객계좌변경요청을 받아 가능한경우 해당고객계좌에 대해 변경처리합니다.</w:t>
      </w:r>
    </w:p>
    <w:p w14:paraId="08678419" w14:textId="77777777" w:rsidR="003B7A69" w:rsidRDefault="003B7A69" w:rsidP="00361CC6">
      <w:pPr>
        <w:pStyle w:val="ab"/>
      </w:pPr>
    </w:p>
    <w:p w14:paraId="06437433" w14:textId="77777777" w:rsidR="00D97E44" w:rsidRDefault="00D97E44" w:rsidP="00361CC6">
      <w:pPr>
        <w:pStyle w:val="ab"/>
      </w:pPr>
      <w:r>
        <w:rPr>
          <w:rFonts w:hint="eastAsia"/>
        </w:rPr>
        <w:t>* 재판매이용기관은 출통으로부터 발생한 변경내역을 계좌등록결과파일(A0R)에 포함해 받게됩니다.</w:t>
      </w:r>
    </w:p>
    <w:p w14:paraId="64CD7615" w14:textId="77777777" w:rsidR="00D97E44" w:rsidRDefault="00D97E44" w:rsidP="00361CC6">
      <w:pPr>
        <w:pStyle w:val="ab"/>
      </w:pPr>
    </w:p>
    <w:p w14:paraId="3937EE41" w14:textId="77777777" w:rsidR="006D3AF0" w:rsidRDefault="006D3AF0" w:rsidP="00361CC6">
      <w:pPr>
        <w:pStyle w:val="ab"/>
      </w:pPr>
    </w:p>
    <w:p w14:paraId="31BBF94C" w14:textId="77777777" w:rsidR="006D3AF0" w:rsidRDefault="006D3AF0" w:rsidP="00361CC6">
      <w:pPr>
        <w:pStyle w:val="ab"/>
      </w:pPr>
    </w:p>
    <w:p w14:paraId="1357AF9B" w14:textId="77777777" w:rsidR="006D3AF0" w:rsidRDefault="006D3AF0" w:rsidP="00361CC6">
      <w:pPr>
        <w:pStyle w:val="ab"/>
      </w:pPr>
    </w:p>
    <w:p w14:paraId="25F87C5E" w14:textId="77777777" w:rsidR="006D3AF0" w:rsidRDefault="006D3AF0" w:rsidP="00361CC6">
      <w:pPr>
        <w:pStyle w:val="ab"/>
      </w:pPr>
    </w:p>
    <w:p w14:paraId="48C7D852" w14:textId="77777777" w:rsidR="006D3AF0" w:rsidRDefault="006D3AF0" w:rsidP="00361CC6">
      <w:pPr>
        <w:pStyle w:val="ab"/>
      </w:pPr>
    </w:p>
    <w:p w14:paraId="35C2A824" w14:textId="77777777" w:rsidR="006D3AF0" w:rsidRDefault="006D3AF0" w:rsidP="00361CC6">
      <w:pPr>
        <w:pStyle w:val="ab"/>
      </w:pPr>
    </w:p>
    <w:p w14:paraId="07B94B91" w14:textId="77777777" w:rsidR="006D3AF0" w:rsidRDefault="006D3AF0" w:rsidP="00361CC6">
      <w:pPr>
        <w:pStyle w:val="ab"/>
      </w:pPr>
    </w:p>
    <w:p w14:paraId="6A94AF06" w14:textId="77777777" w:rsidR="006D3AF0" w:rsidRDefault="006D3AF0" w:rsidP="00361CC6">
      <w:pPr>
        <w:pStyle w:val="ab"/>
      </w:pPr>
    </w:p>
    <w:p w14:paraId="650B5F9B" w14:textId="77777777" w:rsidR="006D3AF0" w:rsidRDefault="006D3AF0" w:rsidP="00361CC6">
      <w:pPr>
        <w:pStyle w:val="ab"/>
      </w:pPr>
    </w:p>
    <w:p w14:paraId="005FA2C4" w14:textId="77777777" w:rsidR="006D3AF0" w:rsidRDefault="006D3AF0" w:rsidP="006D3AF0">
      <w:pPr>
        <w:pStyle w:val="2"/>
      </w:pPr>
      <w:r w:rsidRPr="00CF7F45">
        <w:rPr>
          <w:highlight w:val="yellow"/>
        </w:rPr>
        <w:lastRenderedPageBreak/>
        <w:t>2</w:t>
      </w:r>
      <w:r w:rsidRPr="00CF7F45">
        <w:rPr>
          <w:rFonts w:hint="eastAsia"/>
          <w:highlight w:val="yellow"/>
        </w:rPr>
        <w:t>.</w:t>
      </w:r>
      <w:r w:rsidRPr="00CF7F45">
        <w:rPr>
          <w:highlight w:val="yellow"/>
        </w:rPr>
        <w:t>4</w:t>
      </w:r>
      <w:r w:rsidRPr="00CF7F45">
        <w:rPr>
          <w:rFonts w:hint="eastAsia"/>
          <w:highlight w:val="yellow"/>
        </w:rPr>
        <w:t xml:space="preserve"> </w:t>
      </w:r>
      <w:r w:rsidRPr="00CF7F45">
        <w:rPr>
          <w:rFonts w:hint="eastAsia"/>
          <w:highlight w:val="yellow"/>
        </w:rPr>
        <w:t>사후점검</w:t>
      </w:r>
    </w:p>
    <w:p w14:paraId="6FF3EA6E" w14:textId="77777777" w:rsidR="00934A06" w:rsidRPr="000917BD" w:rsidRDefault="00934A06" w:rsidP="00934A06">
      <w:pPr>
        <w:numPr>
          <w:ilvl w:val="0"/>
          <w:numId w:val="39"/>
        </w:numPr>
        <w:shd w:val="clear" w:color="auto" w:fill="FFFFFF"/>
        <w:wordWrap/>
        <w:spacing w:before="160" w:after="160" w:line="0" w:lineRule="atLeast"/>
        <w:ind w:left="200" w:hanging="4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0917BD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처리 흐름</w:t>
      </w:r>
    </w:p>
    <w:p w14:paraId="7B7564C3" w14:textId="77777777" w:rsidR="00934A06" w:rsidRPr="000917BD" w:rsidRDefault="007C3985" w:rsidP="00934A06">
      <w:pPr>
        <w:shd w:val="clear" w:color="auto" w:fill="FFFFFF"/>
        <w:wordWrap/>
        <w:spacing w:before="160" w:after="160" w:line="0" w:lineRule="atLeast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pict w14:anchorId="04EC8ECE">
          <v:group id="_x0000_s1865" editas="canvas" style="width:449.25pt;height:196.85pt;mso-position-horizontal-relative:char;mso-position-vertical-relative:line" coordorigin="1080,3861" coordsize="8985,3937">
            <o:lock v:ext="edit" aspectratio="t"/>
            <v:shape id="_x0000_s1866" type="#_x0000_t75" style="position:absolute;left:1080;top:3861;width:8985;height:3937" o:preferrelative="f">
              <v:fill o:detectmouseclick="t"/>
              <v:path o:extrusionok="t" o:connecttype="none"/>
              <o:lock v:ext="edit" text="t"/>
            </v:shape>
            <v:rect id="_x0000_s1867" style="position:absolute;left:2850;top:4124;width:2268;height:850;v-text-anchor:middle" strokeweight="1.5pt">
              <v:textbox style="mso-next-textbox:#_x0000_s1867" inset=".5mm,.5mm,.5mm,.5mm">
                <w:txbxContent>
                  <w:p w14:paraId="35B10027" w14:textId="77777777" w:rsidR="00934A06" w:rsidRPr="00A80942" w:rsidRDefault="003638A6" w:rsidP="00934A0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재판매</w:t>
                    </w: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 w:rsidR="00934A06">
                      <w:rPr>
                        <w:rFonts w:hint="eastAsia"/>
                        <w:b/>
                      </w:rPr>
                      <w:t>이용기관</w:t>
                    </w:r>
                  </w:p>
                </w:txbxContent>
              </v:textbox>
            </v:rect>
            <v:rect id="_x0000_s1868" style="position:absolute;left:5760;top:4124;width:2268;height:850;v-text-anchor:middle" strokeweight="1.5pt">
              <v:textbox style="mso-next-textbox:#_x0000_s1868" inset=".5mm,.5mm,.5mm,.5mm">
                <w:txbxContent>
                  <w:p w14:paraId="09E6E34D" w14:textId="77777777" w:rsidR="00934A06" w:rsidRPr="00A80942" w:rsidRDefault="00934A06" w:rsidP="00934A0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KSNET</w:t>
                    </w:r>
                  </w:p>
                </w:txbxContent>
              </v:textbox>
            </v:rect>
            <v:shape id="_x0000_s1869" type="#_x0000_t32" style="position:absolute;left:4005;top:4969;width:1;height:2604" o:connectortype="straight"/>
            <v:shape id="_x0000_s1870" type="#_x0000_t32" style="position:absolute;left:6900;top:4969;width:1;height:2574" o:connectortype="straight"/>
            <v:rect id="_x0000_s1871" style="position:absolute;left:4005;top:5807;width:150;height:150" filled="f" stroked="f"/>
            <v:rect id="_x0000_s1872" style="position:absolute;left:6750;top:5807;width:150;height:150" filled="f" stroked="f"/>
            <v:shape id="_x0000_s1873" type="#_x0000_t32" style="position:absolute;left:4155;top:6497;width:2595;height:1" o:connectortype="straight">
              <v:stroke endarrow="block"/>
            </v:shape>
            <v:shape id="_x0000_s1874" type="#_x0000_t202" style="position:absolute;left:4095;top:5965;width:2910;height:470;v-text-anchor:middle" filled="f" stroked="f">
              <v:textbox style="mso-next-textbox:#_x0000_s1874" inset=".5mm,.5mm,.5mm,.5mm">
                <w:txbxContent>
                  <w:p w14:paraId="26C21B77" w14:textId="77777777" w:rsidR="00934A06" w:rsidRDefault="00934A06" w:rsidP="00934A06">
                    <w:pPr>
                      <w:ind w:left="400" w:hangingChars="200" w:hanging="400"/>
                      <w:jc w:val="left"/>
                    </w:pPr>
                    <w:r>
                      <w:rPr>
                        <w:rFonts w:hint="eastAsia"/>
                      </w:rPr>
                      <w:sym w:font="Wingdings" w:char="F082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사후점검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동의자료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정보</w:t>
                    </w:r>
                  </w:p>
                </w:txbxContent>
              </v:textbox>
            </v:shape>
            <v:rect id="_x0000_s1875" style="position:absolute;left:4005;top:6527;width:150;height:150" filled="f" stroked="f"/>
            <v:rect id="_x0000_s1876" style="position:absolute;left:6750;top:6527;width:150;height:150" filled="f" stroked="f"/>
            <v:shape id="_x0000_s1877" type="#_x0000_t32" style="position:absolute;left:4155;top:7367;width:2595;height:1" o:connectortype="straight">
              <v:stroke startarrow="block"/>
            </v:shape>
            <v:shape id="_x0000_s1878" type="#_x0000_t202" style="position:absolute;left:3990;top:6703;width:2910;height:559;v-text-anchor:middle" filled="f" stroked="f">
              <v:textbox style="mso-next-textbox:#_x0000_s1878" inset=".5mm,.5mm,.5mm,.5mm">
                <w:txbxContent>
                  <w:p w14:paraId="62F2DC51" w14:textId="77777777" w:rsidR="00934A06" w:rsidRDefault="00934A06" w:rsidP="00934A06">
                    <w:pPr>
                      <w:ind w:left="400" w:hangingChars="200" w:hanging="400"/>
                      <w:jc w:val="left"/>
                    </w:pPr>
                    <w:r>
                      <w:rPr>
                        <w:rFonts w:hint="eastAsia"/>
                      </w:rPr>
                      <w:t xml:space="preserve"> </w:t>
                    </w:r>
                    <w:r w:rsidRPr="0008179B">
                      <w:rPr>
                        <w:rFonts w:ascii="맑은 고딕" w:hAnsi="맑은 고딕" w:hint="eastAsia"/>
                        <w:sz w:val="18"/>
                        <w:szCs w:val="18"/>
                      </w:rPr>
                      <w:t>③</w:t>
                    </w:r>
                    <w:r>
                      <w:rPr>
                        <w:rFonts w:ascii="맑은 고딕" w:hAnsi="맑은 고딕"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사후점검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동의자료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정보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검증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결과</w:t>
                    </w:r>
                  </w:p>
                </w:txbxContent>
              </v:textbox>
            </v:shape>
            <v:shape id="_x0000_s1879" type="#_x0000_t32" style="position:absolute;left:4155;top:5784;width:2595;height:1" o:connectortype="straight">
              <v:stroke startarrow="block"/>
            </v:shape>
            <v:shape id="_x0000_s1880" type="#_x0000_t202" style="position:absolute;left:3997;top:5280;width:2325;height:450" filled="f" stroked="f">
              <v:textbox>
                <w:txbxContent>
                  <w:p w14:paraId="4A01A54E" w14:textId="77777777" w:rsidR="00934A06" w:rsidRDefault="00934A06" w:rsidP="00934A06">
                    <w:r>
                      <w:rPr>
                        <w:rFonts w:hint="eastAsia"/>
                      </w:rPr>
                      <w:sym w:font="Wingdings" w:char="F081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사</w:t>
                    </w:r>
                    <w:r>
                      <w:t>후점검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요</w:t>
                    </w:r>
                    <w:r>
                      <w:t>청</w:t>
                    </w:r>
                  </w:p>
                </w:txbxContent>
              </v:textbox>
            </v:shape>
            <w10:anchorlock/>
          </v:group>
        </w:pict>
      </w:r>
    </w:p>
    <w:p w14:paraId="61A77D28" w14:textId="77777777" w:rsidR="00934A06" w:rsidRPr="000917BD" w:rsidRDefault="00934A06" w:rsidP="00934A06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hAnsi="굴림" w:cs="굴림"/>
          <w:color w:val="000000"/>
          <w:kern w:val="0"/>
          <w:szCs w:val="20"/>
          <w:shd w:val="clear" w:color="auto" w:fill="FFFFFF"/>
        </w:rPr>
      </w:pPr>
    </w:p>
    <w:p w14:paraId="71794C28" w14:textId="77777777" w:rsidR="00934A06" w:rsidRPr="000917BD" w:rsidRDefault="00934A06" w:rsidP="00934A06">
      <w:pPr>
        <w:numPr>
          <w:ilvl w:val="0"/>
          <w:numId w:val="39"/>
        </w:numPr>
        <w:shd w:val="clear" w:color="auto" w:fill="FFFFFF"/>
        <w:wordWrap/>
        <w:spacing w:before="160" w:after="160" w:line="0" w:lineRule="atLeast"/>
        <w:ind w:left="200" w:hanging="4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0917BD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설명</w:t>
      </w:r>
    </w:p>
    <w:p w14:paraId="556B988F" w14:textId="77777777" w:rsidR="00934A06" w:rsidRPr="00607AA4" w:rsidRDefault="00934A06" w:rsidP="00934A06">
      <w:pPr>
        <w:pStyle w:val="aff9"/>
        <w:numPr>
          <w:ilvl w:val="6"/>
          <w:numId w:val="38"/>
        </w:numPr>
        <w:shd w:val="clear" w:color="auto" w:fill="FFFFFF"/>
        <w:wordWrap/>
        <w:spacing w:before="160" w:after="160" w:line="0" w:lineRule="atLeast"/>
        <w:ind w:leftChars="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일부면제기관에서 자체 보관하고 있는 동의 자료를 점검하기 위해 자동이체 통합관리시스템에서 점검 대상이 되는 동의 자료의 식별 값을 『사후점검 동의자료 요청』파일로 생성하여 </w:t>
      </w:r>
      <w:r>
        <w:t>KSNET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t>해</w:t>
      </w:r>
      <w:r>
        <w:rPr>
          <w:rFonts w:hint="eastAsia"/>
        </w:rPr>
        <w:t xml:space="preserve"> </w:t>
      </w:r>
      <w:r w:rsidR="00CF7F45">
        <w:rPr>
          <w:rFonts w:hint="eastAsia"/>
        </w:rPr>
        <w:t>재판매</w:t>
      </w:r>
      <w:r>
        <w:rPr>
          <w:rFonts w:hint="eastAsia"/>
        </w:rPr>
        <w:t>이</w:t>
      </w:r>
      <w:r>
        <w:t>용기관으로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14:paraId="1BC893DF" w14:textId="77777777" w:rsidR="00934A06" w:rsidRPr="00607AA4" w:rsidRDefault="00934A06" w:rsidP="00934A06">
      <w:pPr>
        <w:pStyle w:val="aff9"/>
        <w:shd w:val="clear" w:color="auto" w:fill="FFFFFF"/>
        <w:wordWrap/>
        <w:spacing w:before="160" w:after="160" w:line="0" w:lineRule="atLeast"/>
        <w:ind w:leftChars="0" w:left="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『</w:t>
      </w:r>
      <w:r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*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*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*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사후점검 동의자료 요청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(FB0410)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』 참조</w:t>
      </w:r>
    </w:p>
    <w:p w14:paraId="78DD9764" w14:textId="77777777" w:rsidR="00934A06" w:rsidRPr="00607AA4" w:rsidRDefault="00934A06" w:rsidP="00934A06">
      <w:pPr>
        <w:pStyle w:val="aff9"/>
        <w:numPr>
          <w:ilvl w:val="6"/>
          <w:numId w:val="38"/>
        </w:numPr>
        <w:shd w:val="clear" w:color="auto" w:fill="FFFFFF"/>
        <w:wordWrap/>
        <w:spacing w:before="160" w:after="160" w:line="0" w:lineRule="atLeast"/>
        <w:ind w:leftChars="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재판매 이용기관은 K</w:t>
      </w:r>
      <w:r>
        <w:rPr>
          <w:rFonts w:ascii="맑은 고딕" w:hAnsi="맑은 고딕" w:cs="굴림"/>
          <w:color w:val="000000"/>
          <w:kern w:val="0"/>
          <w:szCs w:val="20"/>
          <w:shd w:val="clear" w:color="auto" w:fill="FFFFFF"/>
        </w:rPr>
        <w:t>SNET</w:t>
      </w:r>
      <w:r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을 통해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 『사후점검 동의자료 정보』 파일을 통합기관으로 전송</w:t>
      </w:r>
    </w:p>
    <w:p w14:paraId="6805DF2C" w14:textId="77777777" w:rsidR="00934A06" w:rsidRPr="00607AA4" w:rsidRDefault="00934A06" w:rsidP="00934A06">
      <w:pPr>
        <w:pStyle w:val="aff9"/>
        <w:shd w:val="clear" w:color="auto" w:fill="FFFFFF"/>
        <w:wordWrap/>
        <w:spacing w:before="160" w:after="160" w:line="0" w:lineRule="atLeast"/>
        <w:ind w:leftChars="0" w:left="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『</w:t>
      </w:r>
      <w:r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*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*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*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사후점검 동의자료 정보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(FB0420)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』 참조</w:t>
      </w:r>
    </w:p>
    <w:p w14:paraId="444F80F6" w14:textId="77777777" w:rsidR="00934A06" w:rsidRPr="00607AA4" w:rsidRDefault="00934A06" w:rsidP="00934A06">
      <w:pPr>
        <w:pStyle w:val="aff9"/>
        <w:numPr>
          <w:ilvl w:val="6"/>
          <w:numId w:val="38"/>
        </w:numPr>
        <w:shd w:val="clear" w:color="auto" w:fill="FFFFFF"/>
        <w:wordWrap/>
        <w:spacing w:before="160" w:after="160" w:line="0" w:lineRule="atLeast"/>
        <w:ind w:leftChars="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hAnsi="맑은 고딕" w:cs="굴림"/>
          <w:color w:val="000000"/>
          <w:kern w:val="0"/>
          <w:sz w:val="18"/>
          <w:szCs w:val="18"/>
        </w:rPr>
        <w:t xml:space="preserve"> 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통합기관은 『사후점검 동의자료 정보』 파일을 검증 완료 즉시 『사후점검 동의자료 정보 검증 결과』 파일을 생성 후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>
        <w:t>KSNET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t>해</w:t>
      </w:r>
      <w:r>
        <w:rPr>
          <w:rFonts w:hint="eastAsia"/>
        </w:rPr>
        <w:t xml:space="preserve"> </w:t>
      </w:r>
      <w:r w:rsidR="00CF7F45">
        <w:rPr>
          <w:rFonts w:hint="eastAsia"/>
        </w:rPr>
        <w:t>재판매</w:t>
      </w:r>
      <w:r>
        <w:rPr>
          <w:rFonts w:hint="eastAsia"/>
        </w:rPr>
        <w:t>이</w:t>
      </w:r>
      <w:r>
        <w:t>용기관으로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14:paraId="39133F60" w14:textId="77777777" w:rsidR="00934A06" w:rsidRPr="00607AA4" w:rsidRDefault="00934A06" w:rsidP="00934A06">
      <w:pPr>
        <w:pStyle w:val="aff9"/>
        <w:shd w:val="clear" w:color="auto" w:fill="FFFFFF"/>
        <w:wordWrap/>
        <w:spacing w:before="160" w:after="160" w:line="0" w:lineRule="atLeast"/>
        <w:ind w:leftChars="0" w:left="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『</w:t>
      </w:r>
      <w:r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*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*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*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사후점검 동의자료 정보 검증 결과 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(FB0421)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』 참조</w:t>
      </w:r>
    </w:p>
    <w:p w14:paraId="32730FD5" w14:textId="77777777" w:rsidR="006D3AF0" w:rsidRPr="00934A06" w:rsidRDefault="006D3AF0" w:rsidP="00361CC6">
      <w:pPr>
        <w:pStyle w:val="ab"/>
      </w:pPr>
    </w:p>
    <w:p w14:paraId="03331C93" w14:textId="77777777" w:rsidR="003B7A69" w:rsidRDefault="003B7A69">
      <w:pPr>
        <w:widowControl/>
        <w:wordWrap/>
        <w:autoSpaceDE/>
        <w:autoSpaceDN/>
        <w:spacing w:line="240" w:lineRule="auto"/>
        <w:jc w:val="left"/>
        <w:rPr>
          <w:rFonts w:asciiTheme="minorEastAsia" w:eastAsiaTheme="minorEastAsia" w:hAnsiTheme="minorEastAsia" w:cs="Verdana"/>
          <w:kern w:val="0"/>
          <w:szCs w:val="24"/>
          <w:shd w:val="clear" w:color="auto" w:fill="FFFFFF"/>
        </w:rPr>
      </w:pPr>
      <w:r>
        <w:br w:type="page"/>
      </w:r>
    </w:p>
    <w:p w14:paraId="5ADBDDBC" w14:textId="77777777" w:rsidR="00C36CB1" w:rsidRDefault="00C36CB1" w:rsidP="00D87DA7">
      <w:pPr>
        <w:pStyle w:val="1"/>
      </w:pPr>
      <w:bookmarkStart w:id="20" w:name="_Toc421731025"/>
      <w:bookmarkStart w:id="21" w:name="_Toc423048124"/>
      <w:r>
        <w:rPr>
          <w:rFonts w:hint="eastAsia"/>
        </w:rPr>
        <w:lastRenderedPageBreak/>
        <w:t>제</w:t>
      </w:r>
      <w:r>
        <w:rPr>
          <w:rFonts w:hint="eastAsia"/>
        </w:rPr>
        <w:t xml:space="preserve"> </w:t>
      </w:r>
      <w:r w:rsidR="00483FF3">
        <w:t>3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일괄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20"/>
      <w:bookmarkEnd w:id="21"/>
    </w:p>
    <w:p w14:paraId="3FD66731" w14:textId="77777777" w:rsidR="00083664" w:rsidRDefault="00483FF3" w:rsidP="00083664">
      <w:pPr>
        <w:pStyle w:val="2"/>
      </w:pPr>
      <w:bookmarkStart w:id="22" w:name="_Toc423048130"/>
      <w:r>
        <w:t>3</w:t>
      </w:r>
      <w:r w:rsidR="00083664">
        <w:rPr>
          <w:rFonts w:hint="eastAsia"/>
        </w:rPr>
        <w:t>.</w:t>
      </w:r>
      <w:r>
        <w:t>1</w:t>
      </w:r>
      <w:r w:rsidR="00083664">
        <w:rPr>
          <w:rFonts w:hint="eastAsia"/>
        </w:rPr>
        <w:t xml:space="preserve"> </w:t>
      </w:r>
      <w:r w:rsidR="00083664">
        <w:rPr>
          <w:rFonts w:hint="eastAsia"/>
        </w:rPr>
        <w:t>출금이체</w:t>
      </w:r>
      <w:r w:rsidR="00083664">
        <w:rPr>
          <w:rFonts w:hint="eastAsia"/>
        </w:rPr>
        <w:t xml:space="preserve"> </w:t>
      </w:r>
      <w:r w:rsidR="00083664">
        <w:rPr>
          <w:rFonts w:hint="eastAsia"/>
        </w:rPr>
        <w:t>증빙자료</w:t>
      </w:r>
      <w:bookmarkEnd w:id="22"/>
    </w:p>
    <w:p w14:paraId="1F4190E1" w14:textId="77777777" w:rsidR="00767A25" w:rsidRPr="00A172AA" w:rsidRDefault="00767A25" w:rsidP="00767A25">
      <w:pPr>
        <w:rPr>
          <w:highlight w:val="yellow"/>
        </w:rPr>
      </w:pPr>
      <w:r w:rsidRPr="00A172AA">
        <w:rPr>
          <w:rFonts w:hint="eastAsia"/>
          <w:highlight w:val="yellow"/>
        </w:rPr>
        <w:t>이용기관은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별도의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기준에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따라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제출기관</w:t>
      </w:r>
      <w:r w:rsidRPr="00A172AA">
        <w:rPr>
          <w:rFonts w:hint="eastAsia"/>
          <w:highlight w:val="yellow"/>
        </w:rPr>
        <w:t>,</w:t>
      </w:r>
      <w:r w:rsidRPr="00A172AA">
        <w:rPr>
          <w:highlight w:val="yellow"/>
        </w:rPr>
        <w:t xml:space="preserve"> </w:t>
      </w:r>
      <w:r w:rsidRPr="00A172AA">
        <w:rPr>
          <w:rFonts w:hint="eastAsia"/>
          <w:highlight w:val="yellow"/>
        </w:rPr>
        <w:t>일부면제기관</w:t>
      </w:r>
      <w:r w:rsidRPr="00A172AA">
        <w:rPr>
          <w:rFonts w:hint="eastAsia"/>
          <w:highlight w:val="yellow"/>
        </w:rPr>
        <w:t>,</w:t>
      </w:r>
      <w:r w:rsidRPr="00A172AA">
        <w:rPr>
          <w:highlight w:val="yellow"/>
        </w:rPr>
        <w:t xml:space="preserve"> </w:t>
      </w:r>
      <w:r w:rsidRPr="00A172AA">
        <w:rPr>
          <w:rFonts w:hint="eastAsia"/>
          <w:highlight w:val="yellow"/>
        </w:rPr>
        <w:t>면제기관으로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구분됩니다</w:t>
      </w:r>
      <w:r w:rsidRPr="00A172AA">
        <w:rPr>
          <w:rFonts w:hint="eastAsia"/>
          <w:highlight w:val="yellow"/>
        </w:rPr>
        <w:t>.</w:t>
      </w:r>
    </w:p>
    <w:p w14:paraId="315FC58E" w14:textId="77777777" w:rsidR="00767A25" w:rsidRPr="00A172AA" w:rsidRDefault="00767A25" w:rsidP="00767A25">
      <w:pPr>
        <w:rPr>
          <w:highlight w:val="yellow"/>
        </w:rPr>
      </w:pPr>
    </w:p>
    <w:p w14:paraId="422AACCE" w14:textId="77777777" w:rsidR="00767A25" w:rsidRPr="00A172AA" w:rsidRDefault="00767A25" w:rsidP="00767A25">
      <w:pPr>
        <w:rPr>
          <w:highlight w:val="yellow"/>
        </w:rPr>
      </w:pPr>
      <w:r w:rsidRPr="001D1B37">
        <w:rPr>
          <w:rFonts w:hint="eastAsia"/>
          <w:b/>
          <w:highlight w:val="yellow"/>
        </w:rPr>
        <w:t>제출기관</w:t>
      </w:r>
      <w:r w:rsidRPr="00A172AA">
        <w:rPr>
          <w:rFonts w:hint="eastAsia"/>
          <w:highlight w:val="yellow"/>
        </w:rPr>
        <w:t>의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경우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증빙자료정보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FB0110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에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기존의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출금동의등록</w:t>
      </w:r>
      <w:r w:rsidRPr="00A172AA">
        <w:rPr>
          <w:rFonts w:hint="eastAsia"/>
          <w:highlight w:val="yellow"/>
        </w:rPr>
        <w:t>(</w:t>
      </w:r>
      <w:r>
        <w:rPr>
          <w:highlight w:val="yellow"/>
        </w:rPr>
        <w:t>A</w:t>
      </w:r>
      <w:r w:rsidRPr="00A172AA">
        <w:rPr>
          <w:highlight w:val="yellow"/>
        </w:rPr>
        <w:t>0</w:t>
      </w:r>
      <w:r>
        <w:rPr>
          <w:highlight w:val="yellow"/>
        </w:rPr>
        <w:t>R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에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필요한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정보들이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모두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포함되어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있어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송신한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증빙자료정보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FB0110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를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사용해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은행으로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보낼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출금동의등록</w:t>
      </w:r>
      <w:r w:rsidRPr="00A172AA">
        <w:rPr>
          <w:rFonts w:hint="eastAsia"/>
          <w:highlight w:val="yellow"/>
        </w:rPr>
        <w:t>(</w:t>
      </w:r>
      <w:r>
        <w:rPr>
          <w:highlight w:val="yellow"/>
        </w:rPr>
        <w:t>A</w:t>
      </w:r>
      <w:r w:rsidRPr="00A172AA">
        <w:rPr>
          <w:highlight w:val="yellow"/>
        </w:rPr>
        <w:t>0</w:t>
      </w:r>
      <w:r>
        <w:rPr>
          <w:highlight w:val="yellow"/>
        </w:rPr>
        <w:t>R</w:t>
      </w:r>
      <w:r w:rsidRPr="00A172AA">
        <w:rPr>
          <w:highlight w:val="yellow"/>
        </w:rPr>
        <w:t>)</w:t>
      </w:r>
      <w:r w:rsidRPr="00A172AA">
        <w:rPr>
          <w:rFonts w:hint="eastAsia"/>
          <w:highlight w:val="yellow"/>
        </w:rPr>
        <w:t>파일을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highlight w:val="yellow"/>
        </w:rPr>
        <w:t>KSNET</w:t>
      </w:r>
      <w:r w:rsidRPr="00A172AA">
        <w:rPr>
          <w:rFonts w:hint="eastAsia"/>
          <w:highlight w:val="yellow"/>
        </w:rPr>
        <w:t>에서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생성하여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은행으로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보내게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하겠습니다</w:t>
      </w:r>
      <w:r w:rsidRPr="00A172AA">
        <w:rPr>
          <w:rFonts w:hint="eastAsia"/>
          <w:highlight w:val="yellow"/>
        </w:rPr>
        <w:t>.</w:t>
      </w:r>
    </w:p>
    <w:p w14:paraId="7A343AF7" w14:textId="77777777" w:rsidR="00767A25" w:rsidRPr="00A172AA" w:rsidRDefault="00767A25" w:rsidP="00767A25">
      <w:pPr>
        <w:rPr>
          <w:highlight w:val="yellow"/>
        </w:rPr>
      </w:pPr>
      <w:r w:rsidRPr="00A172AA">
        <w:rPr>
          <w:highlight w:val="yellow"/>
        </w:rPr>
        <w:t>(</w:t>
      </w:r>
      <w:r w:rsidRPr="00A172AA">
        <w:rPr>
          <w:rFonts w:hint="eastAsia"/>
          <w:highlight w:val="yellow"/>
        </w:rPr>
        <w:t>송신방법은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highlight w:val="yellow"/>
        </w:rPr>
        <w:t>KSNET</w:t>
      </w:r>
      <w:r w:rsidRPr="00A172AA">
        <w:rPr>
          <w:rFonts w:hint="eastAsia"/>
          <w:highlight w:val="yellow"/>
        </w:rPr>
        <w:t>에서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제공한는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송신모듈을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사용한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인터넷존을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통한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송신</w:t>
      </w:r>
      <w:r w:rsidRPr="00A172AA">
        <w:rPr>
          <w:highlight w:val="yellow"/>
        </w:rPr>
        <w:t>)</w:t>
      </w:r>
    </w:p>
    <w:p w14:paraId="40C717A8" w14:textId="77777777" w:rsidR="00767A25" w:rsidRPr="00A172AA" w:rsidRDefault="00767A25" w:rsidP="00767A25">
      <w:pPr>
        <w:rPr>
          <w:highlight w:val="yellow"/>
        </w:rPr>
      </w:pPr>
    </w:p>
    <w:p w14:paraId="30E360AC" w14:textId="77777777" w:rsidR="00767A25" w:rsidRPr="00A172AA" w:rsidRDefault="00767A25" w:rsidP="00767A25">
      <w:pPr>
        <w:rPr>
          <w:highlight w:val="yellow"/>
        </w:rPr>
      </w:pPr>
      <w:r w:rsidRPr="001D1B37">
        <w:rPr>
          <w:rFonts w:hint="eastAsia"/>
          <w:b/>
          <w:highlight w:val="yellow"/>
        </w:rPr>
        <w:t>일부면제기관</w:t>
      </w:r>
      <w:r w:rsidRPr="00A172AA">
        <w:rPr>
          <w:rFonts w:hint="eastAsia"/>
          <w:highlight w:val="yellow"/>
        </w:rPr>
        <w:t>의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경우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증빙자료정보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FB0110</w:t>
      </w:r>
      <w:r w:rsidRPr="00A172AA">
        <w:rPr>
          <w:rFonts w:hint="eastAsia"/>
          <w:highlight w:val="yellow"/>
        </w:rPr>
        <w:t xml:space="preserve">) </w:t>
      </w:r>
      <w:r w:rsidRPr="00A172AA">
        <w:rPr>
          <w:rFonts w:hint="eastAsia"/>
          <w:highlight w:val="yellow"/>
        </w:rPr>
        <w:t>중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동의자료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Binary)</w:t>
      </w:r>
      <w:r w:rsidRPr="00A172AA">
        <w:rPr>
          <w:rFonts w:hint="eastAsia"/>
          <w:highlight w:val="yellow"/>
        </w:rPr>
        <w:t>부분을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제외한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식별정보부분을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통합기관으로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보내게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되는데</w:t>
      </w:r>
      <w:r w:rsidRPr="00A172AA">
        <w:rPr>
          <w:rFonts w:hint="eastAsia"/>
          <w:highlight w:val="yellow"/>
        </w:rPr>
        <w:t>,</w:t>
      </w:r>
      <w:r w:rsidRPr="00A172AA">
        <w:rPr>
          <w:highlight w:val="yellow"/>
        </w:rPr>
        <w:t xml:space="preserve"> </w:t>
      </w:r>
    </w:p>
    <w:p w14:paraId="1E007BC1" w14:textId="77777777" w:rsidR="00767A25" w:rsidRDefault="00767A25" w:rsidP="00767A25">
      <w:pPr>
        <w:rPr>
          <w:highlight w:val="yellow"/>
        </w:rPr>
      </w:pPr>
      <w:r w:rsidRPr="00A172AA">
        <w:rPr>
          <w:rFonts w:hint="eastAsia"/>
          <w:highlight w:val="yellow"/>
        </w:rPr>
        <w:t>기존의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출금동의등록</w:t>
      </w:r>
      <w:r w:rsidRPr="00A172AA">
        <w:rPr>
          <w:rFonts w:hint="eastAsia"/>
          <w:highlight w:val="yellow"/>
        </w:rPr>
        <w:t>(</w:t>
      </w:r>
      <w:r>
        <w:rPr>
          <w:highlight w:val="yellow"/>
        </w:rPr>
        <w:t>A</w:t>
      </w:r>
      <w:r w:rsidRPr="00A172AA">
        <w:rPr>
          <w:highlight w:val="yellow"/>
        </w:rPr>
        <w:t>0</w:t>
      </w:r>
      <w:r>
        <w:rPr>
          <w:highlight w:val="yellow"/>
        </w:rPr>
        <w:t>R</w:t>
      </w:r>
      <w:r w:rsidRPr="00A172AA">
        <w:rPr>
          <w:highlight w:val="yellow"/>
        </w:rPr>
        <w:t>)</w:t>
      </w:r>
      <w:r w:rsidRPr="00A172AA">
        <w:rPr>
          <w:rFonts w:hint="eastAsia"/>
          <w:highlight w:val="yellow"/>
        </w:rPr>
        <w:t>파일에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증빙자료정보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FB0110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에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필요한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정보들이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대부분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포함되어있어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송신한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출금동의등록</w:t>
      </w:r>
      <w:r w:rsidRPr="00A172AA">
        <w:rPr>
          <w:rFonts w:hint="eastAsia"/>
          <w:highlight w:val="yellow"/>
        </w:rPr>
        <w:t>(</w:t>
      </w:r>
      <w:r>
        <w:rPr>
          <w:highlight w:val="yellow"/>
        </w:rPr>
        <w:t>A</w:t>
      </w:r>
      <w:r w:rsidRPr="00A172AA">
        <w:rPr>
          <w:highlight w:val="yellow"/>
        </w:rPr>
        <w:t>0</w:t>
      </w:r>
      <w:r>
        <w:rPr>
          <w:highlight w:val="yellow"/>
        </w:rPr>
        <w:t>R</w:t>
      </w:r>
      <w:r w:rsidRPr="00A172AA">
        <w:rPr>
          <w:highlight w:val="yellow"/>
        </w:rPr>
        <w:t xml:space="preserve">, </w:t>
      </w:r>
      <w:r w:rsidRPr="00A172AA">
        <w:rPr>
          <w:rFonts w:hint="eastAsia"/>
          <w:highlight w:val="yellow"/>
        </w:rPr>
        <w:t>일부필드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분할사용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필요</w:t>
      </w:r>
      <w:r w:rsidRPr="00A172AA">
        <w:rPr>
          <w:highlight w:val="yellow"/>
        </w:rPr>
        <w:t>)</w:t>
      </w:r>
      <w:r w:rsidRPr="00A172AA">
        <w:rPr>
          <w:rFonts w:hint="eastAsia"/>
          <w:highlight w:val="yellow"/>
        </w:rPr>
        <w:t>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사용해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통합기관</w:t>
      </w:r>
      <w:r w:rsidRPr="00A172AA">
        <w:rPr>
          <w:rFonts w:hint="eastAsia"/>
          <w:highlight w:val="yellow"/>
        </w:rPr>
        <w:t>(</w:t>
      </w:r>
      <w:r w:rsidRPr="00A172AA">
        <w:rPr>
          <w:rFonts w:hint="eastAsia"/>
          <w:highlight w:val="yellow"/>
        </w:rPr>
        <w:t>금결원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으로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보낼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증빙자료정보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FB0110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파일을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highlight w:val="yellow"/>
        </w:rPr>
        <w:t>KSNET</w:t>
      </w:r>
      <w:r w:rsidRPr="00A172AA">
        <w:rPr>
          <w:rFonts w:hint="eastAsia"/>
          <w:highlight w:val="yellow"/>
        </w:rPr>
        <w:t>에서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생성하여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보내게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하겠습니다</w:t>
      </w:r>
      <w:r w:rsidRPr="00A172AA">
        <w:rPr>
          <w:rFonts w:hint="eastAsia"/>
          <w:highlight w:val="yellow"/>
        </w:rPr>
        <w:t>.</w:t>
      </w:r>
    </w:p>
    <w:p w14:paraId="139869B7" w14:textId="77777777" w:rsidR="00767A25" w:rsidRPr="00A172AA" w:rsidRDefault="00767A25" w:rsidP="00767A25">
      <w:pPr>
        <w:rPr>
          <w:highlight w:val="yellow"/>
        </w:rPr>
      </w:pPr>
      <w:r>
        <w:rPr>
          <w:highlight w:val="yellow"/>
        </w:rPr>
        <w:t>(</w:t>
      </w:r>
      <w:r>
        <w:rPr>
          <w:rFonts w:hint="eastAsia"/>
          <w:highlight w:val="yellow"/>
        </w:rPr>
        <w:t>송신방법은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기존의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전용선등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동일하게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사용</w:t>
      </w:r>
      <w:r>
        <w:rPr>
          <w:highlight w:val="yellow"/>
        </w:rPr>
        <w:t>)</w:t>
      </w:r>
    </w:p>
    <w:p w14:paraId="591C59B6" w14:textId="77777777" w:rsidR="00767A25" w:rsidRPr="00A172AA" w:rsidRDefault="00767A25" w:rsidP="00767A25">
      <w:pPr>
        <w:rPr>
          <w:highlight w:val="yellow"/>
        </w:rPr>
      </w:pPr>
    </w:p>
    <w:p w14:paraId="2FAA78DB" w14:textId="77777777" w:rsidR="00767A25" w:rsidRDefault="00767A25" w:rsidP="00767A25">
      <w:r w:rsidRPr="001D1B37">
        <w:rPr>
          <w:rFonts w:hint="eastAsia"/>
          <w:b/>
          <w:highlight w:val="yellow"/>
        </w:rPr>
        <w:t>면제기관</w:t>
      </w:r>
      <w:r w:rsidRPr="00A172AA">
        <w:rPr>
          <w:rFonts w:hint="eastAsia"/>
          <w:highlight w:val="yellow"/>
        </w:rPr>
        <w:t>의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경우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증빙자료정보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FB0110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는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불필요합니다</w:t>
      </w:r>
      <w:r w:rsidRPr="00A172AA">
        <w:rPr>
          <w:rFonts w:hint="eastAsia"/>
          <w:highlight w:val="yellow"/>
        </w:rPr>
        <w:t>.</w:t>
      </w:r>
    </w:p>
    <w:p w14:paraId="39EB25F4" w14:textId="77777777" w:rsidR="00767A25" w:rsidRPr="00767A25" w:rsidRDefault="00767A25" w:rsidP="00767A25"/>
    <w:p w14:paraId="0D1BC48E" w14:textId="77777777" w:rsidR="00B23613" w:rsidRPr="00A93C05" w:rsidRDefault="00483FF3" w:rsidP="00A93C05">
      <w:pPr>
        <w:pStyle w:val="3"/>
        <w:rPr>
          <w:rFonts w:asciiTheme="minorEastAsia" w:eastAsiaTheme="minorEastAsia" w:hAnsiTheme="minorEastAsia" w:cs="Verdana"/>
          <w:szCs w:val="24"/>
          <w:shd w:val="clear" w:color="auto" w:fill="FFFFFF"/>
        </w:rPr>
      </w:pPr>
      <w:bookmarkStart w:id="23" w:name="_Toc423048131"/>
      <w:r>
        <w:t>3</w:t>
      </w:r>
      <w:r w:rsidR="00083664">
        <w:rPr>
          <w:rFonts w:hint="eastAsia"/>
        </w:rPr>
        <w:t>.</w:t>
      </w:r>
      <w:r>
        <w:t>1</w:t>
      </w:r>
      <w:r w:rsidR="00083664">
        <w:rPr>
          <w:rFonts w:hint="eastAsia"/>
        </w:rPr>
        <w:t>.1</w:t>
      </w:r>
      <w:r w:rsidR="000550F9">
        <w:t>.1</w:t>
      </w:r>
      <w:r w:rsidR="00083664">
        <w:rPr>
          <w:rFonts w:hint="eastAsia"/>
        </w:rPr>
        <w:t xml:space="preserve"> </w:t>
      </w:r>
      <w:r w:rsidR="000550F9">
        <w:rPr>
          <w:rFonts w:hint="eastAsia"/>
        </w:rPr>
        <w:t>제출기관의</w:t>
      </w:r>
      <w:r w:rsidR="000550F9">
        <w:rPr>
          <w:rFonts w:hint="eastAsia"/>
        </w:rPr>
        <w:t xml:space="preserve"> </w:t>
      </w:r>
      <w:r w:rsidR="000550F9">
        <w:rPr>
          <w:rFonts w:hint="eastAsia"/>
        </w:rPr>
        <w:t>경우</w:t>
      </w:r>
      <w:r w:rsidR="000550F9">
        <w:rPr>
          <w:rFonts w:hint="eastAsia"/>
        </w:rPr>
        <w:t xml:space="preserve"> </w:t>
      </w:r>
      <w:r w:rsidR="000550F9">
        <w:t xml:space="preserve">: </w:t>
      </w:r>
      <w:r w:rsidR="00083664">
        <w:rPr>
          <w:rFonts w:hint="eastAsia"/>
        </w:rPr>
        <w:t>출금이체</w:t>
      </w:r>
      <w:r w:rsidR="00083664">
        <w:rPr>
          <w:rFonts w:hint="eastAsia"/>
        </w:rPr>
        <w:t xml:space="preserve"> </w:t>
      </w:r>
      <w:r w:rsidR="00083664">
        <w:rPr>
          <w:rFonts w:hint="eastAsia"/>
        </w:rPr>
        <w:t>증빙자료</w:t>
      </w:r>
      <w:r w:rsidR="00083664">
        <w:rPr>
          <w:rFonts w:hint="eastAsia"/>
        </w:rPr>
        <w:t xml:space="preserve"> </w:t>
      </w:r>
      <w:r w:rsidR="00815692">
        <w:rPr>
          <w:rFonts w:hint="eastAsia"/>
        </w:rPr>
        <w:t>정보</w:t>
      </w:r>
      <w:r w:rsidR="00083664">
        <w:rPr>
          <w:rFonts w:hint="eastAsia"/>
        </w:rPr>
        <w:t xml:space="preserve"> (FB0110)</w:t>
      </w:r>
      <w:bookmarkEnd w:id="23"/>
      <w:r w:rsidR="00083664" w:rsidRPr="00A97CD4">
        <w:rPr>
          <w:rFonts w:asciiTheme="minorEastAsia" w:eastAsiaTheme="minorEastAsia" w:hAnsiTheme="minorEastAsia" w:cs="Verdana" w:hint="eastAsia"/>
          <w:szCs w:val="24"/>
          <w:shd w:val="clear" w:color="auto" w:fill="FFFFFF"/>
        </w:rPr>
        <w:t xml:space="preserve"> </w:t>
      </w:r>
    </w:p>
    <w:p w14:paraId="7D5036ED" w14:textId="77777777" w:rsidR="00083664" w:rsidRDefault="00083664" w:rsidP="00083664">
      <w:pPr>
        <w:pStyle w:val="4"/>
        <w:ind w:left="400" w:hanging="400"/>
      </w:pPr>
      <w:r>
        <w:rPr>
          <w:rFonts w:hint="eastAsia"/>
        </w:rPr>
        <w:t>(1) HEADER RECORD</w:t>
      </w:r>
    </w:p>
    <w:tbl>
      <w:tblPr>
        <w:tblW w:w="9088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850"/>
        <w:gridCol w:w="905"/>
        <w:gridCol w:w="3463"/>
        <w:gridCol w:w="1303"/>
      </w:tblGrid>
      <w:tr w:rsidR="00083664" w:rsidRPr="00DF73D6" w14:paraId="09DE298E" w14:textId="77777777" w:rsidTr="00083664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14:paraId="09581CE9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14:paraId="1459BF09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14:paraId="52026C13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14:paraId="41F8EA65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6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</w:tcPr>
          <w:p w14:paraId="05450833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</w:tcPr>
          <w:p w14:paraId="44584865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E12C89" w14:paraId="44163A57" w14:textId="77777777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AECDE6A" w14:textId="77777777"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C1D5A54" w14:textId="77777777"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D1F2FD7" w14:textId="77777777" w:rsidR="00083664" w:rsidRPr="00E12C89" w:rsidRDefault="00083664" w:rsidP="00045F65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14:paraId="607B3773" w14:textId="77777777"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6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B29CA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Header 부 식별번호</w:t>
            </w:r>
          </w:p>
        </w:tc>
        <w:tc>
          <w:tcPr>
            <w:tcW w:w="130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14F239E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H</w:t>
            </w:r>
            <w:r w:rsidRPr="00E12C89">
              <w:t>’</w:t>
            </w:r>
          </w:p>
        </w:tc>
      </w:tr>
      <w:tr w:rsidR="00083664" w:rsidRPr="00E12C89" w14:paraId="714EBB26" w14:textId="77777777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3C9028F" w14:textId="77777777"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173F174" w14:textId="77777777"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0802D040" w14:textId="77777777"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14:paraId="6EFBEA4F" w14:textId="77777777"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58C857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파일 구분 코드를 적용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60AA452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FB0110</w:t>
            </w:r>
          </w:p>
        </w:tc>
      </w:tr>
      <w:tr w:rsidR="00083664" w:rsidRPr="00E12C89" w14:paraId="2077C66D" w14:textId="77777777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46E8714" w14:textId="77777777" w:rsidR="00083664" w:rsidRPr="00E12C89" w:rsidRDefault="00EE5E16" w:rsidP="00045F65">
            <w:pPr>
              <w:pStyle w:val="afff6"/>
            </w:pPr>
            <w:r>
              <w:rPr>
                <w:rFonts w:hint="eastAsia"/>
              </w:rPr>
              <w:t>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F410838" w14:textId="77777777" w:rsidR="00083664" w:rsidRPr="00E12C89" w:rsidRDefault="005E3011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펌VAN사</w:t>
            </w:r>
            <w:r w:rsidR="00083664" w:rsidRPr="00E12C89">
              <w:rPr>
                <w:rFonts w:hint="eastAsia"/>
              </w:rPr>
              <w:t xml:space="preserve">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0CE53339" w14:textId="77777777"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14:paraId="4FEAD43E" w14:textId="77777777"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DD33C0" w14:textId="77777777" w:rsidR="00083664" w:rsidRPr="00E12C89" w:rsidRDefault="00A93C05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71735CE" w14:textId="77777777" w:rsidR="00083664" w:rsidRPr="00E12C89" w:rsidRDefault="00C37B9F" w:rsidP="00045F65">
            <w:pPr>
              <w:pStyle w:val="a8"/>
            </w:pPr>
            <w:r>
              <w:rPr>
                <w:rFonts w:hint="eastAsia"/>
              </w:rPr>
              <w:t>VKN</w:t>
            </w:r>
          </w:p>
        </w:tc>
      </w:tr>
      <w:tr w:rsidR="00083664" w:rsidRPr="00E12C89" w14:paraId="0777C3F1" w14:textId="77777777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E040BFB" w14:textId="77777777" w:rsidR="00083664" w:rsidRPr="00E12C89" w:rsidRDefault="00EE5E16" w:rsidP="00045F65">
            <w:pPr>
              <w:pStyle w:val="afff6"/>
            </w:pPr>
            <w:r>
              <w:rPr>
                <w:rFonts w:hint="eastAsia"/>
              </w:rPr>
              <w:t>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C4C617D" w14:textId="77777777"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이용기관코드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944F949" w14:textId="77777777"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14:paraId="761C4F8A" w14:textId="77777777" w:rsidR="00083664" w:rsidRPr="00E12C89" w:rsidRDefault="00083664" w:rsidP="00045F65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246229" w14:textId="77777777" w:rsidR="00CA7D85" w:rsidRPr="00A93C05" w:rsidRDefault="00A93C05" w:rsidP="00045F65">
            <w:pPr>
              <w:pStyle w:val="a8"/>
            </w:pPr>
            <w:r w:rsidRPr="00A93C05">
              <w:rPr>
                <w:rFonts w:hint="eastAsia"/>
              </w:rPr>
              <w:t xml:space="preserve">KSNET에서 발급받은 </w:t>
            </w:r>
            <w:r w:rsidRPr="00A93C05">
              <w:t>8</w:t>
            </w:r>
            <w:r w:rsidRPr="00A93C05">
              <w:rPr>
                <w:rFonts w:hint="eastAsia"/>
              </w:rPr>
              <w:t>자리 업체ID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9D690A5" w14:textId="77777777" w:rsidR="00083664" w:rsidRPr="00E12C89" w:rsidRDefault="00083664" w:rsidP="00045F65">
            <w:pPr>
              <w:pStyle w:val="a8"/>
            </w:pPr>
          </w:p>
        </w:tc>
      </w:tr>
      <w:tr w:rsidR="00083664" w:rsidRPr="00E12C89" w14:paraId="4856D0B2" w14:textId="77777777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8A4984B" w14:textId="77777777" w:rsidR="00083664" w:rsidRPr="00E12C89" w:rsidRDefault="00EE5E16" w:rsidP="00045F65">
            <w:pPr>
              <w:pStyle w:val="afff6"/>
            </w:pPr>
            <w:r>
              <w:rPr>
                <w:rFonts w:hint="eastAsia"/>
              </w:rPr>
              <w:t>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D73415F" w14:textId="77777777"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처리기준일자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99FC855" w14:textId="77777777" w:rsidR="00083664" w:rsidRPr="00E12C89" w:rsidRDefault="00083664" w:rsidP="00045F65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14:paraId="11D5313C" w14:textId="77777777"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8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CE81CB" w14:textId="77777777" w:rsidR="00083664" w:rsidRPr="00E12C89" w:rsidRDefault="00461A4C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출금이체 등록 일자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F562F07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YYYYMMDD</w:t>
            </w:r>
          </w:p>
        </w:tc>
      </w:tr>
      <w:tr w:rsidR="00083664" w:rsidRPr="00E12C89" w14:paraId="50146767" w14:textId="77777777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5911C7F" w14:textId="77777777" w:rsidR="00083664" w:rsidRPr="00E12C89" w:rsidRDefault="00EE5E16" w:rsidP="00045F65">
            <w:pPr>
              <w:pStyle w:val="afff6"/>
            </w:pPr>
            <w:r>
              <w:rPr>
                <w:rFonts w:hint="eastAsia"/>
              </w:rPr>
              <w:t>6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AFF1A30" w14:textId="77777777"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 VAN 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79C8C69" w14:textId="77777777"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14:paraId="2BC3846B" w14:textId="77777777" w:rsidR="00083664" w:rsidRPr="00E12C89" w:rsidRDefault="00083664" w:rsidP="00045F65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30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BBC269" w14:textId="77777777" w:rsidR="00083664" w:rsidRPr="00E12C89" w:rsidRDefault="00663135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C1DD8D5" w14:textId="77777777" w:rsidR="00083664" w:rsidRPr="00E12C89" w:rsidRDefault="00083664" w:rsidP="00045F65">
            <w:pPr>
              <w:pStyle w:val="a8"/>
            </w:pPr>
          </w:p>
        </w:tc>
      </w:tr>
      <w:tr w:rsidR="00083664" w:rsidRPr="00E12C89" w14:paraId="4B6C974B" w14:textId="77777777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39CFB65B" w14:textId="77777777" w:rsidR="00083664" w:rsidRPr="00E12C89" w:rsidRDefault="00EE5E16" w:rsidP="00045F65">
            <w:pPr>
              <w:pStyle w:val="afff6"/>
            </w:pPr>
            <w:r>
              <w:rPr>
                <w:rFonts w:hint="eastAsia"/>
              </w:rPr>
              <w:t>7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0939606" w14:textId="77777777"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금융회사코드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8EF63A1" w14:textId="77777777"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14:paraId="42CE16A4" w14:textId="77777777"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774C8" w14:textId="77777777" w:rsidR="00375F4C" w:rsidRPr="00E12C89" w:rsidRDefault="001C58D2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B580961" w14:textId="77777777" w:rsidR="00083664" w:rsidRPr="00E12C89" w:rsidRDefault="00083664" w:rsidP="00045F65">
            <w:pPr>
              <w:pStyle w:val="a8"/>
            </w:pPr>
          </w:p>
        </w:tc>
      </w:tr>
      <w:tr w:rsidR="00083664" w:rsidRPr="00E12C89" w14:paraId="2200D459" w14:textId="77777777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FF4F5E9" w14:textId="77777777" w:rsidR="00083664" w:rsidRPr="00E12C89" w:rsidRDefault="00EE5E16" w:rsidP="00045F65">
            <w:pPr>
              <w:pStyle w:val="afff6"/>
            </w:pPr>
            <w:r>
              <w:rPr>
                <w:rFonts w:hint="eastAsia"/>
              </w:rPr>
              <w:t>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38AA112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Data부 Record </w:t>
            </w:r>
            <w:r w:rsidRPr="00E12C89">
              <w:t>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851F692" w14:textId="77777777"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14:paraId="0B6D2060" w14:textId="77777777"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7FB47A" w14:textId="77777777" w:rsidR="00375F4C" w:rsidRPr="00E12C89" w:rsidRDefault="001C58D2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23B8F99" w14:textId="77777777" w:rsidR="00083664" w:rsidRPr="00E12C89" w:rsidRDefault="00083664" w:rsidP="00045F65">
            <w:pPr>
              <w:pStyle w:val="a8"/>
            </w:pPr>
          </w:p>
        </w:tc>
      </w:tr>
      <w:tr w:rsidR="00A2518C" w:rsidRPr="00E12C89" w14:paraId="52B683A8" w14:textId="77777777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4DF262A" w14:textId="77777777" w:rsidR="00A2518C" w:rsidRPr="007666AC" w:rsidRDefault="00A2518C" w:rsidP="00045F65">
            <w:pPr>
              <w:pStyle w:val="afff6"/>
              <w:rPr>
                <w:highlight w:val="yellow"/>
              </w:rPr>
            </w:pPr>
            <w:r w:rsidRPr="007666AC">
              <w:rPr>
                <w:rFonts w:hint="eastAsia"/>
                <w:highlight w:val="yellow"/>
              </w:rPr>
              <w:t>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FC7C5D7" w14:textId="77777777" w:rsidR="00A2518C" w:rsidRPr="007666AC" w:rsidRDefault="00A2518C" w:rsidP="00045F65">
            <w:pPr>
              <w:pStyle w:val="a8"/>
              <w:rPr>
                <w:highlight w:val="yellow"/>
              </w:rPr>
            </w:pPr>
            <w:r w:rsidRPr="007666AC">
              <w:rPr>
                <w:rFonts w:hint="eastAsia"/>
                <w:highlight w:val="yellow"/>
              </w:rPr>
              <w:t>회차번호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DFDA5DE" w14:textId="77777777" w:rsidR="00A2518C" w:rsidRPr="007666AC" w:rsidRDefault="00A2518C" w:rsidP="00045F65">
            <w:pPr>
              <w:pStyle w:val="aa"/>
              <w:rPr>
                <w:highlight w:val="yellow"/>
              </w:rPr>
            </w:pPr>
            <w:r w:rsidRPr="007666AC">
              <w:rPr>
                <w:rFonts w:hint="eastAsia"/>
                <w:highlight w:val="yellow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14:paraId="46D10A8B" w14:textId="77777777" w:rsidR="00A2518C" w:rsidRPr="007666AC" w:rsidRDefault="00A2518C" w:rsidP="00045F65">
            <w:pPr>
              <w:pStyle w:val="afff6"/>
              <w:rPr>
                <w:highlight w:val="yellow"/>
              </w:rPr>
            </w:pPr>
            <w:r w:rsidRPr="007666AC">
              <w:rPr>
                <w:rFonts w:hint="eastAsia"/>
                <w:highlight w:val="yellow"/>
              </w:rPr>
              <w:t>10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8E489E" w14:textId="77777777" w:rsidR="00A2518C" w:rsidRPr="007666AC" w:rsidRDefault="00A2518C" w:rsidP="00045F65">
            <w:pPr>
              <w:pStyle w:val="a8"/>
              <w:rPr>
                <w:highlight w:val="yellow"/>
              </w:rPr>
            </w:pPr>
            <w:r w:rsidRPr="007666AC">
              <w:rPr>
                <w:rFonts w:hint="eastAsia"/>
                <w:highlight w:val="yellow"/>
              </w:rPr>
              <w:t>업체사용영역</w:t>
            </w:r>
            <w:r w:rsidR="00D72A43">
              <w:rPr>
                <w:highlight w:val="yellow"/>
              </w:rPr>
              <w:t xml:space="preserve">, </w:t>
            </w:r>
            <w:r w:rsidR="00D72A43">
              <w:rPr>
                <w:rFonts w:hint="eastAsia"/>
                <w:highlight w:val="yellow"/>
              </w:rPr>
              <w:t xml:space="preserve">계좌등록결과에 </w:t>
            </w:r>
            <w:r w:rsidR="00D72A43">
              <w:rPr>
                <w:highlight w:val="yellow"/>
              </w:rPr>
              <w:t>return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984B23C" w14:textId="77777777" w:rsidR="00A2518C" w:rsidRPr="007666AC" w:rsidRDefault="00A2518C" w:rsidP="00045F65">
            <w:pPr>
              <w:pStyle w:val="a8"/>
              <w:rPr>
                <w:highlight w:val="yellow"/>
              </w:rPr>
            </w:pPr>
          </w:p>
        </w:tc>
      </w:tr>
      <w:tr w:rsidR="00083664" w:rsidRPr="00E12C89" w14:paraId="4C1159B3" w14:textId="77777777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3EE5B865" w14:textId="77777777" w:rsidR="00083664" w:rsidRPr="00EE5E16" w:rsidRDefault="00A2518C" w:rsidP="00045F65">
            <w:pPr>
              <w:pStyle w:val="afff6"/>
            </w:pPr>
            <w:r>
              <w:t>10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0DDFD7E8" w14:textId="77777777"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F6A9142" w14:textId="77777777"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14:paraId="165370BD" w14:textId="77777777" w:rsidR="00083664" w:rsidRPr="00E12C89" w:rsidRDefault="000665E7" w:rsidP="00045F65">
            <w:pPr>
              <w:pStyle w:val="afff6"/>
              <w:rPr>
                <w:b/>
              </w:rPr>
            </w:pPr>
            <w:r>
              <w:rPr>
                <w:rFonts w:hint="eastAsia"/>
              </w:rPr>
              <w:t>9</w:t>
            </w:r>
            <w:r w:rsidR="00A2518C"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18BB62" w14:textId="77777777" w:rsidR="00083664" w:rsidRPr="00E12C89" w:rsidRDefault="00083664" w:rsidP="00045F65">
            <w:pPr>
              <w:pStyle w:val="a8"/>
            </w:pPr>
          </w:p>
        </w:tc>
        <w:tc>
          <w:tcPr>
            <w:tcW w:w="13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1D96556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083664" w:rsidRPr="00E12C89" w14:paraId="50F533E5" w14:textId="77777777" w:rsidTr="00083664">
        <w:trPr>
          <w:trHeight w:val="315"/>
        </w:trPr>
        <w:tc>
          <w:tcPr>
            <w:tcW w:w="3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0AB107A" w14:textId="77777777" w:rsidR="00083664" w:rsidRPr="00E12C89" w:rsidRDefault="0008366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9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14:paraId="4DA3FA1A" w14:textId="77777777" w:rsidR="00083664" w:rsidRPr="00E12C89" w:rsidRDefault="000665E7" w:rsidP="00045F65">
            <w:pPr>
              <w:pStyle w:val="afff6"/>
              <w:rPr>
                <w:b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3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BE92DC" w14:textId="77777777" w:rsidR="00083664" w:rsidRPr="00E12C89" w:rsidRDefault="00083664" w:rsidP="00045F65">
            <w:pPr>
              <w:pStyle w:val="a8"/>
            </w:pP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14CC79" w14:textId="77777777" w:rsidR="00083664" w:rsidRPr="00E12C89" w:rsidRDefault="00083664" w:rsidP="00045F65">
            <w:pPr>
              <w:pStyle w:val="a8"/>
            </w:pPr>
          </w:p>
        </w:tc>
      </w:tr>
    </w:tbl>
    <w:p w14:paraId="69D4AE6F" w14:textId="77777777" w:rsidR="00083664" w:rsidRDefault="00083664" w:rsidP="00083664">
      <w:pPr>
        <w:pStyle w:val="4"/>
        <w:ind w:left="400" w:hanging="400"/>
      </w:pPr>
      <w:r>
        <w:rPr>
          <w:rFonts w:hint="eastAsia"/>
        </w:rPr>
        <w:t>(2) DATA RECORD</w:t>
      </w:r>
    </w:p>
    <w:tbl>
      <w:tblPr>
        <w:tblW w:w="9071" w:type="dxa"/>
        <w:tblInd w:w="28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6"/>
        <w:gridCol w:w="2126"/>
        <w:gridCol w:w="850"/>
        <w:gridCol w:w="924"/>
        <w:gridCol w:w="3443"/>
        <w:gridCol w:w="1302"/>
      </w:tblGrid>
      <w:tr w:rsidR="00083664" w:rsidRPr="00DF73D6" w14:paraId="6462D3C1" w14:textId="77777777" w:rsidTr="000D0433">
        <w:trPr>
          <w:trHeight w:val="60"/>
        </w:trPr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34B4CA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086267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B3EC07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727D84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4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461AE8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left w:w="28" w:type="dxa"/>
              <w:right w:w="28" w:type="dxa"/>
            </w:tcMar>
            <w:vAlign w:val="center"/>
          </w:tcPr>
          <w:p w14:paraId="1C82E39E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E12C89" w14:paraId="15DBF9AB" w14:textId="77777777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3E62738C" w14:textId="77777777"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F792EE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CCA2D4" w14:textId="77777777"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528F8E35" w14:textId="77777777"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4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4F765F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Data 부 식별번호</w:t>
            </w:r>
          </w:p>
        </w:tc>
        <w:tc>
          <w:tcPr>
            <w:tcW w:w="130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7D02A9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D</w:t>
            </w:r>
            <w:r w:rsidRPr="00E12C89">
              <w:t>’</w:t>
            </w:r>
          </w:p>
        </w:tc>
      </w:tr>
      <w:tr w:rsidR="00083664" w:rsidRPr="00E12C89" w14:paraId="1AD9B0B8" w14:textId="77777777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3305DAA8" w14:textId="77777777"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A22817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처리순번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E8B1A8" w14:textId="77777777"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76F42F74" w14:textId="77777777"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CD798B" w14:textId="77777777" w:rsidR="004D3AF8" w:rsidRPr="00841090" w:rsidRDefault="004D3AF8" w:rsidP="00045F65">
            <w:pPr>
              <w:pStyle w:val="a8"/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BC7B79" w14:textId="77777777" w:rsidR="00083664" w:rsidRPr="00E12C89" w:rsidRDefault="00083664" w:rsidP="00045F65">
            <w:pPr>
              <w:pStyle w:val="a8"/>
            </w:pPr>
          </w:p>
        </w:tc>
      </w:tr>
      <w:tr w:rsidR="00083664" w:rsidRPr="00E12C89" w14:paraId="75568110" w14:textId="77777777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2C5D3B91" w14:textId="77777777"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lastRenderedPageBreak/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C2F069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전문추적 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8DB19A" w14:textId="77777777" w:rsidR="00083664" w:rsidRPr="00E12C89" w:rsidRDefault="0008366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0AE34966" w14:textId="77777777" w:rsidR="00083664" w:rsidRPr="00E12C89" w:rsidRDefault="00573611" w:rsidP="00045F65">
            <w:pPr>
              <w:pStyle w:val="afff6"/>
              <w:rPr>
                <w:b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838979" w14:textId="77777777" w:rsidR="00EA1977" w:rsidRPr="00E12C89" w:rsidRDefault="00841090" w:rsidP="00F736E1">
            <w:pPr>
              <w:rPr>
                <w:b/>
              </w:rPr>
            </w:pPr>
            <w:r>
              <w:rPr>
                <w:rFonts w:hint="eastAsia"/>
                <w:sz w:val="18"/>
              </w:rPr>
              <w:t>공란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3DC25E" w14:textId="77777777" w:rsidR="00083664" w:rsidRPr="00E12C89" w:rsidRDefault="00083664" w:rsidP="00045F65">
            <w:pPr>
              <w:pStyle w:val="a8"/>
            </w:pPr>
          </w:p>
        </w:tc>
      </w:tr>
      <w:tr w:rsidR="00083664" w:rsidRPr="00E12C89" w14:paraId="412BA1F1" w14:textId="77777777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12A238D4" w14:textId="77777777"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6AD3C9" w14:textId="77777777" w:rsidR="00083664" w:rsidRPr="00E12C89" w:rsidRDefault="00461A4C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신청</w:t>
            </w:r>
            <w:r w:rsidR="00002BEF" w:rsidRPr="00E12C89">
              <w:rPr>
                <w:rFonts w:hint="eastAsia"/>
              </w:rPr>
              <w:t xml:space="preserve"> </w:t>
            </w:r>
            <w:r w:rsidR="00083664" w:rsidRPr="00E12C89">
              <w:rPr>
                <w:rFonts w:hint="eastAsia"/>
              </w:rPr>
              <w:t>일자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4BBDC1" w14:textId="77777777"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11BB7925" w14:textId="77777777"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8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2346B9" w14:textId="77777777" w:rsidR="00083664" w:rsidRPr="00E12C89" w:rsidRDefault="00002BEF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고객이 신청한 </w:t>
            </w:r>
            <w:r w:rsidR="00083664" w:rsidRPr="00E12C89">
              <w:rPr>
                <w:rFonts w:hint="eastAsia"/>
              </w:rPr>
              <w:t>일자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D0F95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YYYYMMDD</w:t>
            </w:r>
          </w:p>
        </w:tc>
      </w:tr>
      <w:tr w:rsidR="00083664" w:rsidRPr="00E12C89" w14:paraId="2CFCB1C0" w14:textId="77777777" w:rsidTr="000D0433">
        <w:trPr>
          <w:trHeight w:val="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41F07A16" w14:textId="77777777"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88682C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예금주 실명번호 종류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113315" w14:textId="77777777"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13E170F7" w14:textId="77777777"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B78062" w14:textId="77777777" w:rsidR="00083664" w:rsidRPr="00E12C89" w:rsidRDefault="000550F9" w:rsidP="00045F65">
            <w:pPr>
              <w:pStyle w:val="a8"/>
              <w:rPr>
                <w:b/>
              </w:rPr>
            </w:pPr>
            <w:r w:rsidRPr="002D49CA">
              <w:rPr>
                <w:rFonts w:hint="eastAsia"/>
              </w:rPr>
              <w:t>-</w:t>
            </w:r>
            <w:r>
              <w:t xml:space="preserve"> </w:t>
            </w:r>
            <w:r w:rsidRPr="00E12C89">
              <w:t>‘</w:t>
            </w:r>
            <w:r w:rsidRPr="00E12C89">
              <w:rPr>
                <w:rFonts w:hint="eastAsia"/>
              </w:rPr>
              <w:t>0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개인고객 또는 외국인, </w:t>
            </w:r>
            <w:r w:rsidRPr="00E12C89">
              <w:br/>
            </w:r>
            <w:r>
              <w:rPr>
                <w:rFonts w:hint="eastAsia"/>
              </w:rPr>
              <w:t xml:space="preserve">- </w:t>
            </w:r>
            <w:r w:rsidRPr="00E12C89">
              <w:t>‘</w:t>
            </w:r>
            <w:r w:rsidRPr="00E12C89">
              <w:rPr>
                <w:rFonts w:hint="eastAsia"/>
              </w:rPr>
              <w:t>1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사업자</w:t>
            </w:r>
            <w:r>
              <w:rPr>
                <w:rFonts w:hint="eastAsia"/>
              </w:rPr>
              <w:t xml:space="preserve"> - </w:t>
            </w:r>
            <w:r w:rsidRPr="00E12C89">
              <w:t>‘</w:t>
            </w:r>
            <w:r>
              <w:t>2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여권번호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C50278" w14:textId="77777777" w:rsidR="00083664" w:rsidRPr="00E12C89" w:rsidRDefault="00083664" w:rsidP="00045F65">
            <w:pPr>
              <w:pStyle w:val="a8"/>
            </w:pPr>
          </w:p>
        </w:tc>
      </w:tr>
      <w:tr w:rsidR="00083664" w:rsidRPr="00E12C89" w14:paraId="01C06D91" w14:textId="77777777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753BEBD6" w14:textId="77777777"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D36FD3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예금주 실명번호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75A787" w14:textId="77777777" w:rsidR="00083664" w:rsidRPr="00E12C89" w:rsidRDefault="0008366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64A8B085" w14:textId="77777777"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13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88CD49" w14:textId="77777777" w:rsidR="00571B06" w:rsidRDefault="00571B06" w:rsidP="00045F65">
            <w:pPr>
              <w:pStyle w:val="a8"/>
            </w:pPr>
            <w:r w:rsidRPr="00E12C89">
              <w:rPr>
                <w:rFonts w:hint="eastAsia"/>
              </w:rPr>
              <w:t xml:space="preserve">예금주 실명번호 종류가 </w:t>
            </w:r>
            <w:r w:rsidRPr="00E12C89">
              <w:br/>
              <w:t>- ‘</w:t>
            </w:r>
            <w:r w:rsidRPr="00E12C89">
              <w:rPr>
                <w:rFonts w:hint="eastAsia"/>
              </w:rPr>
              <w:t>0</w:t>
            </w:r>
            <w:r w:rsidRPr="00E12C89">
              <w:t>’</w:t>
            </w:r>
            <w:r w:rsidRPr="00E12C89">
              <w:rPr>
                <w:rFonts w:hint="eastAsia"/>
              </w:rPr>
              <w:t>인 경우 고객 생년월일</w:t>
            </w:r>
            <w:r>
              <w:rPr>
                <w:rFonts w:hint="eastAsia"/>
              </w:rPr>
              <w:t xml:space="preserve"> (</w:t>
            </w:r>
            <w:r w:rsidRPr="00E12C89">
              <w:rPr>
                <w:rFonts w:hint="eastAsia"/>
              </w:rPr>
              <w:t xml:space="preserve">YYMMDD), </w:t>
            </w:r>
            <w:r w:rsidRPr="00E12C89">
              <w:br/>
              <w:t>- ‘</w:t>
            </w:r>
            <w:r w:rsidRPr="00E12C89">
              <w:rPr>
                <w:rFonts w:hint="eastAsia"/>
              </w:rPr>
              <w:t>1</w:t>
            </w:r>
            <w:r w:rsidRPr="00E12C89">
              <w:t>’</w:t>
            </w:r>
            <w:r w:rsidRPr="00E12C89">
              <w:rPr>
                <w:rFonts w:hint="eastAsia"/>
              </w:rPr>
              <w:t>인 경우 사업자 번호</w:t>
            </w:r>
          </w:p>
          <w:p w14:paraId="393843BC" w14:textId="77777777" w:rsidR="00083664" w:rsidRPr="00E12C89" w:rsidRDefault="00571B06" w:rsidP="00045F65">
            <w:pPr>
              <w:pStyle w:val="a8"/>
              <w:rPr>
                <w:b/>
              </w:rPr>
            </w:pPr>
            <w:r w:rsidRPr="00E12C89">
              <w:t>- ‘</w:t>
            </w:r>
            <w:r>
              <w:t>2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인 경우 </w:t>
            </w:r>
            <w:r>
              <w:rPr>
                <w:rFonts w:hint="eastAsia"/>
              </w:rPr>
              <w:t>여권</w:t>
            </w:r>
            <w:r w:rsidRPr="00E12C89">
              <w:rPr>
                <w:rFonts w:hint="eastAsia"/>
              </w:rPr>
              <w:t>번호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8B5173" w14:textId="77777777" w:rsidR="00083664" w:rsidRPr="00E12C89" w:rsidRDefault="00083664" w:rsidP="00045F65">
            <w:pPr>
              <w:pStyle w:val="a8"/>
            </w:pPr>
          </w:p>
        </w:tc>
      </w:tr>
      <w:tr w:rsidR="00083664" w:rsidRPr="00E12C89" w14:paraId="12B71D42" w14:textId="77777777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4E37FD69" w14:textId="77777777"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0185A7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이용기관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7146B6" w14:textId="77777777" w:rsidR="00083664" w:rsidRPr="00E12C89" w:rsidRDefault="0008366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32B2954D" w14:textId="77777777"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167501" w14:textId="77777777" w:rsidR="00083664" w:rsidRPr="00E12C89" w:rsidRDefault="00E54EA9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936C85" w14:textId="77777777" w:rsidR="00083664" w:rsidRPr="00E12C89" w:rsidRDefault="00083664" w:rsidP="00045F65">
            <w:pPr>
              <w:pStyle w:val="a8"/>
            </w:pPr>
          </w:p>
        </w:tc>
      </w:tr>
      <w:tr w:rsidR="000D1BD7" w:rsidRPr="00E12C89" w14:paraId="12BF25EE" w14:textId="77777777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15EA38E2" w14:textId="77777777" w:rsidR="000D1BD7" w:rsidRPr="00E12C89" w:rsidRDefault="000D1BD7" w:rsidP="00045F65">
            <w:pPr>
              <w:pStyle w:val="afff6"/>
            </w:pPr>
            <w:r w:rsidRPr="00E12C89">
              <w:rPr>
                <w:rFonts w:hint="eastAsia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94E9A7" w14:textId="77777777" w:rsidR="000D1BD7" w:rsidRPr="00E12C89" w:rsidRDefault="00F736E1" w:rsidP="00045F65">
            <w:pPr>
              <w:pStyle w:val="a8"/>
              <w:rPr>
                <w:rFonts w:cs="굴림"/>
                <w:b/>
              </w:rPr>
            </w:pPr>
            <w:r>
              <w:rPr>
                <w:rFonts w:hint="eastAsia"/>
              </w:rPr>
              <w:t>실시간 등록 여부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D4844F" w14:textId="77777777" w:rsidR="000D1BD7" w:rsidRPr="00E12C89" w:rsidRDefault="000D1BD7" w:rsidP="00045F65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0FE49FF9" w14:textId="77777777" w:rsidR="000D1BD7" w:rsidRPr="00E12C89" w:rsidRDefault="000D1BD7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D9BBB1" w14:textId="77777777" w:rsidR="00F736E1" w:rsidRPr="00F736E1" w:rsidRDefault="00E54EA9" w:rsidP="00045F65">
            <w:pPr>
              <w:pStyle w:val="a8"/>
            </w:pPr>
            <w:r>
              <w:rPr>
                <w:rFonts w:hint="eastAsia"/>
              </w:rPr>
              <w:t>공란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0263E5" w14:textId="77777777"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t>‘</w:t>
            </w:r>
            <w:r w:rsidR="00F736E1">
              <w:rPr>
                <w:rFonts w:hint="eastAsia"/>
              </w:rPr>
              <w:t>N</w:t>
            </w:r>
          </w:p>
        </w:tc>
      </w:tr>
      <w:tr w:rsidR="00085CC1" w:rsidRPr="00E12C89" w14:paraId="6A4D9023" w14:textId="77777777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4A1ED7DA" w14:textId="77777777" w:rsidR="00085CC1" w:rsidRPr="00E12C89" w:rsidRDefault="000D0433" w:rsidP="00045F65">
            <w:pPr>
              <w:pStyle w:val="afff6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4BAF79" w14:textId="77777777" w:rsidR="00085CC1" w:rsidRPr="00E12C89" w:rsidRDefault="00085CC1" w:rsidP="00045F65">
            <w:pPr>
              <w:pStyle w:val="a8"/>
            </w:pPr>
            <w:r>
              <w:rPr>
                <w:rFonts w:hint="eastAsia"/>
              </w:rPr>
              <w:t>하위이용기관코드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97704D" w14:textId="77777777" w:rsidR="00085CC1" w:rsidRPr="00E12C89" w:rsidRDefault="00A31EF0" w:rsidP="00045F65">
            <w:pPr>
              <w:pStyle w:val="aa"/>
            </w:pPr>
            <w:r>
              <w:rPr>
                <w:rFonts w:hint="eastAsia"/>
              </w:rPr>
              <w:t>A</w:t>
            </w:r>
            <w:r w:rsidR="00085CC1">
              <w:rPr>
                <w:rFonts w:hint="eastAsia"/>
              </w:rPr>
              <w:t>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32BC0E6B" w14:textId="77777777" w:rsidR="00085CC1" w:rsidRPr="00E12C89" w:rsidRDefault="00A31EF0" w:rsidP="00045F65">
            <w:pPr>
              <w:pStyle w:val="afff6"/>
            </w:pPr>
            <w:r>
              <w:rPr>
                <w:rFonts w:hint="eastAsia"/>
              </w:rPr>
              <w:t>10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81ED8B" w14:textId="77777777" w:rsidR="00085CC1" w:rsidRPr="00E12C89" w:rsidRDefault="001C08E3" w:rsidP="00045F65">
            <w:pPr>
              <w:pStyle w:val="a8"/>
            </w:pPr>
            <w:r>
              <w:rPr>
                <w:rFonts w:hint="eastAsia"/>
              </w:rPr>
              <w:t>공란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82E30F" w14:textId="77777777" w:rsidR="00085CC1" w:rsidRPr="00A31EF0" w:rsidRDefault="00A31EF0" w:rsidP="00045F65">
            <w:pPr>
              <w:pStyle w:val="a8"/>
            </w:pPr>
            <w:r w:rsidRPr="00A31EF0">
              <w:rPr>
                <w:rFonts w:hint="eastAsia"/>
              </w:rPr>
              <w:t>SPACE</w:t>
            </w:r>
          </w:p>
        </w:tc>
      </w:tr>
      <w:tr w:rsidR="000D1BD7" w:rsidRPr="00E12C89" w14:paraId="6AB47FA1" w14:textId="77777777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3C9F78D0" w14:textId="77777777" w:rsidR="000D1BD7" w:rsidRPr="00E12C89" w:rsidRDefault="000D0433" w:rsidP="00045F65">
            <w:pPr>
              <w:pStyle w:val="afff6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EAA532" w14:textId="77777777"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납부자 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D03CA3" w14:textId="77777777" w:rsidR="000D1BD7" w:rsidRPr="00E12C89" w:rsidRDefault="000D1BD7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2FB33260" w14:textId="77777777" w:rsidR="000D1BD7" w:rsidRPr="00E12C89" w:rsidRDefault="000D1BD7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30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A05BB4" w14:textId="77777777"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이용기관에서 부여한 납부자 번호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EABF2B" w14:textId="77777777" w:rsidR="000D1BD7" w:rsidRPr="00E12C89" w:rsidRDefault="000D1BD7" w:rsidP="00045F65">
            <w:pPr>
              <w:pStyle w:val="a8"/>
            </w:pPr>
          </w:p>
        </w:tc>
      </w:tr>
      <w:tr w:rsidR="000D1BD7" w:rsidRPr="00E12C89" w14:paraId="3C53BA26" w14:textId="77777777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2991275F" w14:textId="77777777" w:rsidR="000D1BD7" w:rsidRPr="000D0433" w:rsidRDefault="000D0433" w:rsidP="00045F65">
            <w:pPr>
              <w:pStyle w:val="afff6"/>
            </w:pPr>
            <w:r w:rsidRPr="000D0433">
              <w:rPr>
                <w:rFonts w:hint="eastAsia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A01FDC" w14:textId="77777777"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금융회사코드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F3052D" w14:textId="77777777" w:rsidR="000D1BD7" w:rsidRPr="00E12C89" w:rsidRDefault="000D1BD7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5B1A6969" w14:textId="77777777" w:rsidR="000D1BD7" w:rsidRPr="00E12C89" w:rsidRDefault="000D1BD7" w:rsidP="00045F65">
            <w:pPr>
              <w:pStyle w:val="afff6"/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4AC7B9" w14:textId="77777777"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t>금융회사</w:t>
            </w:r>
            <w:r w:rsidRPr="00E12C89">
              <w:rPr>
                <w:rFonts w:hint="eastAsia"/>
              </w:rPr>
              <w:t xml:space="preserve"> </w:t>
            </w:r>
            <w:r w:rsidRPr="00E12C89">
              <w:t>코드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DCD13D" w14:textId="77777777" w:rsidR="000D1BD7" w:rsidRPr="00E12C89" w:rsidRDefault="000D1BD7" w:rsidP="00045F65">
            <w:pPr>
              <w:pStyle w:val="a8"/>
            </w:pPr>
          </w:p>
        </w:tc>
      </w:tr>
      <w:tr w:rsidR="000D1BD7" w:rsidRPr="00E12C89" w14:paraId="0D0BE1EA" w14:textId="77777777" w:rsidTr="000D0433">
        <w:trPr>
          <w:trHeight w:val="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731904FD" w14:textId="77777777" w:rsidR="000D1BD7" w:rsidRPr="000D0433" w:rsidRDefault="000D0433" w:rsidP="00045F65">
            <w:pPr>
              <w:pStyle w:val="afff6"/>
            </w:pPr>
            <w:r w:rsidRPr="000D0433">
              <w:rPr>
                <w:rFonts w:hint="eastAsia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E15F2A" w14:textId="77777777"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계좌번호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0C8E78" w14:textId="77777777" w:rsidR="000D1BD7" w:rsidRPr="00E12C89" w:rsidRDefault="000D1BD7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22C284FC" w14:textId="77777777" w:rsidR="000D1BD7" w:rsidRPr="00E12C89" w:rsidRDefault="000D1BD7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7486E6" w14:textId="77777777"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금융회사 계좌번호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67E6BE" w14:textId="77777777" w:rsidR="000D1BD7" w:rsidRPr="00E12C89" w:rsidRDefault="000D1BD7" w:rsidP="00045F65">
            <w:pPr>
              <w:pStyle w:val="a8"/>
            </w:pPr>
          </w:p>
        </w:tc>
      </w:tr>
      <w:tr w:rsidR="000D1BD7" w:rsidRPr="00E12C89" w14:paraId="7A68E751" w14:textId="77777777" w:rsidTr="000D0433">
        <w:trPr>
          <w:trHeight w:val="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1BE68E26" w14:textId="77777777" w:rsidR="000D1BD7" w:rsidRPr="000D0433" w:rsidRDefault="000D0433" w:rsidP="00045F65">
            <w:pPr>
              <w:pStyle w:val="afff6"/>
            </w:pPr>
            <w:r w:rsidRPr="000D0433">
              <w:rPr>
                <w:rFonts w:hint="eastAsia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E80DDC" w14:textId="77777777"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증빙구분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68AAC1" w14:textId="77777777" w:rsidR="000D1BD7" w:rsidRPr="00E12C89" w:rsidRDefault="000D1BD7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2D6B9571" w14:textId="77777777" w:rsidR="000D1BD7" w:rsidRPr="00E12C89" w:rsidRDefault="000D1BD7" w:rsidP="00045F65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50D609" w14:textId="77777777" w:rsidR="000D1BD7" w:rsidRDefault="000D1BD7" w:rsidP="00045F65">
            <w:pPr>
              <w:pStyle w:val="a8"/>
            </w:pPr>
            <w:r w:rsidRPr="00E12C89">
              <w:rPr>
                <w:rFonts w:hint="eastAsia"/>
              </w:rPr>
              <w:t xml:space="preserve">서면 </w:t>
            </w:r>
            <w:r w:rsidR="00CF494E">
              <w:rPr>
                <w:rFonts w:hint="eastAsia"/>
              </w:rPr>
              <w:t>:</w:t>
            </w:r>
            <w:r w:rsidRPr="00E12C89">
              <w:rPr>
                <w:rFonts w:hint="eastAsia"/>
              </w:rPr>
              <w:t xml:space="preserve"> </w:t>
            </w:r>
            <w:r w:rsidRPr="00E12C89">
              <w:t>‘</w:t>
            </w:r>
            <w:r w:rsidRPr="00E12C89">
              <w:rPr>
                <w:rFonts w:hint="eastAsia"/>
              </w:rPr>
              <w:t>1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, 공인인증 </w:t>
            </w:r>
            <w:r w:rsidR="00CF494E">
              <w:rPr>
                <w:rFonts w:hint="eastAsia"/>
              </w:rPr>
              <w:t>:</w:t>
            </w:r>
            <w:r w:rsidRPr="00E12C89">
              <w:t xml:space="preserve"> ‘</w:t>
            </w:r>
            <w:r w:rsidRPr="00E12C89">
              <w:rPr>
                <w:rFonts w:hint="eastAsia"/>
              </w:rPr>
              <w:t>2</w:t>
            </w:r>
            <w:r w:rsidRPr="00E12C89">
              <w:t>’</w:t>
            </w:r>
            <w:r w:rsidRPr="00E12C89">
              <w:rPr>
                <w:rFonts w:hint="eastAsia"/>
              </w:rPr>
              <w:t>,</w:t>
            </w:r>
            <w:r w:rsidRPr="00E12C89">
              <w:t xml:space="preserve"> </w:t>
            </w:r>
            <w:r w:rsidRPr="00E12C89">
              <w:rPr>
                <w:rFonts w:hint="eastAsia"/>
              </w:rPr>
              <w:br/>
              <w:t xml:space="preserve">일반인증 </w:t>
            </w:r>
            <w:r w:rsidR="00CF494E">
              <w:rPr>
                <w:rFonts w:hint="eastAsia"/>
              </w:rPr>
              <w:t>:</w:t>
            </w:r>
            <w:r w:rsidRPr="00E12C89">
              <w:rPr>
                <w:rFonts w:hint="eastAsia"/>
              </w:rPr>
              <w:t xml:space="preserve"> </w:t>
            </w:r>
            <w:r w:rsidRPr="00E12C89">
              <w:t>‘</w:t>
            </w:r>
            <w:r w:rsidRPr="00E12C89">
              <w:rPr>
                <w:rFonts w:hint="eastAsia"/>
              </w:rPr>
              <w:t>3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, 녹취 </w:t>
            </w:r>
            <w:r w:rsidR="00CF494E">
              <w:rPr>
                <w:rFonts w:hint="eastAsia"/>
              </w:rPr>
              <w:t>:</w:t>
            </w:r>
            <w:r w:rsidRPr="00E12C89">
              <w:t xml:space="preserve"> ‘</w:t>
            </w:r>
            <w:r w:rsidRPr="00E12C89">
              <w:rPr>
                <w:rFonts w:hint="eastAsia"/>
              </w:rPr>
              <w:t>4</w:t>
            </w:r>
            <w:r w:rsidRPr="00E12C89">
              <w:t>’</w:t>
            </w:r>
            <w:r w:rsidRPr="00E12C89">
              <w:rPr>
                <w:rFonts w:hint="eastAsia"/>
              </w:rPr>
              <w:t>,</w:t>
            </w:r>
            <w:r w:rsidRPr="00E12C89">
              <w:t xml:space="preserve"> </w:t>
            </w:r>
            <w:r w:rsidRPr="00E12C89">
              <w:rPr>
                <w:rFonts w:hint="eastAsia"/>
              </w:rPr>
              <w:t>ARS</w:t>
            </w:r>
            <w:r w:rsidRPr="00E12C89">
              <w:t xml:space="preserve"> </w:t>
            </w:r>
            <w:r w:rsidR="00CF494E">
              <w:rPr>
                <w:rFonts w:hint="eastAsia"/>
              </w:rPr>
              <w:t>:</w:t>
            </w:r>
            <w:r w:rsidRPr="00E12C89">
              <w:t xml:space="preserve"> ‘</w:t>
            </w:r>
            <w:r w:rsidRPr="00E12C89">
              <w:rPr>
                <w:rFonts w:hint="eastAsia"/>
              </w:rPr>
              <w:t>5</w:t>
            </w:r>
            <w:r w:rsidRPr="00E12C89">
              <w:t>’</w:t>
            </w:r>
          </w:p>
          <w:p w14:paraId="1F2FE3C6" w14:textId="77777777" w:rsidR="00B14C5F" w:rsidRPr="00E12C89" w:rsidRDefault="00B14C5F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 xml:space="preserve">기타 </w:t>
            </w:r>
            <w:r>
              <w:t>: ‘6’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41E7DE" w14:textId="77777777"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1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or </w:t>
            </w:r>
            <w:r w:rsidRPr="00E12C89">
              <w:t>’</w:t>
            </w:r>
            <w:r w:rsidRPr="00E12C89">
              <w:rPr>
                <w:rFonts w:hint="eastAsia"/>
              </w:rPr>
              <w:t>2</w:t>
            </w:r>
            <w:r w:rsidRPr="00E12C89">
              <w:t>’</w:t>
            </w:r>
            <w:r w:rsidR="002D49CA">
              <w:rPr>
                <w:rFonts w:hint="eastAsia"/>
              </w:rPr>
              <w:t xml:space="preserve"> </w:t>
            </w:r>
            <w:r w:rsidRPr="00E12C89">
              <w:rPr>
                <w:rFonts w:hint="eastAsia"/>
              </w:rPr>
              <w:t>or</w:t>
            </w:r>
            <w:r w:rsidR="002D49CA">
              <w:rPr>
                <w:rFonts w:hint="eastAsia"/>
              </w:rPr>
              <w:t xml:space="preserve"> </w:t>
            </w:r>
            <w:r w:rsidRPr="00E12C89">
              <w:t>’</w:t>
            </w:r>
            <w:r w:rsidRPr="00E12C89">
              <w:rPr>
                <w:rFonts w:hint="eastAsia"/>
              </w:rPr>
              <w:t>3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or </w:t>
            </w:r>
            <w:r w:rsidRPr="00E12C89">
              <w:t>’</w:t>
            </w:r>
            <w:r w:rsidRPr="00E12C89">
              <w:rPr>
                <w:rFonts w:hint="eastAsia"/>
              </w:rPr>
              <w:t>4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or </w:t>
            </w:r>
            <w:r w:rsidRPr="00E12C89">
              <w:t>‘</w:t>
            </w:r>
            <w:r w:rsidRPr="00E12C89">
              <w:rPr>
                <w:rFonts w:hint="eastAsia"/>
              </w:rPr>
              <w:t>5</w:t>
            </w:r>
            <w:r w:rsidRPr="00E12C89">
              <w:t>’</w:t>
            </w:r>
            <w:r w:rsidR="00B14C5F">
              <w:t xml:space="preserve"> or ‘6’</w:t>
            </w:r>
          </w:p>
        </w:tc>
      </w:tr>
      <w:tr w:rsidR="000D1BD7" w:rsidRPr="00E12C89" w14:paraId="45D37B2B" w14:textId="77777777" w:rsidTr="000D0433">
        <w:trPr>
          <w:trHeight w:val="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257F0D0E" w14:textId="77777777" w:rsidR="000D1BD7" w:rsidRPr="000D0433" w:rsidRDefault="000D0433" w:rsidP="00045F65">
            <w:pPr>
              <w:pStyle w:val="afff6"/>
            </w:pPr>
            <w:r w:rsidRPr="000D0433">
              <w:rPr>
                <w:rFonts w:hint="eastAsia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24AB07" w14:textId="77777777"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확장자명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C1F653" w14:textId="77777777" w:rsidR="000D1BD7" w:rsidRPr="00E12C89" w:rsidRDefault="000D1BD7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07138C46" w14:textId="77777777" w:rsidR="000D1BD7" w:rsidRPr="00E12C89" w:rsidRDefault="000D1BD7" w:rsidP="00045F65">
            <w:pPr>
              <w:pStyle w:val="afff6"/>
            </w:pPr>
            <w:r w:rsidRPr="00E12C89">
              <w:rPr>
                <w:rFonts w:hint="eastAsia"/>
              </w:rPr>
              <w:t>4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F8FCCD" w14:textId="77777777" w:rsidR="003E6E25" w:rsidRPr="00FE3B97" w:rsidRDefault="003E6E25" w:rsidP="00045F65">
            <w:pPr>
              <w:pStyle w:val="a8"/>
              <w:rPr>
                <w:b/>
              </w:rPr>
            </w:pPr>
            <w:r w:rsidRPr="00FE3B97">
              <w:rPr>
                <w:rFonts w:hint="eastAsia"/>
              </w:rPr>
              <w:t>파일의 확장자</w:t>
            </w:r>
          </w:p>
          <w:p w14:paraId="5206EDC2" w14:textId="77777777" w:rsidR="003E6E25" w:rsidRPr="00FE3B97" w:rsidRDefault="003E6E25" w:rsidP="00045F65">
            <w:pPr>
              <w:pStyle w:val="a8"/>
              <w:rPr>
                <w:b/>
              </w:rPr>
            </w:pPr>
            <w:r w:rsidRPr="00577483">
              <w:rPr>
                <w:rFonts w:hint="eastAsia"/>
                <w:highlight w:val="yellow"/>
              </w:rPr>
              <w:t>- 서면 : jpg, jpeg, gif, tif</w:t>
            </w:r>
            <w:r w:rsidRPr="00577483">
              <w:rPr>
                <w:highlight w:val="yellow"/>
              </w:rPr>
              <w:t xml:space="preserve">, </w:t>
            </w:r>
            <w:r w:rsidRPr="00577483">
              <w:rPr>
                <w:rFonts w:hint="eastAsia"/>
                <w:highlight w:val="yellow"/>
              </w:rPr>
              <w:t>pdf</w:t>
            </w:r>
          </w:p>
          <w:p w14:paraId="6EDC0889" w14:textId="77777777" w:rsidR="003E6E25" w:rsidRPr="00FE3B97" w:rsidRDefault="003E6E25" w:rsidP="00045F65">
            <w:pPr>
              <w:pStyle w:val="a8"/>
              <w:rPr>
                <w:b/>
              </w:rPr>
            </w:pPr>
            <w:r w:rsidRPr="00FE3B97">
              <w:rPr>
                <w:rFonts w:hint="eastAsia"/>
              </w:rPr>
              <w:t>- 녹취, ARS : mp3, wav</w:t>
            </w:r>
            <w:r w:rsidRPr="00FE3B97">
              <w:t>, wma</w:t>
            </w:r>
          </w:p>
          <w:p w14:paraId="0A40608A" w14:textId="77777777" w:rsidR="003E6E25" w:rsidRPr="00FE3B97" w:rsidRDefault="003E6E25" w:rsidP="00045F65">
            <w:pPr>
              <w:pStyle w:val="a8"/>
            </w:pPr>
            <w:r w:rsidRPr="00FE3B97">
              <w:rPr>
                <w:rFonts w:hint="eastAsia"/>
              </w:rPr>
              <w:t>- 공인전자서명 전자문서 : DER</w:t>
            </w:r>
          </w:p>
          <w:p w14:paraId="62C44FD8" w14:textId="77777777" w:rsidR="003E6E25" w:rsidRPr="00FE3B97" w:rsidRDefault="003E6E25" w:rsidP="00045F65">
            <w:pPr>
              <w:pStyle w:val="a8"/>
              <w:rPr>
                <w:b/>
              </w:rPr>
            </w:pPr>
            <w:r w:rsidRPr="00FE3B97">
              <w:rPr>
                <w:rFonts w:hint="eastAsia"/>
              </w:rPr>
              <w:t>(SignedData: 출금이체원문, 전자서명값, 공인인증서 등 포함)</w:t>
            </w:r>
          </w:p>
          <w:p w14:paraId="2037F6C6" w14:textId="77777777" w:rsidR="000D1BD7" w:rsidRDefault="003E6E25" w:rsidP="00045F65">
            <w:pPr>
              <w:pStyle w:val="a8"/>
            </w:pPr>
            <w:r w:rsidRPr="001C26D7">
              <w:rPr>
                <w:rFonts w:hint="eastAsia"/>
                <w:highlight w:val="yellow"/>
              </w:rPr>
              <w:t>- 일반전자서명 전자문서 : jpg, jpeg, gif, tif</w:t>
            </w:r>
            <w:r w:rsidRPr="001C26D7">
              <w:rPr>
                <w:highlight w:val="yellow"/>
              </w:rPr>
              <w:t>, pdf</w:t>
            </w:r>
            <w:r w:rsidRPr="001C26D7">
              <w:rPr>
                <w:rFonts w:hint="eastAsia"/>
                <w:highlight w:val="yellow"/>
              </w:rPr>
              <w:t xml:space="preserve"> 이미지 파일</w:t>
            </w:r>
          </w:p>
          <w:p w14:paraId="1E02D396" w14:textId="77777777" w:rsidR="00764BCB" w:rsidRPr="00E12C89" w:rsidRDefault="00764BCB" w:rsidP="00045F65">
            <w:pPr>
              <w:pStyle w:val="a8"/>
              <w:rPr>
                <w:b/>
              </w:rPr>
            </w:pPr>
            <w:r w:rsidRPr="0044490E">
              <w:rPr>
                <w:rFonts w:hint="eastAsia"/>
              </w:rPr>
              <w:t>- 기타 :　확장자 제한 없음. 단, 누락 시 오류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7BEA2C" w14:textId="77777777" w:rsidR="000D1BD7" w:rsidRPr="00E12C89" w:rsidRDefault="000D1BD7" w:rsidP="00045F65">
            <w:pPr>
              <w:pStyle w:val="a8"/>
            </w:pPr>
          </w:p>
        </w:tc>
      </w:tr>
      <w:tr w:rsidR="000D1BD7" w:rsidRPr="00E12C89" w14:paraId="1D2B70FD" w14:textId="77777777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5D28EAB9" w14:textId="77777777" w:rsidR="000D1BD7" w:rsidRPr="000D0433" w:rsidRDefault="000D0433" w:rsidP="00045F65">
            <w:pPr>
              <w:pStyle w:val="afff6"/>
            </w:pPr>
            <w:r w:rsidRPr="000D0433">
              <w:rPr>
                <w:rFonts w:hint="eastAsia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1ADB4" w14:textId="77777777"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증빙자료크기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31747B" w14:textId="77777777" w:rsidR="000D1BD7" w:rsidRPr="00E12C89" w:rsidRDefault="000D1BD7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6E4E8552" w14:textId="77777777" w:rsidR="000D1BD7" w:rsidRPr="00E12C89" w:rsidRDefault="000D1BD7" w:rsidP="00045F65">
            <w:pPr>
              <w:pStyle w:val="afff6"/>
            </w:pPr>
            <w:r w:rsidRPr="00E12C89">
              <w:rPr>
                <w:rFonts w:hint="eastAsia"/>
              </w:rPr>
              <w:t>7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5D97B2" w14:textId="77777777" w:rsidR="000D1BD7" w:rsidRPr="00E12C89" w:rsidRDefault="000D1BD7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증빙자료의 BYTE 단위 크기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9159B7" w14:textId="77777777" w:rsidR="000D1BD7" w:rsidRPr="00E12C89" w:rsidRDefault="000D1BD7" w:rsidP="00045F65">
            <w:pPr>
              <w:pStyle w:val="a8"/>
            </w:pPr>
          </w:p>
        </w:tc>
      </w:tr>
      <w:tr w:rsidR="0072560A" w:rsidRPr="00E12C89" w14:paraId="277BCFEF" w14:textId="77777777" w:rsidTr="002D49CA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14:paraId="269A5389" w14:textId="77777777" w:rsidR="0072560A" w:rsidRPr="000D0433" w:rsidRDefault="0072560A" w:rsidP="00045F65">
            <w:pPr>
              <w:pStyle w:val="afff6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836D0A" w14:textId="77777777" w:rsidR="0072560A" w:rsidRPr="00E12C89" w:rsidRDefault="0072560A" w:rsidP="00045F65">
            <w:pPr>
              <w:pStyle w:val="a8"/>
            </w:pPr>
            <w:r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FAC9F0" w14:textId="77777777" w:rsidR="0072560A" w:rsidRPr="00E12C89" w:rsidRDefault="0072560A" w:rsidP="00045F65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14:paraId="5D21C398" w14:textId="77777777" w:rsidR="0072560A" w:rsidRPr="00E12C89" w:rsidRDefault="00926323" w:rsidP="00045F65">
            <w:pPr>
              <w:pStyle w:val="afff6"/>
            </w:pPr>
            <w:r>
              <w:rPr>
                <w:rFonts w:hint="eastAsia"/>
              </w:rPr>
              <w:t>200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597C07" w14:textId="77777777" w:rsidR="0072560A" w:rsidRPr="00E12C89" w:rsidRDefault="0072560A" w:rsidP="00045F65">
            <w:pPr>
              <w:pStyle w:val="a8"/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F80244" w14:textId="77777777" w:rsidR="0072560A" w:rsidRPr="00E12C89" w:rsidRDefault="008952F5" w:rsidP="00045F65">
            <w:pPr>
              <w:pStyle w:val="a8"/>
            </w:pPr>
            <w:r w:rsidRPr="00E12C89">
              <w:rPr>
                <w:rFonts w:hint="eastAsia"/>
              </w:rPr>
              <w:t>SPACE</w:t>
            </w:r>
          </w:p>
        </w:tc>
      </w:tr>
      <w:tr w:rsidR="000D1BD7" w:rsidRPr="00E12C89" w14:paraId="2DBEECE5" w14:textId="77777777" w:rsidTr="002D49CA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53E4C682" w14:textId="77777777" w:rsidR="000D1BD7" w:rsidRPr="000B0D74" w:rsidRDefault="000D0433" w:rsidP="00045F65">
            <w:pPr>
              <w:pStyle w:val="afff6"/>
              <w:rPr>
                <w:highlight w:val="yellow"/>
              </w:rPr>
            </w:pPr>
            <w:r w:rsidRPr="000B0D74">
              <w:rPr>
                <w:rFonts w:hint="eastAsia"/>
                <w:highlight w:val="yellow"/>
              </w:rPr>
              <w:t>1</w:t>
            </w:r>
            <w:r w:rsidR="0072560A" w:rsidRPr="000B0D74">
              <w:rPr>
                <w:highlight w:val="yellow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A05C65" w14:textId="77777777" w:rsidR="000D1BD7" w:rsidRPr="000B0D74" w:rsidRDefault="00926323" w:rsidP="00045F65">
            <w:pPr>
              <w:pStyle w:val="a8"/>
              <w:rPr>
                <w:b/>
                <w:highlight w:val="yellow"/>
              </w:rPr>
            </w:pPr>
            <w:r w:rsidRPr="000B0D74">
              <w:rPr>
                <w:rFonts w:hint="eastAsia"/>
                <w:highlight w:val="yellow"/>
              </w:rPr>
              <w:t>해지구분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054923" w14:textId="77777777" w:rsidR="000D1BD7" w:rsidRPr="000B0D74" w:rsidRDefault="000D1BD7" w:rsidP="00045F65">
            <w:pPr>
              <w:pStyle w:val="aa"/>
              <w:rPr>
                <w:b/>
                <w:highlight w:val="yellow"/>
              </w:rPr>
            </w:pPr>
            <w:r w:rsidRPr="000B0D74">
              <w:rPr>
                <w:rFonts w:hint="eastAsia"/>
                <w:highlight w:val="yellow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76D39143" w14:textId="77777777" w:rsidR="000D1BD7" w:rsidRPr="000B0D74" w:rsidRDefault="002D49CA" w:rsidP="00045F65">
            <w:pPr>
              <w:pStyle w:val="afff6"/>
              <w:rPr>
                <w:highlight w:val="yellow"/>
              </w:rPr>
            </w:pPr>
            <w:r w:rsidRPr="000B0D74">
              <w:rPr>
                <w:rFonts w:hint="eastAsia"/>
                <w:highlight w:val="yellow"/>
              </w:rPr>
              <w:t>1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78B778" w14:textId="77777777" w:rsidR="008952F5" w:rsidRPr="000B0D74" w:rsidRDefault="008952F5" w:rsidP="00045F65">
            <w:pPr>
              <w:pStyle w:val="a8"/>
              <w:rPr>
                <w:highlight w:val="yellow"/>
              </w:rPr>
            </w:pPr>
            <w:r w:rsidRPr="000B0D74">
              <w:rPr>
                <w:rFonts w:hint="eastAsia"/>
                <w:highlight w:val="yellow"/>
              </w:rPr>
              <w:t>해지:Y, 등록:</w:t>
            </w:r>
            <w:r w:rsidRPr="000B0D74">
              <w:rPr>
                <w:highlight w:val="yellow"/>
              </w:rPr>
              <w:t>N</w:t>
            </w:r>
          </w:p>
          <w:p w14:paraId="0B234173" w14:textId="77777777" w:rsidR="000D1BD7" w:rsidRPr="000B0D74" w:rsidRDefault="008952F5" w:rsidP="00045F65">
            <w:pPr>
              <w:pStyle w:val="a8"/>
              <w:rPr>
                <w:highlight w:val="yellow"/>
              </w:rPr>
            </w:pPr>
            <w:r w:rsidRPr="000B0D74">
              <w:rPr>
                <w:highlight w:val="yellow"/>
              </w:rPr>
              <w:t>(</w:t>
            </w:r>
            <w:r w:rsidRPr="000B0D74">
              <w:rPr>
                <w:rFonts w:hint="eastAsia"/>
                <w:highlight w:val="yellow"/>
              </w:rPr>
              <w:t>해지구분Y의 경우 증빙자료부는 필요없습니다.</w:t>
            </w:r>
            <w:r w:rsidRPr="000B0D74">
              <w:rPr>
                <w:highlight w:val="yellow"/>
              </w:rPr>
              <w:t>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929DDC" w14:textId="77777777" w:rsidR="000D1BD7" w:rsidRPr="00E12C89" w:rsidRDefault="008952F5" w:rsidP="00045F65">
            <w:pPr>
              <w:pStyle w:val="a8"/>
              <w:rPr>
                <w:b/>
              </w:rPr>
            </w:pPr>
            <w:r w:rsidRPr="000B0D74">
              <w:rPr>
                <w:highlight w:val="yellow"/>
              </w:rPr>
              <w:t>‘Y’, ‘N’</w:t>
            </w:r>
          </w:p>
        </w:tc>
      </w:tr>
      <w:tr w:rsidR="007666AC" w:rsidRPr="00E12C89" w14:paraId="18046434" w14:textId="77777777" w:rsidTr="002D49CA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14:paraId="1092DD38" w14:textId="77777777" w:rsidR="007666AC" w:rsidRPr="007666AC" w:rsidRDefault="007666AC" w:rsidP="00045F65">
            <w:pPr>
              <w:pStyle w:val="afff6"/>
              <w:rPr>
                <w:highlight w:val="yellow"/>
              </w:rPr>
            </w:pPr>
            <w:r w:rsidRPr="007666AC">
              <w:rPr>
                <w:rFonts w:hint="eastAsia"/>
                <w:highlight w:val="yellow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D6084" w14:textId="77777777" w:rsidR="007666AC" w:rsidRPr="007666AC" w:rsidRDefault="007666AC" w:rsidP="00045F65">
            <w:pPr>
              <w:pStyle w:val="a8"/>
              <w:rPr>
                <w:highlight w:val="yellow"/>
              </w:rPr>
            </w:pPr>
            <w:r w:rsidRPr="007666AC">
              <w:rPr>
                <w:rFonts w:hint="eastAsia"/>
                <w:highlight w:val="yellow"/>
              </w:rPr>
              <w:t>고객전화번호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ACAA7A" w14:textId="77777777" w:rsidR="007666AC" w:rsidRPr="007666AC" w:rsidRDefault="007666AC" w:rsidP="00045F65">
            <w:pPr>
              <w:pStyle w:val="aa"/>
              <w:rPr>
                <w:highlight w:val="yellow"/>
              </w:rPr>
            </w:pPr>
            <w:r w:rsidRPr="007666AC">
              <w:rPr>
                <w:rFonts w:hint="eastAsia"/>
                <w:highlight w:val="yellow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14:paraId="0914F459" w14:textId="77777777" w:rsidR="007666AC" w:rsidRPr="007666AC" w:rsidRDefault="007666AC" w:rsidP="00045F65">
            <w:pPr>
              <w:pStyle w:val="afff6"/>
              <w:rPr>
                <w:highlight w:val="yellow"/>
              </w:rPr>
            </w:pPr>
            <w:r w:rsidRPr="007666AC">
              <w:rPr>
                <w:rFonts w:hint="eastAsia"/>
                <w:highlight w:val="yellow"/>
              </w:rPr>
              <w:t>12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EEAEA3" w14:textId="77777777" w:rsidR="007666AC" w:rsidRPr="00E12C89" w:rsidRDefault="007666AC" w:rsidP="00045F65">
            <w:pPr>
              <w:pStyle w:val="a8"/>
            </w:pPr>
            <w:r w:rsidRPr="007666AC">
              <w:rPr>
                <w:rFonts w:hint="eastAsia"/>
                <w:highlight w:val="yellow"/>
              </w:rPr>
              <w:t>필요시,</w:t>
            </w:r>
            <w:r w:rsidRPr="007666AC">
              <w:rPr>
                <w:highlight w:val="yellow"/>
              </w:rPr>
              <w:t xml:space="preserve"> return </w:t>
            </w:r>
            <w:r w:rsidRPr="007666AC">
              <w:rPr>
                <w:rFonts w:hint="eastAsia"/>
                <w:highlight w:val="yellow"/>
              </w:rPr>
              <w:t>되진않음.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AE4E72" w14:textId="77777777" w:rsidR="007666AC" w:rsidRPr="00E12C89" w:rsidRDefault="007666AC" w:rsidP="00045F65">
            <w:pPr>
              <w:pStyle w:val="a8"/>
            </w:pPr>
          </w:p>
        </w:tc>
      </w:tr>
      <w:tr w:rsidR="0072560A" w:rsidRPr="00E12C89" w14:paraId="52B492B7" w14:textId="77777777" w:rsidTr="002D49CA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14:paraId="7B84CADF" w14:textId="77777777" w:rsidR="0072560A" w:rsidRPr="000D0433" w:rsidRDefault="0072560A" w:rsidP="00045F65">
            <w:pPr>
              <w:pStyle w:val="afff6"/>
            </w:pPr>
            <w:r>
              <w:rPr>
                <w:rFonts w:hint="eastAsia"/>
              </w:rPr>
              <w:t>1</w:t>
            </w:r>
            <w:r w:rsidR="007666AC"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67BEC1" w14:textId="77777777" w:rsidR="0072560A" w:rsidRPr="00E12C89" w:rsidRDefault="0072560A" w:rsidP="00045F65">
            <w:pPr>
              <w:pStyle w:val="a8"/>
            </w:pPr>
            <w:r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0DC1C4" w14:textId="77777777" w:rsidR="0072560A" w:rsidRPr="00E12C89" w:rsidRDefault="0072560A" w:rsidP="00045F65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14:paraId="05CF32E8" w14:textId="77777777" w:rsidR="0072560A" w:rsidRPr="00E12C89" w:rsidRDefault="007666AC" w:rsidP="00045F65">
            <w:pPr>
              <w:pStyle w:val="afff6"/>
            </w:pPr>
            <w:r>
              <w:t>28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E09252" w14:textId="77777777" w:rsidR="0072560A" w:rsidRPr="00E12C89" w:rsidRDefault="0072560A" w:rsidP="00045F65">
            <w:pPr>
              <w:pStyle w:val="a8"/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5A3BCA" w14:textId="77777777" w:rsidR="0072560A" w:rsidRPr="00E12C89" w:rsidRDefault="008952F5" w:rsidP="00045F65">
            <w:pPr>
              <w:pStyle w:val="a8"/>
            </w:pPr>
            <w:r w:rsidRPr="00E12C89">
              <w:rPr>
                <w:rFonts w:hint="eastAsia"/>
              </w:rPr>
              <w:t>SPACE</w:t>
            </w:r>
          </w:p>
        </w:tc>
      </w:tr>
      <w:tr w:rsidR="000D1BD7" w:rsidRPr="00E12C89" w14:paraId="10F1940E" w14:textId="77777777" w:rsidTr="000D0433">
        <w:trPr>
          <w:trHeight w:val="70"/>
        </w:trPr>
        <w:tc>
          <w:tcPr>
            <w:tcW w:w="340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14:paraId="746D6A9E" w14:textId="77777777" w:rsidR="000D1BD7" w:rsidRPr="00E12C89" w:rsidRDefault="000D1BD7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14:paraId="24A01E12" w14:textId="77777777" w:rsidR="000D1BD7" w:rsidRPr="00E12C89" w:rsidRDefault="000D1BD7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400</w:t>
            </w:r>
          </w:p>
        </w:tc>
        <w:tc>
          <w:tcPr>
            <w:tcW w:w="3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AE56F5" w14:textId="77777777" w:rsidR="000D1BD7" w:rsidRPr="00E12C89" w:rsidRDefault="000D1BD7" w:rsidP="00045F65">
            <w:pPr>
              <w:pStyle w:val="a8"/>
            </w:pP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4AB43F" w14:textId="77777777" w:rsidR="000D1BD7" w:rsidRPr="00E12C89" w:rsidRDefault="000D1BD7" w:rsidP="00045F65">
            <w:pPr>
              <w:pStyle w:val="a8"/>
            </w:pPr>
          </w:p>
        </w:tc>
      </w:tr>
    </w:tbl>
    <w:p w14:paraId="1EC99549" w14:textId="77777777" w:rsidR="00083664" w:rsidRPr="00E12C89" w:rsidRDefault="00083664" w:rsidP="00083664">
      <w:pPr>
        <w:pStyle w:val="afff9"/>
      </w:pPr>
    </w:p>
    <w:tbl>
      <w:tblPr>
        <w:tblW w:w="907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4"/>
        <w:gridCol w:w="2114"/>
        <w:gridCol w:w="854"/>
        <w:gridCol w:w="924"/>
        <w:gridCol w:w="4746"/>
      </w:tblGrid>
      <w:tr w:rsidR="00083664" w:rsidRPr="00E12C89" w14:paraId="0DF52B28" w14:textId="77777777" w:rsidTr="00B45FDE">
        <w:trPr>
          <w:trHeight w:val="330"/>
        </w:trPr>
        <w:tc>
          <w:tcPr>
            <w:tcW w:w="434" w:type="dxa"/>
            <w:tcBorders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14:paraId="3670CDD6" w14:textId="77777777"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br w:type="page"/>
            </w:r>
            <w:r w:rsidRPr="00E12C89">
              <w:rPr>
                <w:rFonts w:hint="eastAsia"/>
              </w:rPr>
              <w:t>1</w:t>
            </w:r>
            <w:r w:rsidR="000B0D74">
              <w:t>9</w:t>
            </w:r>
          </w:p>
        </w:tc>
        <w:tc>
          <w:tcPr>
            <w:tcW w:w="2114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20956D0D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증빙자료</w:t>
            </w:r>
          </w:p>
        </w:tc>
        <w:tc>
          <w:tcPr>
            <w:tcW w:w="854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854B30" w14:textId="77777777" w:rsidR="00083664" w:rsidRPr="00E12C89" w:rsidRDefault="0008366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Binary</w:t>
            </w:r>
          </w:p>
        </w:tc>
        <w:tc>
          <w:tcPr>
            <w:tcW w:w="924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A24482" w14:textId="77777777" w:rsidR="00083664" w:rsidRPr="00E12C89" w:rsidRDefault="0008366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Variab</w:t>
            </w:r>
            <w:r w:rsidR="00815692">
              <w:rPr>
                <w:rFonts w:hint="eastAsia"/>
              </w:rPr>
              <w:t>l</w:t>
            </w:r>
            <w:r w:rsidRPr="00E12C89">
              <w:rPr>
                <w:rFonts w:hint="eastAsia"/>
              </w:rPr>
              <w:t>e</w:t>
            </w:r>
          </w:p>
        </w:tc>
        <w:tc>
          <w:tcPr>
            <w:tcW w:w="4746" w:type="dxa"/>
            <w:vAlign w:val="center"/>
          </w:tcPr>
          <w:p w14:paraId="072B016D" w14:textId="77777777" w:rsidR="000B0D74" w:rsidRPr="00460B1B" w:rsidRDefault="000B0D74" w:rsidP="00045F65">
            <w:pPr>
              <w:pStyle w:val="a8"/>
              <w:rPr>
                <w:highlight w:val="yellow"/>
              </w:rPr>
            </w:pPr>
            <w:r w:rsidRPr="00460B1B">
              <w:rPr>
                <w:rFonts w:hint="eastAsia"/>
                <w:highlight w:val="yellow"/>
              </w:rPr>
              <w:t>－ 서    면 : jpg, jpeg, gif, tif, pdf (300kb 이내)</w:t>
            </w:r>
          </w:p>
          <w:p w14:paraId="17E2700B" w14:textId="77777777" w:rsidR="000B0D74" w:rsidRPr="00460B1B" w:rsidRDefault="000B0D74" w:rsidP="00045F65">
            <w:pPr>
              <w:pStyle w:val="a8"/>
              <w:rPr>
                <w:highlight w:val="yellow"/>
              </w:rPr>
            </w:pPr>
            <w:r w:rsidRPr="00460B1B">
              <w:rPr>
                <w:rFonts w:hint="eastAsia"/>
                <w:highlight w:val="yellow"/>
              </w:rPr>
              <w:t>－ 녹    취 : mp3, wav, wma (300kb 이내)</w:t>
            </w:r>
          </w:p>
          <w:p w14:paraId="64F1075F" w14:textId="77777777" w:rsidR="000B0D74" w:rsidRPr="00460B1B" w:rsidRDefault="000B0D74" w:rsidP="00045F65">
            <w:pPr>
              <w:pStyle w:val="a8"/>
              <w:rPr>
                <w:highlight w:val="yellow"/>
              </w:rPr>
            </w:pPr>
            <w:r w:rsidRPr="00460B1B">
              <w:rPr>
                <w:rFonts w:hint="eastAsia"/>
                <w:highlight w:val="yellow"/>
              </w:rPr>
              <w:t>－ A  R  S : mp3, wav, wma (300kb 이내)</w:t>
            </w:r>
          </w:p>
          <w:p w14:paraId="0DB4BC41" w14:textId="77777777" w:rsidR="000B0D74" w:rsidRPr="00460B1B" w:rsidRDefault="000B0D74" w:rsidP="00045F65">
            <w:pPr>
              <w:pStyle w:val="a8"/>
              <w:rPr>
                <w:highlight w:val="yellow"/>
              </w:rPr>
            </w:pPr>
            <w:r w:rsidRPr="00460B1B">
              <w:rPr>
                <w:rFonts w:hint="eastAsia"/>
                <w:highlight w:val="yellow"/>
              </w:rPr>
              <w:t xml:space="preserve">－ 전자문서 : (일반전자서명) jpg, jpeg, gif, tif, pdf </w:t>
            </w:r>
            <w:r w:rsidRPr="00460B1B">
              <w:rPr>
                <w:rFonts w:hint="eastAsia"/>
                <w:highlight w:val="yellow"/>
              </w:rPr>
              <w:lastRenderedPageBreak/>
              <w:t>(300kb 이내)</w:t>
            </w:r>
          </w:p>
          <w:p w14:paraId="69A6BCF0" w14:textId="77777777" w:rsidR="00083664" w:rsidRDefault="000B0D74" w:rsidP="00045F65">
            <w:pPr>
              <w:pStyle w:val="a8"/>
            </w:pPr>
            <w:r w:rsidRPr="00460B1B">
              <w:rPr>
                <w:rFonts w:hint="eastAsia"/>
                <w:highlight w:val="yellow"/>
              </w:rPr>
              <w:t xml:space="preserve">              (공인전자서명) der(RFC 2630 SignedData※를 DER인코딩 형태로 생성, </w:t>
            </w:r>
            <w:r w:rsidR="00443580">
              <w:rPr>
                <w:highlight w:val="yellow"/>
              </w:rPr>
              <w:t>10</w:t>
            </w:r>
            <w:r w:rsidRPr="00460B1B">
              <w:rPr>
                <w:rFonts w:hint="eastAsia"/>
                <w:highlight w:val="yellow"/>
              </w:rPr>
              <w:t>kb)</w:t>
            </w:r>
          </w:p>
          <w:p w14:paraId="3CAB2D49" w14:textId="77777777" w:rsidR="00045F65" w:rsidRPr="00045F65" w:rsidRDefault="00045F65" w:rsidP="00045F65">
            <w:pPr>
              <w:pStyle w:val="a8"/>
            </w:pPr>
            <w:r w:rsidRPr="00045F65">
              <w:rPr>
                <w:rFonts w:hint="eastAsia"/>
              </w:rPr>
              <w:t>－ 기    타 : 전자금융감독규정 제6조 제1항 제1호의 보안요건을 충족하는 전자문서 300kb 이내)</w:t>
            </w:r>
          </w:p>
        </w:tc>
      </w:tr>
    </w:tbl>
    <w:p w14:paraId="118544A6" w14:textId="77777777" w:rsidR="00CE3A34" w:rsidRDefault="00CE3A34" w:rsidP="00CE3A34">
      <w:pPr>
        <w:pStyle w:val="4"/>
        <w:ind w:left="400" w:hanging="400"/>
      </w:pPr>
      <w:r>
        <w:rPr>
          <w:rFonts w:hint="eastAsia"/>
        </w:rPr>
        <w:lastRenderedPageBreak/>
        <w:t>(3) TRAILER RECORD</w:t>
      </w:r>
    </w:p>
    <w:tbl>
      <w:tblPr>
        <w:tblW w:w="9093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850"/>
        <w:gridCol w:w="952"/>
        <w:gridCol w:w="3415"/>
        <w:gridCol w:w="1309"/>
      </w:tblGrid>
      <w:tr w:rsidR="00CE3A34" w:rsidRPr="00DF73D6" w14:paraId="63114C75" w14:textId="77777777" w:rsidTr="00C91180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14:paraId="40A740BD" w14:textId="77777777" w:rsidR="00CE3A34" w:rsidRPr="00DF73D6" w:rsidRDefault="00CE3A34" w:rsidP="00C9118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14:paraId="6B6B617B" w14:textId="77777777" w:rsidR="00CE3A34" w:rsidRPr="00DF73D6" w:rsidRDefault="00CE3A34" w:rsidP="00C9118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14:paraId="1187AF30" w14:textId="77777777" w:rsidR="00CE3A34" w:rsidRPr="00DF73D6" w:rsidRDefault="00CE3A34" w:rsidP="00C9118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14:paraId="1D586F86" w14:textId="77777777" w:rsidR="00CE3A34" w:rsidRPr="00DF73D6" w:rsidRDefault="00CE3A34" w:rsidP="00C9118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15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</w:tcPr>
          <w:p w14:paraId="64BB2C2A" w14:textId="77777777" w:rsidR="00CE3A34" w:rsidRPr="00DF73D6" w:rsidRDefault="00CE3A34" w:rsidP="00C9118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9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</w:tcPr>
          <w:p w14:paraId="7B9A21D8" w14:textId="77777777" w:rsidR="00CE3A34" w:rsidRPr="00DF73D6" w:rsidRDefault="00CE3A34" w:rsidP="00C9118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CE3A34" w:rsidRPr="00E12C89" w14:paraId="3238A720" w14:textId="77777777" w:rsidTr="00C91180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9AF2169" w14:textId="77777777" w:rsidR="00CE3A34" w:rsidRPr="00E12C89" w:rsidRDefault="00CE3A34" w:rsidP="00045F65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3EA18B1E" w14:textId="77777777" w:rsidR="00CE3A34" w:rsidRPr="00E12C89" w:rsidRDefault="00CE3A3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662CCCC" w14:textId="77777777" w:rsidR="00CE3A34" w:rsidRPr="00E12C89" w:rsidRDefault="00CE3A34" w:rsidP="00045F65">
            <w:pPr>
              <w:pStyle w:val="aa"/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7579237" w14:textId="77777777" w:rsidR="00CE3A34" w:rsidRPr="00E12C89" w:rsidRDefault="00CE3A34" w:rsidP="00045F65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1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591153B" w14:textId="77777777" w:rsidR="00CE3A34" w:rsidRPr="00E12C89" w:rsidRDefault="00CE3A34" w:rsidP="00045F65">
            <w:pPr>
              <w:pStyle w:val="a8"/>
              <w:rPr>
                <w:rFonts w:cs="굴림"/>
                <w:b/>
                <w:color w:val="000000"/>
              </w:rPr>
            </w:pPr>
            <w:r w:rsidRPr="00E12C89">
              <w:rPr>
                <w:rFonts w:hint="eastAsia"/>
              </w:rPr>
              <w:t>T</w:t>
            </w:r>
            <w:r w:rsidRPr="00E12C89">
              <w:t xml:space="preserve">railer </w:t>
            </w:r>
            <w:r w:rsidRPr="00E12C89">
              <w:rPr>
                <w:rFonts w:hint="eastAsia"/>
              </w:rPr>
              <w:t>부 식별번호</w:t>
            </w:r>
          </w:p>
        </w:tc>
        <w:tc>
          <w:tcPr>
            <w:tcW w:w="130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E85CB1" w14:textId="77777777" w:rsidR="00CE3A34" w:rsidRPr="00E12C89" w:rsidRDefault="00CE3A34" w:rsidP="00045F65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T</w:t>
            </w:r>
            <w:r w:rsidRPr="00E12C89">
              <w:t>’</w:t>
            </w:r>
          </w:p>
        </w:tc>
      </w:tr>
      <w:tr w:rsidR="00CE3A34" w:rsidRPr="00E12C89" w14:paraId="7D585858" w14:textId="77777777" w:rsidTr="00C91180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27052A3" w14:textId="77777777" w:rsidR="00CE3A34" w:rsidRPr="00E12C89" w:rsidRDefault="00CE3A34" w:rsidP="00045F65">
            <w:pPr>
              <w:pStyle w:val="afff6"/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A1F1326" w14:textId="77777777" w:rsidR="00CE3A34" w:rsidRPr="00E12C89" w:rsidRDefault="00CE3A3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52E9423" w14:textId="77777777" w:rsidR="00CE3A34" w:rsidRPr="00E12C89" w:rsidRDefault="00CE3A3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6F5DBCE" w14:textId="77777777" w:rsidR="00CE3A34" w:rsidRPr="00E12C89" w:rsidRDefault="00CE3A3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0FE468D" w14:textId="77777777" w:rsidR="00CE3A34" w:rsidRPr="00E12C89" w:rsidRDefault="00CE3A34" w:rsidP="00045F65">
            <w:pPr>
              <w:pStyle w:val="a8"/>
              <w:rPr>
                <w:rFonts w:cs="굴림"/>
                <w:b/>
                <w:color w:val="000000"/>
              </w:rPr>
            </w:pPr>
            <w:r w:rsidRPr="00E12C89">
              <w:rPr>
                <w:rFonts w:hint="eastAsia"/>
              </w:rPr>
              <w:t>파일구분코드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E56B75" w14:textId="77777777" w:rsidR="00CE3A34" w:rsidRPr="00E12C89" w:rsidRDefault="00CE3A3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FB0110</w:t>
            </w:r>
          </w:p>
        </w:tc>
      </w:tr>
      <w:tr w:rsidR="00CE3A34" w:rsidRPr="00E12C89" w14:paraId="64B3D43B" w14:textId="77777777" w:rsidTr="00C91180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1421716" w14:textId="77777777" w:rsidR="00CE3A34" w:rsidRPr="00E12C89" w:rsidRDefault="00CE3A34" w:rsidP="00045F65">
            <w:pPr>
              <w:pStyle w:val="afff6"/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F7C8F38" w14:textId="77777777" w:rsidR="00CE3A34" w:rsidRPr="00E12C89" w:rsidRDefault="00CE3A3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총 건수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088F2439" w14:textId="77777777" w:rsidR="00CE3A34" w:rsidRPr="00E12C89" w:rsidRDefault="00CE3A34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66D601E" w14:textId="77777777" w:rsidR="00CE3A34" w:rsidRPr="00E12C89" w:rsidRDefault="00CE3A3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5D0D4EB1" w14:textId="77777777" w:rsidR="00CE3A34" w:rsidRPr="00E12C89" w:rsidRDefault="00CE3A3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Data Record부 총 건수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90B670" w14:textId="77777777" w:rsidR="00CE3A34" w:rsidRPr="00E12C89" w:rsidRDefault="00CE3A34" w:rsidP="00045F65">
            <w:pPr>
              <w:pStyle w:val="a8"/>
            </w:pPr>
          </w:p>
        </w:tc>
      </w:tr>
      <w:tr w:rsidR="00CE3A34" w:rsidRPr="00E12C89" w14:paraId="14B62821" w14:textId="77777777" w:rsidTr="00C91180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1E1CAB3" w14:textId="77777777" w:rsidR="00CE3A34" w:rsidRPr="00E12C89" w:rsidRDefault="00CE3A34" w:rsidP="00045F65">
            <w:pPr>
              <w:pStyle w:val="afff6"/>
            </w:pPr>
            <w:r w:rsidRPr="00E12C89">
              <w:rPr>
                <w:rFonts w:hint="eastAsia"/>
              </w:rPr>
              <w:t>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E2A2B1E" w14:textId="77777777" w:rsidR="00CE3A34" w:rsidRPr="00E12C89" w:rsidRDefault="00CE3A3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2C4DB91" w14:textId="77777777" w:rsidR="00CE3A34" w:rsidRPr="00E12C89" w:rsidRDefault="00CE3A3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5280FF5" w14:textId="77777777" w:rsidR="00CE3A34" w:rsidRPr="00E12C89" w:rsidRDefault="00CE3A34" w:rsidP="00045F65">
            <w:pPr>
              <w:pStyle w:val="afff6"/>
              <w:rPr>
                <w:b/>
              </w:rPr>
            </w:pPr>
            <w:r>
              <w:rPr>
                <w:rFonts w:hint="eastAsia"/>
              </w:rPr>
              <w:t>1007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1CF91262" w14:textId="77777777" w:rsidR="00CE3A34" w:rsidRPr="00E12C89" w:rsidRDefault="00CE3A34" w:rsidP="00045F65">
            <w:pPr>
              <w:pStyle w:val="a8"/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2EE21" w14:textId="77777777" w:rsidR="00CE3A34" w:rsidRPr="00E12C89" w:rsidRDefault="00CE3A3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CE3A34" w:rsidRPr="00E12C89" w14:paraId="7382F15C" w14:textId="77777777" w:rsidTr="00C91180">
        <w:trPr>
          <w:trHeight w:val="300"/>
        </w:trPr>
        <w:tc>
          <w:tcPr>
            <w:tcW w:w="3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B2E400C" w14:textId="77777777" w:rsidR="00CE3A34" w:rsidRPr="00E12C89" w:rsidRDefault="00CE3A3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85BDFD5" w14:textId="77777777" w:rsidR="00CE3A34" w:rsidRPr="00E12C89" w:rsidRDefault="00CE3A34" w:rsidP="00045F65">
            <w:pPr>
              <w:pStyle w:val="afff6"/>
              <w:rPr>
                <w:b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34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7A6AF31" w14:textId="77777777" w:rsidR="00CE3A34" w:rsidRPr="00E12C89" w:rsidRDefault="00CE3A34" w:rsidP="00045F65">
            <w:pPr>
              <w:pStyle w:val="a8"/>
            </w:pPr>
          </w:p>
        </w:tc>
        <w:tc>
          <w:tcPr>
            <w:tcW w:w="13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9BC937" w14:textId="77777777" w:rsidR="00CE3A34" w:rsidRPr="00E12C89" w:rsidRDefault="00CE3A34" w:rsidP="00045F65">
            <w:pPr>
              <w:pStyle w:val="a8"/>
            </w:pPr>
          </w:p>
        </w:tc>
      </w:tr>
    </w:tbl>
    <w:p w14:paraId="017240FA" w14:textId="77777777" w:rsidR="0047750F" w:rsidRDefault="0047750F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rPr>
          <w:rFonts w:cstheme="majorBidi"/>
          <w:b/>
          <w:kern w:val="0"/>
        </w:rPr>
        <w:br w:type="page"/>
      </w:r>
    </w:p>
    <w:p w14:paraId="17335AB7" w14:textId="77777777" w:rsidR="00083664" w:rsidRPr="003D0C8F" w:rsidRDefault="00083664" w:rsidP="00083664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rPr>
          <w:rFonts w:cstheme="majorBidi" w:hint="eastAsia"/>
          <w:b/>
          <w:kern w:val="0"/>
        </w:rPr>
        <w:lastRenderedPageBreak/>
        <w:t>증빙자료를</w:t>
      </w:r>
      <w:r>
        <w:rPr>
          <w:rFonts w:cstheme="majorBidi" w:hint="eastAsia"/>
          <w:b/>
          <w:kern w:val="0"/>
        </w:rPr>
        <w:t xml:space="preserve"> 1024 Byte</w:t>
      </w:r>
      <w:r>
        <w:rPr>
          <w:rFonts w:cstheme="majorBidi" w:hint="eastAsia"/>
          <w:b/>
          <w:kern w:val="0"/>
        </w:rPr>
        <w:t>씩</w:t>
      </w:r>
      <w:r>
        <w:rPr>
          <w:rFonts w:cstheme="majorBidi" w:hint="eastAsia"/>
          <w:b/>
          <w:kern w:val="0"/>
        </w:rPr>
        <w:t xml:space="preserve"> </w:t>
      </w:r>
      <w:r>
        <w:rPr>
          <w:rFonts w:cstheme="majorBidi" w:hint="eastAsia"/>
          <w:b/>
          <w:kern w:val="0"/>
        </w:rPr>
        <w:t>구분하고</w:t>
      </w:r>
      <w:r>
        <w:rPr>
          <w:rFonts w:cstheme="majorBidi" w:hint="eastAsia"/>
          <w:b/>
          <w:kern w:val="0"/>
        </w:rPr>
        <w:t xml:space="preserve"> </w:t>
      </w:r>
      <w:r>
        <w:rPr>
          <w:rFonts w:cstheme="majorBidi" w:hint="eastAsia"/>
          <w:b/>
          <w:kern w:val="0"/>
        </w:rPr>
        <w:t>마지막에</w:t>
      </w:r>
      <w:r>
        <w:rPr>
          <w:rFonts w:cstheme="majorBidi" w:hint="eastAsia"/>
          <w:b/>
          <w:kern w:val="0"/>
        </w:rPr>
        <w:t xml:space="preserve"> </w:t>
      </w:r>
      <w:r>
        <w:rPr>
          <w:rFonts w:cstheme="majorBidi" w:hint="eastAsia"/>
          <w:b/>
          <w:kern w:val="0"/>
        </w:rPr>
        <w:t>부분은</w:t>
      </w:r>
      <w:r>
        <w:rPr>
          <w:rFonts w:cstheme="majorBidi" w:hint="eastAsia"/>
          <w:b/>
          <w:kern w:val="0"/>
        </w:rPr>
        <w:t xml:space="preserve"> Space </w:t>
      </w:r>
      <w:r>
        <w:rPr>
          <w:rFonts w:cstheme="majorBidi" w:hint="eastAsia"/>
          <w:b/>
          <w:kern w:val="0"/>
        </w:rPr>
        <w:t>처리</w:t>
      </w:r>
    </w:p>
    <w:p w14:paraId="282BD22F" w14:textId="77777777" w:rsidR="00083664" w:rsidRDefault="00083664" w:rsidP="00083664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예시</w:t>
      </w:r>
      <w:r>
        <w:rPr>
          <w:rFonts w:hint="eastAsia"/>
        </w:rPr>
        <w:t>)</w:t>
      </w:r>
    </w:p>
    <w:p w14:paraId="342B20CA" w14:textId="77777777" w:rsidR="000665E7" w:rsidRDefault="000665E7" w:rsidP="00083664">
      <w:pPr>
        <w:pStyle w:val="a6"/>
      </w:pPr>
    </w:p>
    <w:p w14:paraId="7595C10E" w14:textId="77777777" w:rsidR="000665E7" w:rsidRDefault="000665E7" w:rsidP="00083664">
      <w:pPr>
        <w:pStyle w:val="a6"/>
      </w:pPr>
    </w:p>
    <w:p w14:paraId="0D1C2C37" w14:textId="77777777" w:rsidR="000665E7" w:rsidRDefault="000665E7" w:rsidP="00083664">
      <w:pPr>
        <w:pStyle w:val="a6"/>
      </w:pPr>
    </w:p>
    <w:p w14:paraId="0CD8E811" w14:textId="77777777" w:rsidR="000665E7" w:rsidRDefault="000665E7" w:rsidP="00083664">
      <w:pPr>
        <w:pStyle w:val="a6"/>
      </w:pPr>
    </w:p>
    <w:p w14:paraId="784B7C7C" w14:textId="77777777" w:rsidR="000665E7" w:rsidRDefault="000665E7" w:rsidP="00083664">
      <w:pPr>
        <w:pStyle w:val="a6"/>
      </w:pPr>
    </w:p>
    <w:p w14:paraId="02F3969D" w14:textId="77777777" w:rsidR="000665E7" w:rsidRDefault="000665E7" w:rsidP="00083664">
      <w:pPr>
        <w:pStyle w:val="a6"/>
      </w:pPr>
    </w:p>
    <w:p w14:paraId="55E5B85C" w14:textId="77777777" w:rsidR="000665E7" w:rsidRDefault="000665E7" w:rsidP="00083664">
      <w:pPr>
        <w:pStyle w:val="a6"/>
      </w:pPr>
    </w:p>
    <w:p w14:paraId="68DE8B85" w14:textId="77777777" w:rsidR="000665E7" w:rsidRDefault="000665E7" w:rsidP="00083664">
      <w:pPr>
        <w:pStyle w:val="a6"/>
      </w:pPr>
    </w:p>
    <w:p w14:paraId="3C9B65F4" w14:textId="77777777" w:rsidR="000665E7" w:rsidRDefault="000665E7" w:rsidP="00083664">
      <w:pPr>
        <w:pStyle w:val="a6"/>
      </w:pPr>
    </w:p>
    <w:p w14:paraId="30A3060D" w14:textId="77777777" w:rsidR="000665E7" w:rsidRDefault="000665E7" w:rsidP="00083664">
      <w:pPr>
        <w:pStyle w:val="a6"/>
      </w:pPr>
    </w:p>
    <w:p w14:paraId="792BF457" w14:textId="77777777" w:rsidR="000665E7" w:rsidRDefault="000665E7" w:rsidP="00083664">
      <w:pPr>
        <w:pStyle w:val="a6"/>
      </w:pPr>
    </w:p>
    <w:p w14:paraId="2649A2B8" w14:textId="77777777" w:rsidR="000665E7" w:rsidRDefault="000665E7" w:rsidP="00083664">
      <w:pPr>
        <w:pStyle w:val="a6"/>
      </w:pPr>
    </w:p>
    <w:p w14:paraId="71F44315" w14:textId="77777777" w:rsidR="000665E7" w:rsidRDefault="007C3985" w:rsidP="00083664">
      <w:pPr>
        <w:pStyle w:val="a6"/>
      </w:pPr>
      <w:r>
        <w:pict w14:anchorId="65E559D6">
          <v:group id="_x0000_s1834" editas="canvas" style="width:451.3pt;height:301.7pt;mso-position-horizontal-relative:char;mso-position-vertical-relative:line" coordorigin="1440,2333" coordsize="9026,6034">
            <o:lock v:ext="edit" aspectratio="t"/>
            <v:shape id="_x0000_s1833" type="#_x0000_t75" style="position:absolute;left:1440;top:2333;width:9026;height:6034" o:preferrelative="f">
              <v:fill o:detectmouseclick="t"/>
              <v:path o:extrusionok="t" o:connecttype="none"/>
              <o:lock v:ext="edit" text="t"/>
            </v:shape>
            <v:group id="_x0000_s1853" style="position:absolute;left:4015;top:2497;width:3938;height:5744" coordorigin="4015,2497" coordsize="3938,5744">
              <v:group id="_x0000_s1851" style="position:absolute;left:4015;top:2497;width:3938;height:5744" coordorigin="3223,2497" coordsize="3938,5744">
                <v:rect id="_x0000_s1835" style="position:absolute;left:3224;top:3073;width:3932;height:4730"/>
                <v:rect id="_x0000_s1836" style="position:absolute;left:3223;top:3071;width:3931;height:438" filled="f">
                  <v:textbox style="mso-next-textbox:#_x0000_s1836">
                    <w:txbxContent>
                      <w:p w14:paraId="0621ED2D" w14:textId="77777777" w:rsidR="006D3AF0" w:rsidRPr="000665E7" w:rsidRDefault="006D3AF0" w:rsidP="000665E7">
                        <w:pPr>
                          <w:jc w:val="center"/>
                          <w:rPr>
                            <w:sz w:val="18"/>
                          </w:rPr>
                        </w:pPr>
                        <w:r w:rsidRPr="000665E7">
                          <w:rPr>
                            <w:rFonts w:hint="eastAsia"/>
                            <w:sz w:val="18"/>
                          </w:rPr>
                          <w:t>Header</w:t>
                        </w:r>
                        <w:r w:rsidRPr="000665E7">
                          <w:rPr>
                            <w:rFonts w:hint="eastAsia"/>
                            <w:sz w:val="18"/>
                          </w:rPr>
                          <w:t>부</w:t>
                        </w:r>
                      </w:p>
                    </w:txbxContent>
                  </v:textbox>
                </v:rect>
                <v:rect id="_x0000_s1837" style="position:absolute;left:3243;top:5192;width:970;height:438" filled="f">
                  <v:textbox style="mso-next-textbox:#_x0000_s1837">
                    <w:txbxContent>
                      <w:p w14:paraId="04900777" w14:textId="77777777" w:rsidR="006D3AF0" w:rsidRDefault="006D3AF0" w:rsidP="000665E7">
                        <w:r w:rsidRPr="000665E7">
                          <w:rPr>
                            <w:rFonts w:hint="eastAsia"/>
                            <w:sz w:val="18"/>
                          </w:rPr>
                          <w:t>Data</w:t>
                        </w:r>
                        <w:r>
                          <w:rPr>
                            <w:rFonts w:hint="eastAsia"/>
                          </w:rPr>
                          <w:t>부</w:t>
                        </w:r>
                      </w:p>
                    </w:txbxContent>
                  </v:textbox>
                </v:rect>
                <v:rect id="_x0000_s1838" style="position:absolute;left:5187;top:4763;width:1965;height:438" filled="f">
                  <v:textbox style="mso-next-textbox:#_x0000_s1838">
                    <w:txbxContent>
                      <w:p w14:paraId="207C1AC2" w14:textId="77777777" w:rsidR="006D3AF0" w:rsidRPr="000665E7" w:rsidRDefault="006D3AF0" w:rsidP="000665E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</w:rPr>
                          <w:t>SPACE</w:t>
                        </w:r>
                      </w:p>
                    </w:txbxContent>
                  </v:textbox>
                </v:rect>
                <v:shape id="_x0000_s1839" type="#_x0000_t32" style="position:absolute;left:3243;top:5193;width:3913;height:1" o:connectortype="straight"/>
                <v:rect id="_x0000_s1840" style="position:absolute;left:3241;top:3518;width:970;height:438" filled="f">
                  <v:textbox style="mso-next-textbox:#_x0000_s1840">
                    <w:txbxContent>
                      <w:p w14:paraId="32CB627D" w14:textId="77777777" w:rsidR="006D3AF0" w:rsidRPr="000665E7" w:rsidRDefault="006D3AF0" w:rsidP="000665E7">
                        <w:pPr>
                          <w:rPr>
                            <w:sz w:val="18"/>
                          </w:rPr>
                        </w:pPr>
                        <w:r w:rsidRPr="000665E7">
                          <w:rPr>
                            <w:rFonts w:hint="eastAsia"/>
                            <w:sz w:val="18"/>
                          </w:rPr>
                          <w:t>Data</w:t>
                        </w:r>
                        <w:r w:rsidRPr="000665E7">
                          <w:rPr>
                            <w:rFonts w:hint="eastAsia"/>
                            <w:sz w:val="18"/>
                          </w:rPr>
                          <w:t>부</w:t>
                        </w:r>
                      </w:p>
                    </w:txbxContent>
                  </v:textbox>
                </v:rect>
                <v:shape id="_x0000_s1841" type="#_x0000_t202" style="position:absolute;left:4728;top:4041;width:1440;height:430" filled="f" stroked="f">
                  <v:textbox style="mso-next-textbox:#_x0000_s1841">
                    <w:txbxContent>
                      <w:p w14:paraId="489B6B41" w14:textId="77777777" w:rsidR="006D3AF0" w:rsidRDefault="006D3AF0" w:rsidP="000665E7">
                        <w:r>
                          <w:rPr>
                            <w:rFonts w:hint="eastAsia"/>
                          </w:rPr>
                          <w:t>증빙자료</w:t>
                        </w:r>
                      </w:p>
                    </w:txbxContent>
                  </v:textbox>
                </v:shape>
                <v:shape id="_x0000_s1842" type="#_x0000_t202" style="position:absolute;left:4726;top:5579;width:1440;height:430" filled="f" stroked="f">
                  <v:textbox style="mso-next-textbox:#_x0000_s1842">
                    <w:txbxContent>
                      <w:p w14:paraId="63837DA3" w14:textId="77777777" w:rsidR="006D3AF0" w:rsidRDefault="006D3AF0" w:rsidP="000665E7">
                        <w:r>
                          <w:rPr>
                            <w:rFonts w:hint="eastAsia"/>
                          </w:rPr>
                          <w:t>증빙자료</w:t>
                        </w:r>
                      </w:p>
                    </w:txbxContent>
                  </v:textbox>
                </v:shape>
                <v:rect id="_x0000_s1843" style="position:absolute;left:5653;top:6169;width:1486;height:438" filled="f">
                  <v:textbox style="mso-next-textbox:#_x0000_s1843">
                    <w:txbxContent>
                      <w:p w14:paraId="79FD0B7E" w14:textId="77777777" w:rsidR="006D3AF0" w:rsidRPr="000665E7" w:rsidRDefault="006D3AF0" w:rsidP="000665E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</w:rPr>
                          <w:t>SPACE</w:t>
                        </w:r>
                      </w:p>
                    </w:txbxContent>
                  </v:textbox>
                </v:rect>
                <v:shape id="_x0000_s1844" type="#_x0000_t32" style="position:absolute;left:3230;top:6599;width:3913;height:1" o:connectortype="straight"/>
                <v:shape id="_x0000_s1845" type="#_x0000_t202" style="position:absolute;left:4647;top:6853;width:1440;height:430" filled="f" stroked="f">
                  <v:textbox style="mso-next-textbox:#_x0000_s1845">
                    <w:txbxContent>
                      <w:p w14:paraId="00C593E1" w14:textId="77777777" w:rsidR="006D3AF0" w:rsidRDefault="006D3AF0" w:rsidP="000665E7">
                        <w:r>
                          <w:t>…</w:t>
                        </w:r>
                      </w:p>
                    </w:txbxContent>
                  </v:textbox>
                </v:shape>
                <v:shape id="_x0000_s1846" type="#_x0000_t32" style="position:absolute;left:3223;top:2634;width:7;height:236" o:connectortype="straight"/>
                <v:shape id="_x0000_s1847" type="#_x0000_t32" style="position:absolute;left:7137;top:2621;width:7;height:236" o:connectortype="straight"/>
                <v:shape id="_x0000_s1848" type="#_x0000_t32" style="position:absolute;left:3231;top:2741;width:3913;height:1" o:connectortype="straight">
                  <v:stroke startarrow="block" endarrow="block"/>
                </v:shape>
                <v:shape id="_x0000_s1849" type="#_x0000_t202" style="position:absolute;left:4438;top:2497;width:1391;height:430" fillcolor="white [3212]" stroked="f">
                  <v:textbox style="mso-next-textbox:#_x0000_s1849">
                    <w:txbxContent>
                      <w:p w14:paraId="04645AB1" w14:textId="77777777" w:rsidR="006D3AF0" w:rsidRDefault="006D3AF0" w:rsidP="000665E7">
                        <w:r>
                          <w:rPr>
                            <w:rFonts w:hint="eastAsia"/>
                          </w:rPr>
                          <w:t>1024 Byte</w:t>
                        </w:r>
                      </w:p>
                    </w:txbxContent>
                  </v:textbox>
                </v:shape>
                <v:rect id="_x0000_s1850" style="position:absolute;left:3230;top:7803;width:3931;height:438" filled="f">
                  <v:textbox style="mso-next-textbox:#_x0000_s1850">
                    <w:txbxContent>
                      <w:p w14:paraId="7AF49943" w14:textId="77777777" w:rsidR="006D3AF0" w:rsidRPr="000665E7" w:rsidRDefault="006D3AF0" w:rsidP="000665E7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Trailer </w:t>
                        </w:r>
                        <w:r>
                          <w:rPr>
                            <w:rFonts w:hint="eastAsia"/>
                            <w:sz w:val="18"/>
                          </w:rPr>
                          <w:t>부</w:t>
                        </w:r>
                      </w:p>
                    </w:txbxContent>
                  </v:textbox>
                </v:rect>
              </v:group>
              <v:rect id="_x0000_s1852" style="position:absolute;left:4038;top:3073;width:3902;height:5168" filled="f" strokeweight="1.5pt"/>
            </v:group>
            <w10:anchorlock/>
          </v:group>
        </w:pict>
      </w:r>
    </w:p>
    <w:p w14:paraId="42BE7F74" w14:textId="77777777" w:rsidR="000665E7" w:rsidRDefault="000665E7" w:rsidP="00083664">
      <w:pPr>
        <w:pStyle w:val="a6"/>
      </w:pPr>
    </w:p>
    <w:p w14:paraId="212C64AD" w14:textId="77777777" w:rsidR="00083664" w:rsidRDefault="00083664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br w:type="page"/>
      </w:r>
    </w:p>
    <w:p w14:paraId="3F1F0B07" w14:textId="77777777" w:rsidR="005E6DB5" w:rsidRPr="000A7A5F" w:rsidRDefault="005E6DB5" w:rsidP="005E6DB5">
      <w:pPr>
        <w:pStyle w:val="a6"/>
      </w:pPr>
      <w:bookmarkStart w:id="24" w:name="_Toc423048132"/>
      <w:r w:rsidRPr="000A7A5F">
        <w:rPr>
          <w:rFonts w:hint="eastAsia"/>
        </w:rPr>
        <w:lastRenderedPageBreak/>
        <w:t>※ 공인 전자 서명의 SPEC.은 다음과 같다.</w:t>
      </w:r>
    </w:p>
    <w:p w14:paraId="24F6DEA4" w14:textId="77777777" w:rsidR="005E6DB5" w:rsidRPr="000A7A5F" w:rsidRDefault="005E6DB5" w:rsidP="005E6DB5">
      <w:pPr>
        <w:pStyle w:val="a6"/>
        <w:rPr>
          <w:sz w:val="18"/>
        </w:rPr>
      </w:pPr>
      <w:r w:rsidRPr="000A7A5F">
        <w:rPr>
          <w:rFonts w:hint="eastAsia"/>
          <w:b/>
          <w:bCs/>
          <w:spacing w:val="16"/>
          <w:szCs w:val="22"/>
        </w:rPr>
        <w:t>(공인전자서명)</w:t>
      </w:r>
      <w:r w:rsidRPr="000A7A5F">
        <w:rPr>
          <w:rFonts w:hint="eastAsia"/>
          <w:spacing w:val="16"/>
          <w:szCs w:val="22"/>
        </w:rPr>
        <w:t xml:space="preserve"> </w:t>
      </w:r>
      <w:r w:rsidRPr="000A7A5F">
        <w:rPr>
          <w:rFonts w:hint="eastAsia"/>
          <w:spacing w:val="16"/>
          <w:szCs w:val="20"/>
        </w:rPr>
        <w:t xml:space="preserve">der( </w:t>
      </w:r>
      <w:r w:rsidRPr="000A7A5F">
        <w:rPr>
          <w:rFonts w:hint="eastAsia"/>
          <w:szCs w:val="20"/>
        </w:rPr>
        <w:t>RFC 2630 SignedData</w:t>
      </w:r>
      <w:r w:rsidRPr="000A7A5F">
        <w:rPr>
          <w:rFonts w:hint="eastAsia"/>
          <w:szCs w:val="20"/>
          <w:vertAlign w:val="superscript"/>
        </w:rPr>
        <w:t>※</w:t>
      </w:r>
      <w:r w:rsidRPr="000A7A5F">
        <w:rPr>
          <w:rFonts w:hint="eastAsia"/>
          <w:szCs w:val="20"/>
        </w:rPr>
        <w:t xml:space="preserve">를 DER인코딩 형태로 생성, </w:t>
      </w:r>
      <w:r w:rsidRPr="000A7A5F">
        <w:rPr>
          <w:rFonts w:hint="eastAsia"/>
          <w:spacing w:val="-26"/>
          <w:szCs w:val="20"/>
        </w:rPr>
        <w:t>5kb )</w:t>
      </w:r>
    </w:p>
    <w:p w14:paraId="2DC7FDEA" w14:textId="77777777" w:rsidR="005E6DB5" w:rsidRPr="000A7A5F" w:rsidRDefault="005E6DB5" w:rsidP="005E6DB5">
      <w:pPr>
        <w:pStyle w:val="a6"/>
      </w:pPr>
      <w:r w:rsidRPr="000A7A5F">
        <w:rPr>
          <w:rFonts w:hint="eastAsia"/>
          <w:spacing w:val="14"/>
        </w:rPr>
        <w:t xml:space="preserve">※ </w:t>
      </w:r>
      <w:r w:rsidRPr="000A7A5F">
        <w:rPr>
          <w:rFonts w:hint="eastAsia"/>
        </w:rPr>
        <w:t>SignedData : 출금이체원문, 전자서명값, 공인인증서 등을 포함하며, 컨텐츠 타입이 signed-data인 ContentInfo를 구현하되, signed-data 구성은 다음을 참고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1151"/>
        <w:gridCol w:w="3210"/>
        <w:gridCol w:w="3860"/>
      </w:tblGrid>
      <w:tr w:rsidR="005E6DB5" w:rsidRPr="000A7A5F" w14:paraId="5CE44AA5" w14:textId="77777777" w:rsidTr="00681083">
        <w:tc>
          <w:tcPr>
            <w:tcW w:w="4361" w:type="dxa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C64C6A8" w14:textId="77777777" w:rsidR="005E6DB5" w:rsidRPr="000A7A5F" w:rsidRDefault="005E6DB5" w:rsidP="00045F65">
            <w:pPr>
              <w:pStyle w:val="a9"/>
            </w:pPr>
            <w:r w:rsidRPr="000A7A5F">
              <w:rPr>
                <w:rFonts w:hint="eastAsia"/>
              </w:rPr>
              <w:t>필드</w:t>
            </w:r>
          </w:p>
        </w:tc>
        <w:tc>
          <w:tcPr>
            <w:tcW w:w="3860" w:type="dxa"/>
            <w:tcBorders>
              <w:bottom w:val="double" w:sz="4" w:space="0" w:color="auto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1261443" w14:textId="77777777" w:rsidR="005E6DB5" w:rsidRPr="000A7A5F" w:rsidRDefault="005E6DB5" w:rsidP="00045F65">
            <w:pPr>
              <w:pStyle w:val="a9"/>
            </w:pPr>
            <w:r w:rsidRPr="000A7A5F">
              <w:rPr>
                <w:rFonts w:hint="eastAsia"/>
              </w:rPr>
              <w:t>내용</w:t>
            </w:r>
          </w:p>
        </w:tc>
      </w:tr>
      <w:tr w:rsidR="005E6DB5" w:rsidRPr="000A7A5F" w14:paraId="07567BAA" w14:textId="77777777" w:rsidTr="00681083">
        <w:tc>
          <w:tcPr>
            <w:tcW w:w="4361" w:type="dxa"/>
            <w:gridSpan w:val="2"/>
            <w:tcBorders>
              <w:top w:val="doub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D1082F8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version</w:t>
            </w:r>
          </w:p>
        </w:tc>
        <w:tc>
          <w:tcPr>
            <w:tcW w:w="3860" w:type="dxa"/>
            <w:tcBorders>
              <w:top w:val="doub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D7D3491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버전정보</w:t>
            </w:r>
          </w:p>
        </w:tc>
      </w:tr>
      <w:tr w:rsidR="005E6DB5" w:rsidRPr="000A7A5F" w14:paraId="1855DEB2" w14:textId="77777777" w:rsidTr="00681083">
        <w:tc>
          <w:tcPr>
            <w:tcW w:w="4361" w:type="dxa"/>
            <w:gridSpan w:val="2"/>
            <w:tcMar>
              <w:top w:w="28" w:type="dxa"/>
              <w:bottom w:w="28" w:type="dxa"/>
            </w:tcMar>
            <w:vAlign w:val="center"/>
          </w:tcPr>
          <w:p w14:paraId="1BD2EC32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digestAlgorithms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14:paraId="05BBFFED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데이터 해쉬에 사용된 알고리즘 ID</w:t>
            </w:r>
          </w:p>
        </w:tc>
      </w:tr>
      <w:tr w:rsidR="005E6DB5" w:rsidRPr="000A7A5F" w14:paraId="59CB2B14" w14:textId="77777777" w:rsidTr="00681083">
        <w:tc>
          <w:tcPr>
            <w:tcW w:w="1151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14D23F6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contentinfo</w:t>
            </w:r>
          </w:p>
        </w:tc>
        <w:tc>
          <w:tcPr>
            <w:tcW w:w="3210" w:type="dxa"/>
            <w:vAlign w:val="center"/>
          </w:tcPr>
          <w:p w14:paraId="77697146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contentType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14:paraId="232B93A0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서명대상 원본 데이터 유형</w:t>
            </w:r>
          </w:p>
        </w:tc>
      </w:tr>
      <w:tr w:rsidR="005E6DB5" w:rsidRPr="000A7A5F" w14:paraId="39267920" w14:textId="77777777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14:paraId="624082D1" w14:textId="77777777" w:rsidR="005E6DB5" w:rsidRPr="000A7A5F" w:rsidRDefault="005E6DB5" w:rsidP="00045F65">
            <w:pPr>
              <w:pStyle w:val="a8"/>
            </w:pPr>
          </w:p>
        </w:tc>
        <w:tc>
          <w:tcPr>
            <w:tcW w:w="3210" w:type="dxa"/>
            <w:vAlign w:val="center"/>
          </w:tcPr>
          <w:p w14:paraId="5FE782FC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content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14:paraId="4F98EF70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서명대상 원본 데이터 내용</w:t>
            </w:r>
          </w:p>
        </w:tc>
      </w:tr>
      <w:tr w:rsidR="005E6DB5" w:rsidRPr="000A7A5F" w14:paraId="505308F8" w14:textId="77777777" w:rsidTr="00681083">
        <w:tc>
          <w:tcPr>
            <w:tcW w:w="4361" w:type="dxa"/>
            <w:gridSpan w:val="2"/>
            <w:tcMar>
              <w:top w:w="28" w:type="dxa"/>
              <w:bottom w:w="28" w:type="dxa"/>
            </w:tcMar>
            <w:vAlign w:val="center"/>
          </w:tcPr>
          <w:p w14:paraId="14018783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certificates 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14:paraId="19B859A0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서명에 사용한 인증서</w:t>
            </w:r>
          </w:p>
        </w:tc>
      </w:tr>
      <w:tr w:rsidR="005E6DB5" w:rsidRPr="000A7A5F" w14:paraId="371939D8" w14:textId="77777777" w:rsidTr="00681083">
        <w:tc>
          <w:tcPr>
            <w:tcW w:w="4361" w:type="dxa"/>
            <w:gridSpan w: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crls (optional)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14:paraId="4034727F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(사용하지 않음)</w:t>
            </w:r>
          </w:p>
        </w:tc>
      </w:tr>
      <w:tr w:rsidR="005E6DB5" w:rsidRPr="000A7A5F" w14:paraId="71C15480" w14:textId="77777777" w:rsidTr="00681083">
        <w:tc>
          <w:tcPr>
            <w:tcW w:w="1151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5DCCE6CA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signerInfo</w:t>
            </w:r>
          </w:p>
        </w:tc>
        <w:tc>
          <w:tcPr>
            <w:tcW w:w="3210" w:type="dxa"/>
            <w:vAlign w:val="center"/>
          </w:tcPr>
          <w:p w14:paraId="18BEACA0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version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14:paraId="65F13669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버전정보</w:t>
            </w:r>
          </w:p>
        </w:tc>
      </w:tr>
      <w:tr w:rsidR="005E6DB5" w:rsidRPr="000A7A5F" w14:paraId="1E115271" w14:textId="77777777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14:paraId="20D3A418" w14:textId="77777777" w:rsidR="005E6DB5" w:rsidRPr="000A7A5F" w:rsidRDefault="005E6DB5" w:rsidP="00045F65">
            <w:pPr>
              <w:pStyle w:val="a8"/>
            </w:pPr>
          </w:p>
        </w:tc>
        <w:tc>
          <w:tcPr>
            <w:tcW w:w="3210" w:type="dxa"/>
            <w:vAlign w:val="center"/>
          </w:tcPr>
          <w:p w14:paraId="724AEE47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IssuerAndSerialNumber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14:paraId="3FA41786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서명에 사용된 인증서의 발급자 DN</w:t>
            </w:r>
          </w:p>
          <w:p w14:paraId="152741BB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서명에 사용된 인증서의 일련번호</w:t>
            </w:r>
          </w:p>
        </w:tc>
      </w:tr>
      <w:tr w:rsidR="005E6DB5" w:rsidRPr="000A7A5F" w14:paraId="209382F1" w14:textId="77777777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14:paraId="199472AC" w14:textId="77777777" w:rsidR="005E6DB5" w:rsidRPr="000A7A5F" w:rsidRDefault="005E6DB5" w:rsidP="00045F65">
            <w:pPr>
              <w:pStyle w:val="a8"/>
            </w:pPr>
          </w:p>
        </w:tc>
        <w:tc>
          <w:tcPr>
            <w:tcW w:w="3210" w:type="dxa"/>
            <w:vAlign w:val="center"/>
          </w:tcPr>
          <w:p w14:paraId="6EFFFE1C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digestAlgorithms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14:paraId="6DC458E7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데이터 해쉬에 사용된 알고리즘 ID</w:t>
            </w:r>
          </w:p>
        </w:tc>
      </w:tr>
      <w:tr w:rsidR="005E6DB5" w:rsidRPr="000A7A5F" w14:paraId="380D48BF" w14:textId="77777777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14:paraId="5613161D" w14:textId="77777777" w:rsidR="005E6DB5" w:rsidRPr="000A7A5F" w:rsidRDefault="005E6DB5" w:rsidP="00045F65">
            <w:pPr>
              <w:pStyle w:val="a8"/>
            </w:pPr>
          </w:p>
        </w:tc>
        <w:tc>
          <w:tcPr>
            <w:tcW w:w="3210" w:type="dxa"/>
            <w:vAlign w:val="center"/>
          </w:tcPr>
          <w:p w14:paraId="35444A13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authenticatedattributes (optional)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14:paraId="17DA9831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시간정보 등 포함</w:t>
            </w:r>
          </w:p>
        </w:tc>
      </w:tr>
      <w:tr w:rsidR="005E6DB5" w:rsidRPr="000A7A5F" w14:paraId="517CF657" w14:textId="77777777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14:paraId="70ACA305" w14:textId="77777777" w:rsidR="005E6DB5" w:rsidRPr="000A7A5F" w:rsidRDefault="005E6DB5" w:rsidP="00045F65">
            <w:pPr>
              <w:pStyle w:val="a8"/>
            </w:pPr>
          </w:p>
        </w:tc>
        <w:tc>
          <w:tcPr>
            <w:tcW w:w="3210" w:type="dxa"/>
            <w:vAlign w:val="center"/>
          </w:tcPr>
          <w:p w14:paraId="29F6FCA4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digestEncryptionAlgorithm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14:paraId="0346E2F1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데이터 서명에 사용된 알고리즘 ID</w:t>
            </w:r>
          </w:p>
        </w:tc>
      </w:tr>
      <w:tr w:rsidR="005E6DB5" w:rsidRPr="000A7A5F" w14:paraId="1D900591" w14:textId="77777777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14:paraId="420349B0" w14:textId="77777777" w:rsidR="005E6DB5" w:rsidRPr="000A7A5F" w:rsidRDefault="005E6DB5" w:rsidP="00045F65">
            <w:pPr>
              <w:pStyle w:val="a8"/>
            </w:pPr>
          </w:p>
        </w:tc>
        <w:tc>
          <w:tcPr>
            <w:tcW w:w="3210" w:type="dxa"/>
            <w:vAlign w:val="center"/>
          </w:tcPr>
          <w:p w14:paraId="132ECCDE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encryptedDigest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14:paraId="057611A8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전자서명된 결과값</w:t>
            </w:r>
          </w:p>
        </w:tc>
      </w:tr>
      <w:tr w:rsidR="005E6DB5" w:rsidRPr="000A7A5F" w14:paraId="1B0576B8" w14:textId="77777777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14:paraId="3932539C" w14:textId="77777777" w:rsidR="005E6DB5" w:rsidRPr="000A7A5F" w:rsidRDefault="005E6DB5" w:rsidP="00045F65">
            <w:pPr>
              <w:pStyle w:val="a8"/>
            </w:pPr>
          </w:p>
        </w:tc>
        <w:tc>
          <w:tcPr>
            <w:tcW w:w="3210" w:type="dxa"/>
            <w:vAlign w:val="center"/>
          </w:tcPr>
          <w:p w14:paraId="5ABE4988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unauthenticatedAttributes (optional)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14:paraId="5117D9A5" w14:textId="77777777" w:rsidR="005E6DB5" w:rsidRPr="000A7A5F" w:rsidRDefault="005E6DB5" w:rsidP="00045F65">
            <w:pPr>
              <w:pStyle w:val="a8"/>
            </w:pPr>
            <w:r w:rsidRPr="000A7A5F">
              <w:rPr>
                <w:rFonts w:hint="eastAsia"/>
              </w:rPr>
              <w:t>(사용하지 않음)</w:t>
            </w:r>
          </w:p>
        </w:tc>
      </w:tr>
    </w:tbl>
    <w:p w14:paraId="3BA83A46" w14:textId="77777777" w:rsidR="005E6DB5" w:rsidRDefault="005E6DB5" w:rsidP="00581BB6">
      <w:pPr>
        <w:pStyle w:val="a6"/>
      </w:pPr>
      <w:r w:rsidRPr="000A7A5F">
        <w:rPr>
          <w:rFonts w:hint="eastAsia"/>
        </w:rPr>
        <w:t xml:space="preserve">※ 전자서명 생성 시에는 해쉬 알고리즘은 SHA(256bits 이상), 서명 알고리즘은 RSA를 사용 </w:t>
      </w:r>
    </w:p>
    <w:p w14:paraId="3FD06992" w14:textId="77777777" w:rsidR="00581BB6" w:rsidRPr="00581BB6" w:rsidRDefault="00581BB6" w:rsidP="00581BB6"/>
    <w:p w14:paraId="396ECD39" w14:textId="77777777" w:rsidR="005E6DB5" w:rsidRDefault="005E6DB5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6AC3CC9C" w14:textId="77777777" w:rsidR="00581BB6" w:rsidRPr="00A93C05" w:rsidRDefault="00581BB6" w:rsidP="00581BB6">
      <w:pPr>
        <w:pStyle w:val="3"/>
        <w:rPr>
          <w:rFonts w:asciiTheme="minorEastAsia" w:eastAsiaTheme="minorEastAsia" w:hAnsiTheme="minorEastAsia" w:cs="Verdana"/>
          <w:szCs w:val="24"/>
          <w:shd w:val="clear" w:color="auto" w:fill="FFFFFF"/>
        </w:rPr>
      </w:pPr>
      <w:r w:rsidRPr="000B7DAF">
        <w:rPr>
          <w:highlight w:val="yellow"/>
        </w:rPr>
        <w:t>3</w:t>
      </w:r>
      <w:r w:rsidRPr="000B7DAF">
        <w:rPr>
          <w:rFonts w:hint="eastAsia"/>
          <w:highlight w:val="yellow"/>
        </w:rPr>
        <w:t>.</w:t>
      </w:r>
      <w:r w:rsidRPr="000B7DAF">
        <w:rPr>
          <w:highlight w:val="yellow"/>
        </w:rPr>
        <w:t>1</w:t>
      </w:r>
      <w:r w:rsidRPr="000B7DAF">
        <w:rPr>
          <w:rFonts w:hint="eastAsia"/>
          <w:highlight w:val="yellow"/>
        </w:rPr>
        <w:t>.1</w:t>
      </w:r>
      <w:r w:rsidRPr="000B7DAF">
        <w:rPr>
          <w:highlight w:val="yellow"/>
        </w:rPr>
        <w:t>.2</w:t>
      </w:r>
      <w:r w:rsidRPr="000B7DAF">
        <w:rPr>
          <w:rFonts w:hint="eastAsia"/>
          <w:highlight w:val="yellow"/>
        </w:rPr>
        <w:t xml:space="preserve"> </w:t>
      </w:r>
      <w:r w:rsidRPr="000B7DAF">
        <w:rPr>
          <w:rFonts w:hint="eastAsia"/>
          <w:highlight w:val="yellow"/>
        </w:rPr>
        <w:t>일부면제기관의</w:t>
      </w:r>
      <w:r w:rsidRPr="000B7DAF">
        <w:rPr>
          <w:rFonts w:hint="eastAsia"/>
          <w:highlight w:val="yellow"/>
        </w:rPr>
        <w:t xml:space="preserve"> </w:t>
      </w:r>
      <w:r w:rsidRPr="000B7DAF">
        <w:rPr>
          <w:rFonts w:hint="eastAsia"/>
          <w:highlight w:val="yellow"/>
        </w:rPr>
        <w:t>경우</w:t>
      </w:r>
      <w:r w:rsidRPr="000B7DAF">
        <w:rPr>
          <w:rFonts w:hint="eastAsia"/>
          <w:highlight w:val="yellow"/>
        </w:rPr>
        <w:t xml:space="preserve"> </w:t>
      </w:r>
      <w:r w:rsidRPr="000B7DAF">
        <w:rPr>
          <w:highlight w:val="yellow"/>
        </w:rPr>
        <w:t xml:space="preserve">: </w:t>
      </w:r>
      <w:r w:rsidRPr="000B7DAF">
        <w:rPr>
          <w:rFonts w:hint="eastAsia"/>
          <w:highlight w:val="yellow"/>
        </w:rPr>
        <w:t>출금동의등록</w:t>
      </w:r>
      <w:r w:rsidRPr="000B7DAF">
        <w:rPr>
          <w:rFonts w:hint="eastAsia"/>
          <w:highlight w:val="yellow"/>
        </w:rPr>
        <w:t xml:space="preserve"> (</w:t>
      </w:r>
      <w:r w:rsidRPr="000B7DAF">
        <w:rPr>
          <w:highlight w:val="yellow"/>
        </w:rPr>
        <w:t>A0R</w:t>
      </w:r>
      <w:r w:rsidRPr="000B7DAF">
        <w:rPr>
          <w:rFonts w:hint="eastAsia"/>
          <w:highlight w:val="yellow"/>
        </w:rPr>
        <w:t>)</w:t>
      </w:r>
      <w:r w:rsidRPr="00A97CD4">
        <w:rPr>
          <w:rFonts w:asciiTheme="minorEastAsia" w:eastAsiaTheme="minorEastAsia" w:hAnsiTheme="minorEastAsia" w:cs="Verdana" w:hint="eastAsia"/>
          <w:szCs w:val="24"/>
          <w:shd w:val="clear" w:color="auto" w:fill="FFFFFF"/>
        </w:rPr>
        <w:t xml:space="preserve"> </w:t>
      </w:r>
    </w:p>
    <w:p w14:paraId="748D72C2" w14:textId="77777777" w:rsidR="000B7DAF" w:rsidRDefault="00D813BC" w:rsidP="000B7DAF">
      <w:pPr>
        <w:widowControl/>
        <w:wordWrap/>
        <w:autoSpaceDE/>
        <w:autoSpaceDN/>
        <w:spacing w:line="240" w:lineRule="auto"/>
        <w:jc w:val="left"/>
      </w:pPr>
      <w:r w:rsidRPr="00D813BC">
        <w:rPr>
          <w:rFonts w:cstheme="majorBidi" w:hint="eastAsia"/>
          <w:kern w:val="0"/>
        </w:rPr>
        <w:t>일부</w:t>
      </w:r>
      <w:r>
        <w:rPr>
          <w:rFonts w:cstheme="majorBidi" w:hint="eastAsia"/>
          <w:kern w:val="0"/>
        </w:rPr>
        <w:t>면제기관의</w:t>
      </w:r>
      <w:r>
        <w:rPr>
          <w:rFonts w:cstheme="majorBidi" w:hint="eastAsia"/>
          <w:kern w:val="0"/>
        </w:rPr>
        <w:t xml:space="preserve"> </w:t>
      </w:r>
      <w:r>
        <w:rPr>
          <w:rFonts w:cstheme="majorBidi" w:hint="eastAsia"/>
          <w:kern w:val="0"/>
        </w:rPr>
        <w:t>경우</w:t>
      </w:r>
      <w:r w:rsidR="000B7DAF">
        <w:rPr>
          <w:rFonts w:cstheme="majorBidi" w:hint="eastAsia"/>
          <w:kern w:val="0"/>
        </w:rPr>
        <w:t xml:space="preserve"> </w:t>
      </w:r>
      <w:r w:rsidR="000B7DAF">
        <w:rPr>
          <w:rFonts w:cstheme="majorBidi" w:hint="eastAsia"/>
          <w:kern w:val="0"/>
        </w:rPr>
        <w:t>기존의</w:t>
      </w:r>
      <w:r w:rsidR="000B7DAF">
        <w:rPr>
          <w:rFonts w:cstheme="majorBidi" w:hint="eastAsia"/>
          <w:kern w:val="0"/>
        </w:rPr>
        <w:t xml:space="preserve"> </w:t>
      </w:r>
      <w:r w:rsidR="000B7DAF">
        <w:rPr>
          <w:rFonts w:cstheme="majorBidi" w:hint="eastAsia"/>
          <w:kern w:val="0"/>
        </w:rPr>
        <w:t>출금동의등록파일</w:t>
      </w:r>
      <w:r w:rsidR="000B7DAF">
        <w:rPr>
          <w:rFonts w:cstheme="majorBidi" w:hint="eastAsia"/>
          <w:kern w:val="0"/>
        </w:rPr>
        <w:t>(</w:t>
      </w:r>
      <w:r w:rsidR="000B7DAF">
        <w:rPr>
          <w:rFonts w:cstheme="majorBidi"/>
          <w:kern w:val="0"/>
        </w:rPr>
        <w:t>A0R)</w:t>
      </w:r>
      <w:r w:rsidR="000B7DAF">
        <w:rPr>
          <w:rFonts w:cstheme="majorBidi" w:hint="eastAsia"/>
          <w:kern w:val="0"/>
        </w:rPr>
        <w:t>에</w:t>
      </w:r>
      <w:r w:rsidR="000B7DAF">
        <w:rPr>
          <w:rFonts w:cstheme="majorBidi" w:hint="eastAsia"/>
          <w:kern w:val="0"/>
        </w:rPr>
        <w:t xml:space="preserve"> </w:t>
      </w:r>
      <w:r w:rsidR="000B7DAF">
        <w:rPr>
          <w:rFonts w:cstheme="majorBidi" w:hint="eastAsia"/>
          <w:kern w:val="0"/>
        </w:rPr>
        <w:t>포함되어</w:t>
      </w:r>
      <w:r w:rsidR="000B7DAF">
        <w:rPr>
          <w:rFonts w:cstheme="majorBidi" w:hint="eastAsia"/>
          <w:kern w:val="0"/>
        </w:rPr>
        <w:t xml:space="preserve"> </w:t>
      </w:r>
      <w:r w:rsidR="000B7DAF">
        <w:rPr>
          <w:rFonts w:cstheme="majorBidi" w:hint="eastAsia"/>
          <w:kern w:val="0"/>
        </w:rPr>
        <w:t>들어오고있는</w:t>
      </w:r>
      <w:r w:rsidR="000B7DAF">
        <w:rPr>
          <w:rFonts w:cstheme="majorBidi" w:hint="eastAsia"/>
          <w:kern w:val="0"/>
        </w:rPr>
        <w:t xml:space="preserve"> </w:t>
      </w:r>
      <w:r w:rsidR="000B7DAF">
        <w:rPr>
          <w:rFonts w:cstheme="majorBidi" w:hint="eastAsia"/>
          <w:kern w:val="0"/>
        </w:rPr>
        <w:t>정보에</w:t>
      </w:r>
      <w:r w:rsidR="000B7DAF">
        <w:rPr>
          <w:rFonts w:cstheme="majorBidi" w:hint="eastAsia"/>
          <w:kern w:val="0"/>
        </w:rPr>
        <w:t xml:space="preserve"> </w:t>
      </w:r>
      <w:r w:rsidR="000B7DAF">
        <w:rPr>
          <w:rFonts w:hint="eastAsia"/>
        </w:rPr>
        <w:t>몇가지</w:t>
      </w:r>
      <w:r w:rsidR="000B7DAF">
        <w:rPr>
          <w:rFonts w:hint="eastAsia"/>
        </w:rPr>
        <w:t>(</w:t>
      </w:r>
      <w:r w:rsidR="000B7DAF">
        <w:rPr>
          <w:rFonts w:hint="eastAsia"/>
        </w:rPr>
        <w:t>예금주실명번호종류</w:t>
      </w:r>
      <w:r w:rsidR="000B7DAF">
        <w:rPr>
          <w:rFonts w:hint="eastAsia"/>
        </w:rPr>
        <w:t>,</w:t>
      </w:r>
      <w:r w:rsidR="000B7DAF">
        <w:t xml:space="preserve"> </w:t>
      </w:r>
      <w:r w:rsidR="000B7DAF">
        <w:rPr>
          <w:rFonts w:hint="eastAsia"/>
        </w:rPr>
        <w:t>동의자료구분</w:t>
      </w:r>
      <w:r w:rsidR="000B7DAF">
        <w:rPr>
          <w:rFonts w:hint="eastAsia"/>
        </w:rPr>
        <w:t xml:space="preserve">) </w:t>
      </w:r>
      <w:r w:rsidR="000B7DAF">
        <w:rPr>
          <w:rFonts w:hint="eastAsia"/>
        </w:rPr>
        <w:t>값만</w:t>
      </w:r>
      <w:r w:rsidR="000B7DAF">
        <w:rPr>
          <w:rFonts w:hint="eastAsia"/>
        </w:rPr>
        <w:t xml:space="preserve"> </w:t>
      </w:r>
      <w:r w:rsidR="000B7DAF">
        <w:rPr>
          <w:rFonts w:hint="eastAsia"/>
        </w:rPr>
        <w:t>추가로</w:t>
      </w:r>
      <w:r w:rsidR="000B7DAF">
        <w:rPr>
          <w:rFonts w:hint="eastAsia"/>
        </w:rPr>
        <w:t xml:space="preserve"> </w:t>
      </w:r>
      <w:r w:rsidR="000B7DAF">
        <w:rPr>
          <w:rFonts w:hint="eastAsia"/>
        </w:rPr>
        <w:t>받으면</w:t>
      </w:r>
      <w:r w:rsidR="000B7DAF">
        <w:rPr>
          <w:rFonts w:hint="eastAsia"/>
        </w:rPr>
        <w:t xml:space="preserve"> </w:t>
      </w:r>
      <w:r w:rsidR="000B7DAF">
        <w:rPr>
          <w:rFonts w:hint="eastAsia"/>
        </w:rPr>
        <w:t>통합기관</w:t>
      </w:r>
      <w:r w:rsidR="000B7DAF">
        <w:rPr>
          <w:rFonts w:hint="eastAsia"/>
        </w:rPr>
        <w:t>(</w:t>
      </w:r>
      <w:r w:rsidR="000B7DAF">
        <w:rPr>
          <w:rFonts w:hint="eastAsia"/>
        </w:rPr>
        <w:t>금결원</w:t>
      </w:r>
      <w:r w:rsidR="000B7DAF">
        <w:rPr>
          <w:rFonts w:hint="eastAsia"/>
        </w:rPr>
        <w:t>)</w:t>
      </w:r>
      <w:r w:rsidR="000B7DAF">
        <w:rPr>
          <w:rFonts w:hint="eastAsia"/>
        </w:rPr>
        <w:t>으로</w:t>
      </w:r>
      <w:r w:rsidR="000B7DAF">
        <w:rPr>
          <w:rFonts w:hint="eastAsia"/>
        </w:rPr>
        <w:t xml:space="preserve"> </w:t>
      </w:r>
      <w:r w:rsidR="000B7DAF">
        <w:rPr>
          <w:rFonts w:hint="eastAsia"/>
        </w:rPr>
        <w:t>보낼</w:t>
      </w:r>
      <w:r w:rsidR="000B7DAF">
        <w:rPr>
          <w:rFonts w:hint="eastAsia"/>
        </w:rPr>
        <w:t xml:space="preserve"> </w:t>
      </w:r>
      <w:r w:rsidR="000B7DAF" w:rsidRPr="004623F3">
        <w:rPr>
          <w:rFonts w:hint="eastAsia"/>
        </w:rPr>
        <w:t>증빙자료정보</w:t>
      </w:r>
      <w:r w:rsidR="000B7DAF" w:rsidRPr="004623F3">
        <w:rPr>
          <w:rFonts w:hint="eastAsia"/>
        </w:rPr>
        <w:t>(</w:t>
      </w:r>
      <w:r w:rsidR="000B7DAF" w:rsidRPr="004623F3">
        <w:t>FB0110</w:t>
      </w:r>
      <w:r w:rsidR="000B7DAF" w:rsidRPr="004623F3">
        <w:rPr>
          <w:rFonts w:hint="eastAsia"/>
        </w:rPr>
        <w:t>)</w:t>
      </w:r>
      <w:r w:rsidR="000B7DAF" w:rsidRPr="004623F3">
        <w:rPr>
          <w:rFonts w:hint="eastAsia"/>
        </w:rPr>
        <w:t>파일</w:t>
      </w:r>
      <w:r w:rsidR="000B7DAF">
        <w:rPr>
          <w:rFonts w:hint="eastAsia"/>
        </w:rPr>
        <w:t>을</w:t>
      </w:r>
      <w:r w:rsidR="000B7DAF">
        <w:rPr>
          <w:rFonts w:hint="eastAsia"/>
        </w:rPr>
        <w:t xml:space="preserve"> </w:t>
      </w:r>
      <w:r w:rsidR="000B7DAF">
        <w:t>KSNET</w:t>
      </w:r>
      <w:r w:rsidR="000B7DAF">
        <w:rPr>
          <w:rFonts w:hint="eastAsia"/>
        </w:rPr>
        <w:t>에서</w:t>
      </w:r>
      <w:r w:rsidR="000B7DAF">
        <w:rPr>
          <w:rFonts w:hint="eastAsia"/>
        </w:rPr>
        <w:t xml:space="preserve"> </w:t>
      </w:r>
      <w:r w:rsidR="000B7DAF">
        <w:rPr>
          <w:rFonts w:hint="eastAsia"/>
        </w:rPr>
        <w:t>생성할수</w:t>
      </w:r>
      <w:r w:rsidR="000B7DAF">
        <w:rPr>
          <w:rFonts w:hint="eastAsia"/>
        </w:rPr>
        <w:t xml:space="preserve"> </w:t>
      </w:r>
      <w:r w:rsidR="000B7DAF">
        <w:rPr>
          <w:rFonts w:hint="eastAsia"/>
        </w:rPr>
        <w:t>있어</w:t>
      </w:r>
      <w:r w:rsidR="000B7DAF">
        <w:rPr>
          <w:rFonts w:hint="eastAsia"/>
        </w:rPr>
        <w:t>,</w:t>
      </w:r>
    </w:p>
    <w:p w14:paraId="71786081" w14:textId="77777777" w:rsidR="00581BB6" w:rsidRPr="00D813BC" w:rsidRDefault="000B7DAF" w:rsidP="000B7DAF">
      <w:pPr>
        <w:widowControl/>
        <w:wordWrap/>
        <w:autoSpaceDE/>
        <w:autoSpaceDN/>
        <w:spacing w:line="240" w:lineRule="auto"/>
        <w:jc w:val="left"/>
        <w:rPr>
          <w:rFonts w:cstheme="majorBidi"/>
          <w:kern w:val="0"/>
        </w:rPr>
      </w:pP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출금동의등록파일</w:t>
      </w:r>
      <w:r>
        <w:rPr>
          <w:rFonts w:hint="eastAsia"/>
        </w:rPr>
        <w:t>(</w:t>
      </w:r>
      <w:r>
        <w:t>A0R)</w:t>
      </w:r>
      <w:r>
        <w:rPr>
          <w:rFonts w:hint="eastAsia"/>
        </w:rPr>
        <w:t>의</w:t>
      </w:r>
      <w:r>
        <w:rPr>
          <w:rFonts w:hint="eastAsia"/>
        </w:rPr>
        <w:t xml:space="preserve"> data</w:t>
      </w:r>
      <w:r>
        <w:rPr>
          <w:rFonts w:hint="eastAsia"/>
        </w:rPr>
        <w:t>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업체사용정보</w:t>
      </w:r>
      <w:r>
        <w:rPr>
          <w:rFonts w:hint="eastAsia"/>
        </w:rPr>
        <w:t xml:space="preserve"> </w:t>
      </w:r>
      <w:r>
        <w:rPr>
          <w:rFonts w:hint="eastAsia"/>
        </w:rPr>
        <w:t>필드부분을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변경하여</w:t>
      </w:r>
      <w:r>
        <w:rPr>
          <w:rFonts w:hint="eastAsia"/>
        </w:rPr>
        <w:t xml:space="preserve"> </w:t>
      </w:r>
      <w:r>
        <w:rPr>
          <w:rFonts w:hint="eastAsia"/>
        </w:rPr>
        <w:t>추가정보를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처리하려합니다</w:t>
      </w:r>
      <w:r>
        <w:rPr>
          <w:rFonts w:hint="eastAsia"/>
        </w:rPr>
        <w:t>.</w:t>
      </w:r>
    </w:p>
    <w:p w14:paraId="321B2196" w14:textId="77777777" w:rsidR="00D813BC" w:rsidRDefault="00D813BC">
      <w:pPr>
        <w:widowControl/>
        <w:wordWrap/>
        <w:autoSpaceDE/>
        <w:autoSpaceDN/>
        <w:spacing w:line="240" w:lineRule="auto"/>
        <w:jc w:val="left"/>
        <w:rPr>
          <w:rFonts w:cstheme="majorBidi"/>
          <w:kern w:val="0"/>
        </w:rPr>
      </w:pPr>
    </w:p>
    <w:p w14:paraId="55E4408C" w14:textId="77777777" w:rsidR="002D3B1C" w:rsidRDefault="002D3B1C">
      <w:pPr>
        <w:widowControl/>
        <w:wordWrap/>
        <w:autoSpaceDE/>
        <w:autoSpaceDN/>
        <w:spacing w:line="240" w:lineRule="auto"/>
        <w:jc w:val="left"/>
        <w:rPr>
          <w:rFonts w:cstheme="majorBidi"/>
          <w:kern w:val="0"/>
        </w:rPr>
      </w:pPr>
      <w:r>
        <w:rPr>
          <w:rFonts w:hint="eastAsia"/>
          <w:b/>
        </w:rPr>
        <w:t xml:space="preserve">[ </w:t>
      </w:r>
      <w:r w:rsidRPr="00D87D42">
        <w:rPr>
          <w:rFonts w:hint="eastAsia"/>
          <w:b/>
        </w:rPr>
        <w:t>출금동의등록파일의</w:t>
      </w:r>
      <w:r w:rsidRPr="00D87D42">
        <w:rPr>
          <w:rFonts w:hint="eastAsia"/>
          <w:b/>
        </w:rPr>
        <w:t xml:space="preserve"> </w:t>
      </w:r>
      <w:r w:rsidRPr="00D87D42">
        <w:rPr>
          <w:b/>
        </w:rPr>
        <w:t>DATA</w:t>
      </w:r>
      <w:r w:rsidRPr="00D87D42">
        <w:rPr>
          <w:rFonts w:hint="eastAsia"/>
          <w:b/>
        </w:rPr>
        <w:t>부</w:t>
      </w:r>
      <w:r>
        <w:rPr>
          <w:rFonts w:hint="eastAsia"/>
          <w:b/>
        </w:rPr>
        <w:t xml:space="preserve"> ]</w:t>
      </w:r>
    </w:p>
    <w:p w14:paraId="308D1885" w14:textId="77777777" w:rsidR="002D3B1C" w:rsidRPr="00D813BC" w:rsidRDefault="002D3B1C">
      <w:pPr>
        <w:widowControl/>
        <w:wordWrap/>
        <w:autoSpaceDE/>
        <w:autoSpaceDN/>
        <w:spacing w:line="240" w:lineRule="auto"/>
        <w:jc w:val="left"/>
        <w:rPr>
          <w:rFonts w:cstheme="majorBidi"/>
          <w:kern w:val="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4"/>
        <w:gridCol w:w="1383"/>
        <w:gridCol w:w="2307"/>
        <w:gridCol w:w="1378"/>
        <w:gridCol w:w="2312"/>
      </w:tblGrid>
      <w:tr w:rsidR="002D3B1C" w:rsidRPr="00020550" w14:paraId="1CD77571" w14:textId="77777777" w:rsidTr="00023940">
        <w:trPr>
          <w:trHeight w:val="284"/>
        </w:trPr>
        <w:tc>
          <w:tcPr>
            <w:tcW w:w="3227" w:type="dxa"/>
            <w:gridSpan w:val="2"/>
            <w:vAlign w:val="center"/>
          </w:tcPr>
          <w:p w14:paraId="2FF2821B" w14:textId="77777777" w:rsidR="002D3B1C" w:rsidRPr="00284720" w:rsidRDefault="002D3B1C" w:rsidP="0002394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기존구성</w:t>
            </w:r>
          </w:p>
        </w:tc>
        <w:tc>
          <w:tcPr>
            <w:tcW w:w="5997" w:type="dxa"/>
            <w:gridSpan w:val="3"/>
            <w:vAlign w:val="center"/>
          </w:tcPr>
          <w:p w14:paraId="05760CD8" w14:textId="77777777" w:rsidR="002D3B1C" w:rsidRPr="00284720" w:rsidRDefault="002D3B1C" w:rsidP="0002394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변경구성</w:t>
            </w:r>
          </w:p>
        </w:tc>
      </w:tr>
      <w:tr w:rsidR="002D3B1C" w:rsidRPr="00020550" w14:paraId="11095433" w14:textId="77777777" w:rsidTr="00023940">
        <w:trPr>
          <w:trHeight w:val="284"/>
        </w:trPr>
        <w:tc>
          <w:tcPr>
            <w:tcW w:w="1844" w:type="dxa"/>
            <w:vAlign w:val="center"/>
          </w:tcPr>
          <w:p w14:paraId="10C121A8" w14:textId="77777777" w:rsidR="002D3B1C" w:rsidRPr="00284720" w:rsidRDefault="002D3B1C" w:rsidP="0002394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항목명칭</w:t>
            </w:r>
          </w:p>
        </w:tc>
        <w:tc>
          <w:tcPr>
            <w:tcW w:w="1383" w:type="dxa"/>
            <w:vAlign w:val="center"/>
          </w:tcPr>
          <w:p w14:paraId="5C34E6F2" w14:textId="77777777" w:rsidR="002D3B1C" w:rsidRPr="00284720" w:rsidRDefault="002D3B1C" w:rsidP="0002394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길이</w:t>
            </w:r>
            <w:r w:rsidRPr="00284720">
              <w:rPr>
                <w:rFonts w:hint="eastAsia"/>
                <w:b/>
                <w:sz w:val="18"/>
                <w:szCs w:val="18"/>
              </w:rPr>
              <w:t>(</w:t>
            </w:r>
            <w:r w:rsidRPr="00284720">
              <w:rPr>
                <w:b/>
                <w:sz w:val="18"/>
                <w:szCs w:val="18"/>
              </w:rPr>
              <w:t>byte)</w:t>
            </w:r>
          </w:p>
        </w:tc>
        <w:tc>
          <w:tcPr>
            <w:tcW w:w="2307" w:type="dxa"/>
            <w:vAlign w:val="center"/>
          </w:tcPr>
          <w:p w14:paraId="748CC59A" w14:textId="77777777" w:rsidR="002D3B1C" w:rsidRPr="00284720" w:rsidRDefault="002D3B1C" w:rsidP="0002394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항목명칭</w:t>
            </w:r>
          </w:p>
        </w:tc>
        <w:tc>
          <w:tcPr>
            <w:tcW w:w="1378" w:type="dxa"/>
            <w:vAlign w:val="center"/>
          </w:tcPr>
          <w:p w14:paraId="5785902B" w14:textId="77777777" w:rsidR="002D3B1C" w:rsidRPr="00284720" w:rsidRDefault="002D3B1C" w:rsidP="0002394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길이</w:t>
            </w:r>
            <w:r w:rsidRPr="00284720">
              <w:rPr>
                <w:rFonts w:hint="eastAsia"/>
                <w:b/>
                <w:sz w:val="18"/>
                <w:szCs w:val="18"/>
              </w:rPr>
              <w:t>(</w:t>
            </w:r>
            <w:r w:rsidRPr="00284720">
              <w:rPr>
                <w:b/>
                <w:sz w:val="18"/>
                <w:szCs w:val="18"/>
              </w:rPr>
              <w:t>byte)</w:t>
            </w:r>
          </w:p>
        </w:tc>
        <w:tc>
          <w:tcPr>
            <w:tcW w:w="2312" w:type="dxa"/>
            <w:vAlign w:val="center"/>
          </w:tcPr>
          <w:p w14:paraId="39F898C3" w14:textId="77777777" w:rsidR="002D3B1C" w:rsidRPr="00284720" w:rsidRDefault="002D3B1C" w:rsidP="0002394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비고</w:t>
            </w:r>
          </w:p>
        </w:tc>
      </w:tr>
      <w:tr w:rsidR="002D3B1C" w:rsidRPr="00020550" w14:paraId="661A06DA" w14:textId="77777777" w:rsidTr="00023940">
        <w:trPr>
          <w:trHeight w:val="284"/>
        </w:trPr>
        <w:tc>
          <w:tcPr>
            <w:tcW w:w="1844" w:type="dxa"/>
            <w:vAlign w:val="center"/>
          </w:tcPr>
          <w:p w14:paraId="2DEFD676" w14:textId="77777777" w:rsidR="002D3B1C" w:rsidRPr="00020550" w:rsidRDefault="002D3B1C" w:rsidP="0002394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핸드폰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383" w:type="dxa"/>
            <w:vAlign w:val="center"/>
          </w:tcPr>
          <w:p w14:paraId="65032D9A" w14:textId="77777777" w:rsidR="002D3B1C" w:rsidRPr="00020550" w:rsidRDefault="002D3B1C" w:rsidP="0002394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vAlign w:val="center"/>
          </w:tcPr>
          <w:p w14:paraId="45F96AC0" w14:textId="77777777" w:rsidR="002D3B1C" w:rsidRPr="00020550" w:rsidRDefault="002D3B1C" w:rsidP="0002394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핸드폰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378" w:type="dxa"/>
            <w:vAlign w:val="center"/>
          </w:tcPr>
          <w:p w14:paraId="0C81209E" w14:textId="77777777" w:rsidR="002D3B1C" w:rsidRPr="00020550" w:rsidRDefault="002D3B1C" w:rsidP="0002394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12" w:type="dxa"/>
            <w:vAlign w:val="center"/>
          </w:tcPr>
          <w:p w14:paraId="50CD1135" w14:textId="77777777" w:rsidR="002D3B1C" w:rsidRPr="00020550" w:rsidRDefault="002D3B1C" w:rsidP="0002394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</w:tr>
      <w:tr w:rsidR="002D3B1C" w:rsidRPr="00020550" w14:paraId="795FA104" w14:textId="77777777" w:rsidTr="00023940">
        <w:trPr>
          <w:trHeight w:val="284"/>
        </w:trPr>
        <w:tc>
          <w:tcPr>
            <w:tcW w:w="1844" w:type="dxa"/>
            <w:vMerge w:val="restart"/>
            <w:vAlign w:val="center"/>
          </w:tcPr>
          <w:p w14:paraId="0F85C8EB" w14:textId="77777777" w:rsidR="002D3B1C" w:rsidRPr="00020550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  <w:r w:rsidRPr="002D3B1C">
              <w:rPr>
                <w:sz w:val="18"/>
                <w:szCs w:val="18"/>
              </w:rPr>
              <w:t>FILLER_3</w:t>
            </w:r>
          </w:p>
        </w:tc>
        <w:tc>
          <w:tcPr>
            <w:tcW w:w="1383" w:type="dxa"/>
            <w:vMerge w:val="restart"/>
            <w:vAlign w:val="center"/>
          </w:tcPr>
          <w:p w14:paraId="1A798C2E" w14:textId="77777777" w:rsidR="002D3B1C" w:rsidRPr="00020550" w:rsidRDefault="002D3B1C" w:rsidP="002D3B1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vAlign w:val="center"/>
          </w:tcPr>
          <w:p w14:paraId="44038C04" w14:textId="77777777" w:rsidR="002D3B1C" w:rsidRPr="00C13163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예금주실명번호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종류</w:t>
            </w:r>
          </w:p>
        </w:tc>
        <w:tc>
          <w:tcPr>
            <w:tcW w:w="1378" w:type="dxa"/>
            <w:vAlign w:val="center"/>
          </w:tcPr>
          <w:p w14:paraId="571F3DFC" w14:textId="77777777" w:rsidR="002D3B1C" w:rsidRPr="00C13163" w:rsidRDefault="002D3B1C" w:rsidP="002D3B1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312" w:type="dxa"/>
            <w:vAlign w:val="center"/>
          </w:tcPr>
          <w:p w14:paraId="6499BFCA" w14:textId="77777777" w:rsidR="002D3B1C" w:rsidRPr="00C13163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0: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개인고객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또는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외국인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,  1: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사업자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, 2: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여권번호</w:t>
            </w:r>
          </w:p>
        </w:tc>
      </w:tr>
      <w:tr w:rsidR="002D3B1C" w:rsidRPr="00316A39" w14:paraId="548366D0" w14:textId="77777777" w:rsidTr="005855B0">
        <w:trPr>
          <w:trHeight w:val="596"/>
        </w:trPr>
        <w:tc>
          <w:tcPr>
            <w:tcW w:w="1844" w:type="dxa"/>
            <w:vMerge/>
            <w:vAlign w:val="center"/>
          </w:tcPr>
          <w:p w14:paraId="64B10139" w14:textId="77777777" w:rsidR="002D3B1C" w:rsidRPr="00020550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83" w:type="dxa"/>
            <w:vMerge/>
            <w:vAlign w:val="center"/>
          </w:tcPr>
          <w:p w14:paraId="7588E1C3" w14:textId="77777777" w:rsidR="002D3B1C" w:rsidRPr="00020550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vAlign w:val="center"/>
          </w:tcPr>
          <w:p w14:paraId="1F49F1EC" w14:textId="77777777" w:rsidR="002D3B1C" w:rsidRPr="00C13163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동의자료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구분</w:t>
            </w:r>
          </w:p>
        </w:tc>
        <w:tc>
          <w:tcPr>
            <w:tcW w:w="1378" w:type="dxa"/>
            <w:vAlign w:val="center"/>
          </w:tcPr>
          <w:p w14:paraId="72D2BCC7" w14:textId="77777777" w:rsidR="002D3B1C" w:rsidRPr="00C13163" w:rsidRDefault="002D3B1C" w:rsidP="002D3B1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312" w:type="dxa"/>
            <w:vAlign w:val="center"/>
          </w:tcPr>
          <w:p w14:paraId="19A11A87" w14:textId="77777777" w:rsidR="002D3B1C" w:rsidRPr="00316A39" w:rsidRDefault="002D3B1C" w:rsidP="00045F65">
            <w:pPr>
              <w:pStyle w:val="a8"/>
              <w:rPr>
                <w:rFonts w:ascii="맑은 고딕" w:eastAsia="맑은 고딕" w:hAnsi="맑은 고딕" w:cs="굴림"/>
                <w:color w:val="000000"/>
                <w:shd w:val="clear" w:color="auto" w:fill="auto"/>
              </w:rPr>
            </w:pPr>
            <w:r w:rsidRPr="00C13163">
              <w:rPr>
                <w:rFonts w:hint="eastAsia"/>
                <w:highlight w:val="yellow"/>
              </w:rPr>
              <w:t>서면=‘1’,공인인증=‘2’, 일반인증=‘3’, 녹취=‘4’, ARS=‘5’</w:t>
            </w:r>
            <w:r w:rsidR="00316A39">
              <w:rPr>
                <w:rFonts w:hint="eastAsia"/>
                <w:highlight w:val="yellow"/>
              </w:rPr>
              <w:t>,</w:t>
            </w:r>
            <w:r w:rsidR="00316A39">
              <w:rPr>
                <w:highlight w:val="yellow"/>
              </w:rPr>
              <w:t xml:space="preserve"> </w:t>
            </w:r>
            <w:r w:rsidR="00316A39" w:rsidRPr="00316A39">
              <w:rPr>
                <w:rFonts w:ascii="맑은 고딕" w:eastAsia="맑은 고딕" w:hAnsi="맑은 고딕" w:cs="굴림" w:hint="eastAsia"/>
                <w:color w:val="000000"/>
                <w:shd w:val="clear" w:color="auto" w:fill="auto"/>
              </w:rPr>
              <w:t>기타</w:t>
            </w:r>
            <w:r w:rsidR="00316A39">
              <w:rPr>
                <w:rFonts w:ascii="맑은 고딕" w:eastAsia="맑은 고딕" w:hAnsi="맑은 고딕" w:cs="굴림"/>
                <w:color w:val="000000"/>
                <w:shd w:val="clear" w:color="auto" w:fill="auto"/>
              </w:rPr>
              <w:t>=</w:t>
            </w:r>
            <w:r w:rsidR="00316A39" w:rsidRPr="00316A39">
              <w:rPr>
                <w:rFonts w:ascii="맑은 고딕" w:eastAsia="맑은 고딕" w:hAnsi="맑은 고딕" w:cs="굴림" w:hint="eastAsia"/>
                <w:color w:val="000000"/>
                <w:shd w:val="clear" w:color="auto" w:fill="auto"/>
              </w:rPr>
              <w:t>‘6’</w:t>
            </w:r>
          </w:p>
        </w:tc>
      </w:tr>
      <w:tr w:rsidR="002D3B1C" w:rsidRPr="00020550" w14:paraId="2EFE7228" w14:textId="77777777" w:rsidTr="00023940">
        <w:trPr>
          <w:trHeight w:val="284"/>
        </w:trPr>
        <w:tc>
          <w:tcPr>
            <w:tcW w:w="1844" w:type="dxa"/>
            <w:vMerge/>
            <w:vAlign w:val="center"/>
          </w:tcPr>
          <w:p w14:paraId="500C1520" w14:textId="77777777" w:rsidR="002D3B1C" w:rsidRPr="00020550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83" w:type="dxa"/>
            <w:vMerge/>
            <w:vAlign w:val="center"/>
          </w:tcPr>
          <w:p w14:paraId="7A93451D" w14:textId="77777777" w:rsidR="002D3B1C" w:rsidRPr="00020550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vAlign w:val="center"/>
          </w:tcPr>
          <w:p w14:paraId="7ECF573A" w14:textId="77777777" w:rsidR="002D3B1C" w:rsidRPr="00C13163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  <w:r w:rsidRPr="002D3B1C">
              <w:rPr>
                <w:sz w:val="18"/>
                <w:szCs w:val="18"/>
                <w:highlight w:val="yellow"/>
              </w:rPr>
              <w:t>FILLER_3</w:t>
            </w:r>
          </w:p>
        </w:tc>
        <w:tc>
          <w:tcPr>
            <w:tcW w:w="1378" w:type="dxa"/>
            <w:vAlign w:val="center"/>
          </w:tcPr>
          <w:p w14:paraId="73524946" w14:textId="77777777" w:rsidR="002D3B1C" w:rsidRPr="00C13163" w:rsidRDefault="002D3B1C" w:rsidP="002D3B1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2312" w:type="dxa"/>
            <w:vAlign w:val="center"/>
          </w:tcPr>
          <w:p w14:paraId="36D1F05A" w14:textId="77777777" w:rsidR="002D3B1C" w:rsidRPr="00C13163" w:rsidRDefault="002D3B1C" w:rsidP="002D3B1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726E2A9E" w14:textId="77777777" w:rsidR="00581BB6" w:rsidRPr="00D813BC" w:rsidRDefault="00581BB6">
      <w:pPr>
        <w:widowControl/>
        <w:wordWrap/>
        <w:autoSpaceDE/>
        <w:autoSpaceDN/>
        <w:spacing w:line="240" w:lineRule="auto"/>
        <w:jc w:val="left"/>
        <w:rPr>
          <w:rFonts w:cstheme="majorBidi"/>
          <w:kern w:val="0"/>
        </w:rPr>
      </w:pPr>
    </w:p>
    <w:p w14:paraId="0765D12F" w14:textId="77777777" w:rsidR="00083664" w:rsidRDefault="00483FF3" w:rsidP="00083664">
      <w:pPr>
        <w:pStyle w:val="3"/>
        <w:rPr>
          <w:rFonts w:asciiTheme="minorEastAsia" w:eastAsiaTheme="minorEastAsia" w:hAnsiTheme="minorEastAsia" w:cs="Verdana"/>
          <w:szCs w:val="24"/>
          <w:shd w:val="clear" w:color="auto" w:fill="FFFFFF"/>
        </w:rPr>
      </w:pPr>
      <w:r>
        <w:t>3</w:t>
      </w:r>
      <w:r w:rsidR="00083664">
        <w:rPr>
          <w:rFonts w:hint="eastAsia"/>
        </w:rPr>
        <w:t>.</w:t>
      </w:r>
      <w:r>
        <w:t>1</w:t>
      </w:r>
      <w:r w:rsidR="00083664">
        <w:rPr>
          <w:rFonts w:hint="eastAsia"/>
        </w:rPr>
        <w:t xml:space="preserve">.2 </w:t>
      </w:r>
      <w:r w:rsidR="00083664">
        <w:rPr>
          <w:rFonts w:hint="eastAsia"/>
        </w:rPr>
        <w:t>출금이체</w:t>
      </w:r>
      <w:r w:rsidR="00083664">
        <w:rPr>
          <w:rFonts w:hint="eastAsia"/>
        </w:rPr>
        <w:t xml:space="preserve"> </w:t>
      </w:r>
      <w:r w:rsidR="00083664">
        <w:rPr>
          <w:rFonts w:hint="eastAsia"/>
        </w:rPr>
        <w:t>증빙자료</w:t>
      </w:r>
      <w:r w:rsidR="00083664">
        <w:rPr>
          <w:rFonts w:hint="eastAsia"/>
        </w:rPr>
        <w:t xml:space="preserve"> </w:t>
      </w:r>
      <w:r w:rsidR="00815692">
        <w:rPr>
          <w:rFonts w:hint="eastAsia"/>
        </w:rPr>
        <w:t>정보</w:t>
      </w:r>
      <w:r w:rsidR="00815692">
        <w:rPr>
          <w:rFonts w:hint="eastAsia"/>
        </w:rPr>
        <w:t xml:space="preserve"> </w:t>
      </w:r>
      <w:r w:rsidR="00083664">
        <w:rPr>
          <w:rFonts w:hint="eastAsia"/>
        </w:rPr>
        <w:t>검증</w:t>
      </w:r>
      <w:r w:rsidR="00083664">
        <w:rPr>
          <w:rFonts w:hint="eastAsia"/>
        </w:rPr>
        <w:t xml:space="preserve"> </w:t>
      </w:r>
      <w:r w:rsidR="00083664">
        <w:rPr>
          <w:rFonts w:hint="eastAsia"/>
        </w:rPr>
        <w:t>결과</w:t>
      </w:r>
      <w:r w:rsidR="00083664">
        <w:rPr>
          <w:rFonts w:hint="eastAsia"/>
        </w:rPr>
        <w:t>(FB0120)</w:t>
      </w:r>
      <w:bookmarkEnd w:id="24"/>
    </w:p>
    <w:p w14:paraId="6816AD32" w14:textId="77777777" w:rsidR="00083664" w:rsidRDefault="00DE35E7" w:rsidP="00083664">
      <w:pPr>
        <w:pStyle w:val="a6"/>
      </w:pPr>
      <w:r>
        <w:rPr>
          <w:rFonts w:hint="eastAsia"/>
        </w:rPr>
        <w:t>통합기관</w:t>
      </w:r>
      <w:r w:rsidR="00083664">
        <w:rPr>
          <w:rFonts w:hint="eastAsia"/>
        </w:rPr>
        <w:t xml:space="preserve">이 </w:t>
      </w:r>
      <w:r w:rsidR="00CC3597">
        <w:rPr>
          <w:rFonts w:hint="eastAsia"/>
        </w:rPr>
        <w:t>펌VAN사</w:t>
      </w:r>
      <w:r w:rsidR="00083664">
        <w:rPr>
          <w:rFonts w:hint="eastAsia"/>
        </w:rPr>
        <w:t>로부터 수신한 증빙자료 파일</w:t>
      </w:r>
      <w:r w:rsidR="00E81E09">
        <w:rPr>
          <w:rFonts w:hint="eastAsia"/>
        </w:rPr>
        <w:t xml:space="preserve"> 검증 후</w:t>
      </w:r>
      <w:r w:rsidR="00083664">
        <w:rPr>
          <w:rFonts w:hint="eastAsia"/>
        </w:rPr>
        <w:t xml:space="preserve">, </w:t>
      </w:r>
      <w:r w:rsidR="00CE3A34">
        <w:rPr>
          <w:rFonts w:hint="eastAsia"/>
        </w:rPr>
        <w:t>오류 발생</w:t>
      </w:r>
      <w:r w:rsidR="00E81E09">
        <w:rPr>
          <w:rFonts w:hint="eastAsia"/>
        </w:rPr>
        <w:t xml:space="preserve"> </w:t>
      </w:r>
      <w:r w:rsidR="00083664">
        <w:rPr>
          <w:rFonts w:hint="eastAsia"/>
        </w:rPr>
        <w:t>내역</w:t>
      </w:r>
      <w:r w:rsidR="00E81E09">
        <w:rPr>
          <w:rFonts w:hint="eastAsia"/>
        </w:rPr>
        <w:t>만</w:t>
      </w:r>
      <w:r w:rsidR="00083664">
        <w:rPr>
          <w:rFonts w:hint="eastAsia"/>
        </w:rPr>
        <w:t xml:space="preserve"> 생성.</w:t>
      </w:r>
    </w:p>
    <w:p w14:paraId="48FF4F0D" w14:textId="77777777" w:rsidR="00E81E09" w:rsidRDefault="00E81E09" w:rsidP="00083664">
      <w:pPr>
        <w:pStyle w:val="a6"/>
      </w:pPr>
      <w:r>
        <w:rPr>
          <w:rFonts w:hint="eastAsia"/>
        </w:rPr>
        <w:t xml:space="preserve">오류 건이 없을 경우, Header 부와 Trailer 부로 구성된 파일을 생성(Header 부의 </w:t>
      </w:r>
      <w:r>
        <w:t>“</w:t>
      </w:r>
      <w:r>
        <w:rPr>
          <w:rFonts w:hint="eastAsia"/>
        </w:rPr>
        <w:t>Data Record 수</w:t>
      </w:r>
      <w:r>
        <w:t>”</w:t>
      </w:r>
      <w:r>
        <w:rPr>
          <w:rFonts w:hint="eastAsia"/>
        </w:rPr>
        <w:t xml:space="preserve"> 항목은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으로 설정)</w:t>
      </w:r>
    </w:p>
    <w:p w14:paraId="0588712E" w14:textId="77777777" w:rsidR="00083664" w:rsidRDefault="00083664" w:rsidP="00083664">
      <w:pPr>
        <w:pStyle w:val="4"/>
        <w:ind w:left="400" w:hanging="400"/>
      </w:pPr>
      <w:r>
        <w:rPr>
          <w:rFonts w:hint="eastAsia"/>
        </w:rPr>
        <w:t>(1) HEADER RECORD</w:t>
      </w:r>
    </w:p>
    <w:tbl>
      <w:tblPr>
        <w:tblW w:w="9088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850"/>
        <w:gridCol w:w="905"/>
        <w:gridCol w:w="3463"/>
        <w:gridCol w:w="1303"/>
      </w:tblGrid>
      <w:tr w:rsidR="00083664" w:rsidRPr="00DF73D6" w14:paraId="6804CCDF" w14:textId="77777777" w:rsidTr="00A31EF0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6AA1D0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CE99EE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F4127A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75DC6A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6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959F5B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0F3F86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E12C89" w14:paraId="40B18715" w14:textId="77777777" w:rsidTr="00A31EF0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1B347502" w14:textId="77777777"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799A14" w14:textId="77777777"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18CEA0" w14:textId="77777777" w:rsidR="00083664" w:rsidRPr="00E12C89" w:rsidRDefault="00083664" w:rsidP="00045F65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4CBBB667" w14:textId="77777777"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6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5164EF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Header 부 식별번호</w:t>
            </w:r>
          </w:p>
        </w:tc>
        <w:tc>
          <w:tcPr>
            <w:tcW w:w="130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9A04A8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H</w:t>
            </w:r>
            <w:r w:rsidRPr="00E12C89">
              <w:t>’</w:t>
            </w:r>
          </w:p>
        </w:tc>
      </w:tr>
      <w:tr w:rsidR="00083664" w:rsidRPr="00E12C89" w14:paraId="5EE52D2A" w14:textId="77777777" w:rsidTr="00A31EF0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7598199A" w14:textId="77777777"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1B1524" w14:textId="77777777"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06EB02" w14:textId="77777777"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457278E7" w14:textId="77777777"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951334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파일 구분 코드를 적용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0E9134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FB0120</w:t>
            </w:r>
          </w:p>
        </w:tc>
      </w:tr>
      <w:tr w:rsidR="00083664" w:rsidRPr="00E12C89" w14:paraId="2196F446" w14:textId="77777777" w:rsidTr="00A31EF0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190283B8" w14:textId="77777777" w:rsidR="00083664" w:rsidRPr="00E12C89" w:rsidRDefault="00815692" w:rsidP="00045F65">
            <w:pPr>
              <w:pStyle w:val="afff6"/>
            </w:pPr>
            <w:r>
              <w:rPr>
                <w:rFonts w:hint="eastAsia"/>
              </w:rPr>
              <w:t>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83ED0F" w14:textId="77777777" w:rsidR="00083664" w:rsidRPr="00E12C89" w:rsidRDefault="005E3011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펌VAN</w:t>
            </w:r>
            <w:r w:rsidR="00083664" w:rsidRPr="00E12C89">
              <w:rPr>
                <w:rFonts w:hint="eastAsia"/>
              </w:rPr>
              <w:t xml:space="preserve">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2A094E" w14:textId="77777777"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57B3B94B" w14:textId="77777777"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D868C9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금융결제원에서 설정한 </w:t>
            </w:r>
            <w:r w:rsidR="00CC3597">
              <w:rPr>
                <w:rFonts w:hint="eastAsia"/>
              </w:rPr>
              <w:t>펌VAN사</w:t>
            </w:r>
            <w:r w:rsidR="00CC3597" w:rsidRPr="00E12C89">
              <w:rPr>
                <w:rFonts w:hint="eastAsia"/>
              </w:rPr>
              <w:t xml:space="preserve"> </w:t>
            </w:r>
            <w:r w:rsidRPr="00E12C89">
              <w:rPr>
                <w:rFonts w:hint="eastAsia"/>
              </w:rPr>
              <w:t>코드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38A822" w14:textId="77777777" w:rsidR="00083664" w:rsidRPr="00E12C89" w:rsidRDefault="005F2157" w:rsidP="00045F65">
            <w:pPr>
              <w:pStyle w:val="a8"/>
            </w:pPr>
            <w:r>
              <w:rPr>
                <w:rFonts w:hint="eastAsia"/>
              </w:rPr>
              <w:t>VKN</w:t>
            </w:r>
          </w:p>
        </w:tc>
      </w:tr>
      <w:tr w:rsidR="00083664" w:rsidRPr="00E12C89" w14:paraId="7A3175A6" w14:textId="77777777" w:rsidTr="00A31EF0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3725E5B1" w14:textId="77777777" w:rsidR="00083664" w:rsidRPr="00E12C89" w:rsidRDefault="00815692" w:rsidP="00045F65">
            <w:pPr>
              <w:pStyle w:val="afff6"/>
            </w:pPr>
            <w:r>
              <w:rPr>
                <w:rFonts w:hint="eastAsia"/>
              </w:rPr>
              <w:t>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E97CFC" w14:textId="77777777"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이용기관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6CA689" w14:textId="77777777"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363DD18D" w14:textId="77777777" w:rsidR="00083664" w:rsidRPr="00E12C89" w:rsidRDefault="00083664" w:rsidP="00045F65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9CEAC1" w14:textId="77777777" w:rsidR="00286542" w:rsidRPr="00E12C89" w:rsidRDefault="00A93C05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E6FAD5" w14:textId="77777777" w:rsidR="00083664" w:rsidRPr="00E12C89" w:rsidRDefault="00083664" w:rsidP="00045F65">
            <w:pPr>
              <w:pStyle w:val="a8"/>
            </w:pPr>
          </w:p>
        </w:tc>
      </w:tr>
      <w:tr w:rsidR="00083664" w:rsidRPr="00E12C89" w14:paraId="65502F27" w14:textId="77777777" w:rsidTr="00A31EF0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567B4AF4" w14:textId="77777777" w:rsidR="00083664" w:rsidRPr="00E12C89" w:rsidRDefault="00815692" w:rsidP="00045F65">
            <w:pPr>
              <w:pStyle w:val="afff6"/>
            </w:pPr>
            <w:r>
              <w:rPr>
                <w:rFonts w:hint="eastAsia"/>
              </w:rPr>
              <w:t>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750F9" w14:textId="77777777"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처리기준일자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EA5498" w14:textId="77777777" w:rsidR="00083664" w:rsidRPr="00E12C89" w:rsidRDefault="00083664" w:rsidP="00045F65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5CBC39E3" w14:textId="77777777"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8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059E3E" w14:textId="77777777" w:rsidR="00083664" w:rsidRPr="00E12C89" w:rsidRDefault="00461A4C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출금이체 등록 일자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949620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YYYYMMDD</w:t>
            </w:r>
          </w:p>
        </w:tc>
      </w:tr>
      <w:tr w:rsidR="00083664" w:rsidRPr="00E12C89" w14:paraId="6C87EEFC" w14:textId="77777777" w:rsidTr="00A31EF0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502DC9BA" w14:textId="77777777" w:rsidR="00083664" w:rsidRPr="00E12C89" w:rsidRDefault="00815692" w:rsidP="00045F65">
            <w:pPr>
              <w:pStyle w:val="afff6"/>
            </w:pPr>
            <w:r>
              <w:rPr>
                <w:rFonts w:hint="eastAsia"/>
              </w:rPr>
              <w:t>6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A0C741" w14:textId="77777777"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 VAN 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08C48E" w14:textId="77777777"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71696169" w14:textId="77777777" w:rsidR="00083664" w:rsidRPr="00E12C89" w:rsidRDefault="00083664" w:rsidP="00045F65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30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CAF393" w14:textId="77777777" w:rsidR="00083664" w:rsidRPr="00E12C89" w:rsidRDefault="00A93C05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EF471C" w14:textId="77777777" w:rsidR="00083664" w:rsidRPr="00E12C89" w:rsidRDefault="00083664" w:rsidP="00045F65">
            <w:pPr>
              <w:pStyle w:val="a8"/>
            </w:pPr>
          </w:p>
        </w:tc>
      </w:tr>
      <w:tr w:rsidR="00083664" w:rsidRPr="00E12C89" w14:paraId="2E4851FF" w14:textId="77777777" w:rsidTr="00A31EF0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35E83674" w14:textId="77777777" w:rsidR="00083664" w:rsidRPr="00E12C89" w:rsidRDefault="00815692" w:rsidP="00045F65">
            <w:pPr>
              <w:pStyle w:val="afff6"/>
            </w:pPr>
            <w:r>
              <w:rPr>
                <w:rFonts w:hint="eastAsia"/>
              </w:rPr>
              <w:t>7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7DD230" w14:textId="77777777"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금융회사코드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F5514D" w14:textId="77777777"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473CFD52" w14:textId="77777777"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CF007E" w14:textId="77777777" w:rsidR="00286542" w:rsidRPr="00E12C89" w:rsidRDefault="00B458AB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52A31C" w14:textId="77777777" w:rsidR="00083664" w:rsidRPr="00E12C89" w:rsidRDefault="00083664" w:rsidP="00045F65">
            <w:pPr>
              <w:pStyle w:val="a8"/>
            </w:pPr>
          </w:p>
        </w:tc>
      </w:tr>
      <w:tr w:rsidR="00083664" w:rsidRPr="00E12C89" w14:paraId="134AB247" w14:textId="77777777" w:rsidTr="00A31EF0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277E81E6" w14:textId="77777777" w:rsidR="00083664" w:rsidRPr="00E12C89" w:rsidRDefault="00815692" w:rsidP="00045F65">
            <w:pPr>
              <w:pStyle w:val="afff6"/>
            </w:pPr>
            <w:r>
              <w:rPr>
                <w:rFonts w:hint="eastAsia"/>
              </w:rPr>
              <w:t>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4A1B5D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Data부 Record </w:t>
            </w:r>
            <w:r w:rsidRPr="00E12C89">
              <w:t>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088B37" w14:textId="77777777"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53D17AF2" w14:textId="77777777"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667812" w14:textId="77777777" w:rsidR="00083664" w:rsidRPr="00E12C89" w:rsidRDefault="00357517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19226E" w14:textId="77777777" w:rsidR="00083664" w:rsidRPr="00E12C89" w:rsidRDefault="00083664" w:rsidP="00045F65">
            <w:pPr>
              <w:pStyle w:val="a8"/>
            </w:pPr>
          </w:p>
        </w:tc>
      </w:tr>
      <w:tr w:rsidR="00083664" w:rsidRPr="00E12C89" w14:paraId="3A31D9D9" w14:textId="77777777" w:rsidTr="00A31EF0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33A5F8E1" w14:textId="77777777" w:rsidR="00083664" w:rsidRPr="00815692" w:rsidRDefault="000F2258" w:rsidP="00045F65">
            <w:pPr>
              <w:pStyle w:val="afff6"/>
            </w:pPr>
            <w:r>
              <w:rPr>
                <w:rFonts w:hint="eastAsia"/>
              </w:rPr>
              <w:t>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49943A" w14:textId="77777777"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C8294B" w14:textId="77777777"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14:paraId="5FE5133D" w14:textId="77777777"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3</w:t>
            </w:r>
            <w:r w:rsidR="000F2258">
              <w:rPr>
                <w:rFonts w:hint="eastAsia"/>
              </w:rPr>
              <w:t>19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1FED3D" w14:textId="77777777" w:rsidR="00083664" w:rsidRPr="00E12C89" w:rsidRDefault="00083664" w:rsidP="00045F65">
            <w:pPr>
              <w:pStyle w:val="a8"/>
            </w:pPr>
          </w:p>
        </w:tc>
        <w:tc>
          <w:tcPr>
            <w:tcW w:w="13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DD3472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DE35E7" w:rsidRPr="00E12C89" w14:paraId="571B01F8" w14:textId="77777777" w:rsidTr="00A31EF0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14:paraId="257F2AE8" w14:textId="77777777" w:rsidR="00DE35E7" w:rsidRDefault="00DE35E7" w:rsidP="00045F65">
            <w:pPr>
              <w:pStyle w:val="afff6"/>
            </w:pPr>
            <w:r>
              <w:rPr>
                <w:rFonts w:hint="eastAsia"/>
              </w:rPr>
              <w:t>10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9DCE4A" w14:textId="77777777" w:rsidR="00DE35E7" w:rsidRPr="00E12C89" w:rsidRDefault="00DE35E7" w:rsidP="00045F65">
            <w:pPr>
              <w:pStyle w:val="a8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FFB5B7" w14:textId="77777777" w:rsidR="00DE35E7" w:rsidRPr="00E12C89" w:rsidRDefault="00DE35E7" w:rsidP="00045F65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14:paraId="16EAF63D" w14:textId="77777777" w:rsidR="00DE35E7" w:rsidRPr="00E12C89" w:rsidRDefault="00DE35E7" w:rsidP="00045F65">
            <w:pPr>
              <w:pStyle w:val="afff6"/>
            </w:pPr>
            <w:r>
              <w:rPr>
                <w:rFonts w:hint="eastAsia"/>
              </w:rPr>
              <w:t>2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F543F2" w14:textId="77777777" w:rsidR="00DE35E7" w:rsidRPr="00E12C89" w:rsidRDefault="00DE35E7" w:rsidP="00045F65">
            <w:pPr>
              <w:pStyle w:val="a8"/>
            </w:pPr>
            <w:r>
              <w:rPr>
                <w:rFonts w:hint="eastAsia"/>
              </w:rPr>
              <w:t>CR/LF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3C8730" w14:textId="77777777" w:rsidR="00DE35E7" w:rsidRPr="00E12C89" w:rsidRDefault="00DE35E7" w:rsidP="00045F65">
            <w:pPr>
              <w:pStyle w:val="a8"/>
            </w:pPr>
          </w:p>
        </w:tc>
      </w:tr>
      <w:tr w:rsidR="00083664" w:rsidRPr="00E12C89" w14:paraId="6CCFC4F5" w14:textId="77777777" w:rsidTr="00A31EF0">
        <w:trPr>
          <w:trHeight w:val="315"/>
        </w:trPr>
        <w:tc>
          <w:tcPr>
            <w:tcW w:w="3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277683" w14:textId="77777777" w:rsidR="00083664" w:rsidRPr="00E12C89" w:rsidRDefault="0008366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9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14:paraId="7EFA5D3F" w14:textId="77777777"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40</w:t>
            </w:r>
            <w:r w:rsidR="00DE35E7">
              <w:t>2</w:t>
            </w:r>
          </w:p>
        </w:tc>
        <w:tc>
          <w:tcPr>
            <w:tcW w:w="3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D83C09" w14:textId="77777777" w:rsidR="00083664" w:rsidRPr="00E12C89" w:rsidRDefault="00083664" w:rsidP="00045F65">
            <w:pPr>
              <w:pStyle w:val="a8"/>
            </w:pP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8412BE" w14:textId="77777777" w:rsidR="00083664" w:rsidRPr="00E12C89" w:rsidRDefault="00083664" w:rsidP="00045F65">
            <w:pPr>
              <w:pStyle w:val="a8"/>
            </w:pPr>
          </w:p>
        </w:tc>
      </w:tr>
    </w:tbl>
    <w:p w14:paraId="79C3E535" w14:textId="77777777" w:rsidR="00083664" w:rsidRDefault="00083664" w:rsidP="00083664">
      <w:pPr>
        <w:pStyle w:val="4"/>
        <w:ind w:left="400" w:hanging="400"/>
      </w:pPr>
      <w:r>
        <w:rPr>
          <w:rFonts w:hint="eastAsia"/>
        </w:rPr>
        <w:t>(2) DATA RECORD</w:t>
      </w:r>
    </w:p>
    <w:tbl>
      <w:tblPr>
        <w:tblW w:w="9229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1"/>
        <w:gridCol w:w="2257"/>
        <w:gridCol w:w="850"/>
        <w:gridCol w:w="993"/>
        <w:gridCol w:w="3450"/>
        <w:gridCol w:w="1228"/>
      </w:tblGrid>
      <w:tr w:rsidR="00CB3446" w:rsidRPr="00DF73D6" w14:paraId="394DA456" w14:textId="77777777" w:rsidTr="003C0478">
        <w:trPr>
          <w:trHeight w:val="60"/>
        </w:trPr>
        <w:tc>
          <w:tcPr>
            <w:tcW w:w="451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14:paraId="6B3D2C58" w14:textId="77777777" w:rsidR="00CB3446" w:rsidRPr="00DF73D6" w:rsidRDefault="00CB3446" w:rsidP="003C047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57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14:paraId="24DB232F" w14:textId="77777777" w:rsidR="00CB3446" w:rsidRPr="00DF73D6" w:rsidRDefault="00CB3446" w:rsidP="003C047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14:paraId="05E17541" w14:textId="77777777" w:rsidR="00CB3446" w:rsidRPr="00DF73D6" w:rsidRDefault="00CB3446" w:rsidP="003C047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14:paraId="355BF46A" w14:textId="77777777" w:rsidR="00CB3446" w:rsidRPr="00DF73D6" w:rsidRDefault="00CB3446" w:rsidP="003C047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50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</w:tcPr>
          <w:p w14:paraId="23BC4A05" w14:textId="77777777" w:rsidR="00CB3446" w:rsidRPr="00DF73D6" w:rsidRDefault="00CB3446" w:rsidP="003C047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09706E8C" w14:textId="77777777" w:rsidR="00CB3446" w:rsidRPr="00DF73D6" w:rsidRDefault="00CB3446" w:rsidP="003C047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CB3446" w:rsidRPr="00DF73D6" w14:paraId="7DF25A07" w14:textId="77777777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2A648E9" w14:textId="77777777"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1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0481265" w14:textId="77777777"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레코드 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7F6A15C" w14:textId="77777777"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B98F2DA" w14:textId="77777777"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1</w:t>
            </w:r>
          </w:p>
        </w:tc>
        <w:tc>
          <w:tcPr>
            <w:tcW w:w="345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5A98A62" w14:textId="77777777"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Data 부 식별번호</w:t>
            </w:r>
          </w:p>
        </w:tc>
        <w:tc>
          <w:tcPr>
            <w:tcW w:w="122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42EAEBD" w14:textId="77777777" w:rsidR="00CB3446" w:rsidRPr="0041286C" w:rsidRDefault="00CB3446" w:rsidP="00045F65">
            <w:pPr>
              <w:pStyle w:val="a8"/>
            </w:pPr>
            <w:r w:rsidRPr="0041286C">
              <w:t>‘</w:t>
            </w:r>
            <w:r w:rsidRPr="0041286C">
              <w:rPr>
                <w:rFonts w:hint="eastAsia"/>
              </w:rPr>
              <w:t>D</w:t>
            </w:r>
            <w:r w:rsidRPr="0041286C">
              <w:t>’</w:t>
            </w:r>
          </w:p>
        </w:tc>
      </w:tr>
      <w:tr w:rsidR="00CB3446" w:rsidRPr="00DF73D6" w14:paraId="61B2B093" w14:textId="77777777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5574C8C9" w14:textId="77777777"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2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C47A5CD" w14:textId="77777777"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처리순번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3B0A10E" w14:textId="77777777"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0A1F9265" w14:textId="77777777"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10</w:t>
            </w:r>
          </w:p>
        </w:tc>
        <w:tc>
          <w:tcPr>
            <w:tcW w:w="345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83FED47" w14:textId="77777777" w:rsidR="00CB3446" w:rsidRPr="0041286C" w:rsidRDefault="00CB3446" w:rsidP="00045F65">
            <w:pPr>
              <w:pStyle w:val="a8"/>
            </w:pPr>
            <w:r>
              <w:rPr>
                <w:rFonts w:hint="eastAsia"/>
              </w:rPr>
              <w:t>FB0110 설정값 적용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7EACA9" w14:textId="77777777" w:rsidR="00CB3446" w:rsidRPr="0041286C" w:rsidRDefault="00CB3446" w:rsidP="00045F65">
            <w:pPr>
              <w:pStyle w:val="a8"/>
            </w:pPr>
          </w:p>
        </w:tc>
      </w:tr>
      <w:tr w:rsidR="00CB3446" w:rsidRPr="00DF73D6" w14:paraId="75D1C5DD" w14:textId="77777777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F2CE7CC" w14:textId="77777777" w:rsidR="00CB3446" w:rsidRDefault="00CB3446" w:rsidP="00045F65">
            <w:pPr>
              <w:pStyle w:val="afff6"/>
            </w:pPr>
            <w:r>
              <w:rPr>
                <w:rFonts w:hint="eastAsia"/>
              </w:rPr>
              <w:t>3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8C54245" w14:textId="77777777" w:rsidR="00CB3446" w:rsidRDefault="00CB3446" w:rsidP="00045F65">
            <w:pPr>
              <w:pStyle w:val="a8"/>
            </w:pPr>
            <w:r>
              <w:rPr>
                <w:rFonts w:hint="eastAsia"/>
              </w:rPr>
              <w:t>전문추적 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28C1DA4" w14:textId="77777777" w:rsidR="00CB3446" w:rsidRPr="0041286C" w:rsidRDefault="00CB3446" w:rsidP="00045F65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45A0ED8" w14:textId="77777777" w:rsidR="00CB3446" w:rsidRDefault="00CB3446" w:rsidP="00045F65">
            <w:pPr>
              <w:pStyle w:val="afff6"/>
            </w:pPr>
            <w:r>
              <w:rPr>
                <w:rFonts w:hint="eastAsia"/>
              </w:rPr>
              <w:t>30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F84E61" w14:textId="77777777" w:rsidR="00CB3446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9E3DE3E" w14:textId="77777777" w:rsidR="00CB3446" w:rsidRPr="0041286C" w:rsidRDefault="00CB3446" w:rsidP="00045F65">
            <w:pPr>
              <w:pStyle w:val="a8"/>
            </w:pPr>
          </w:p>
        </w:tc>
      </w:tr>
      <w:tr w:rsidR="00CB3446" w:rsidRPr="00DF73D6" w14:paraId="4E387876" w14:textId="77777777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0BA0AB38" w14:textId="77777777"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4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2DD5479B" w14:textId="77777777" w:rsidR="00CB3446" w:rsidRPr="0041286C" w:rsidRDefault="00CB3446" w:rsidP="00045F65">
            <w:pPr>
              <w:pStyle w:val="a8"/>
            </w:pPr>
            <w:r>
              <w:rPr>
                <w:rFonts w:hint="eastAsia"/>
              </w:rPr>
              <w:t>신청</w:t>
            </w:r>
            <w:r w:rsidRPr="0041286C">
              <w:rPr>
                <w:rFonts w:hint="eastAsia"/>
              </w:rPr>
              <w:t>일자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A28CAFD" w14:textId="77777777"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A004944" w14:textId="77777777"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8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078B1F" w14:textId="77777777"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7100CD" w14:textId="77777777" w:rsidR="00CB3446" w:rsidRPr="0041286C" w:rsidRDefault="00CB3446" w:rsidP="00045F65">
            <w:pPr>
              <w:pStyle w:val="a8"/>
            </w:pPr>
          </w:p>
        </w:tc>
      </w:tr>
      <w:tr w:rsidR="00CB3446" w:rsidRPr="00DF73D6" w14:paraId="6627A747" w14:textId="77777777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772255A" w14:textId="77777777"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210FC969" w14:textId="77777777"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예금주 실명번호 종류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5AE8135" w14:textId="77777777"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429FB3B5" w14:textId="77777777"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1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3BDFE80" w14:textId="77777777"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D91C83" w14:textId="77777777" w:rsidR="00CB3446" w:rsidRPr="0041286C" w:rsidRDefault="00CB3446" w:rsidP="00045F65">
            <w:pPr>
              <w:pStyle w:val="a8"/>
            </w:pPr>
          </w:p>
        </w:tc>
      </w:tr>
      <w:tr w:rsidR="00CB3446" w:rsidRPr="00DF73D6" w14:paraId="2502EB7A" w14:textId="77777777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A4938E5" w14:textId="77777777"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6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06186477" w14:textId="77777777"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 xml:space="preserve">예금주 실명번호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0D2D057" w14:textId="77777777" w:rsidR="00CB3446" w:rsidRPr="0041286C" w:rsidRDefault="00CB3446" w:rsidP="00045F65">
            <w:pPr>
              <w:pStyle w:val="aa"/>
            </w:pPr>
            <w:r>
              <w:rPr>
                <w:rFonts w:hint="eastAsia"/>
              </w:rPr>
              <w:t>A</w:t>
            </w:r>
            <w:r w:rsidRPr="0041286C"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28F92C3" w14:textId="77777777"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13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FE381A" w14:textId="77777777"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BB218E" w14:textId="77777777" w:rsidR="00CB3446" w:rsidRPr="0041286C" w:rsidRDefault="00CB3446" w:rsidP="00045F65">
            <w:pPr>
              <w:pStyle w:val="a8"/>
            </w:pPr>
          </w:p>
        </w:tc>
      </w:tr>
      <w:tr w:rsidR="00CB3446" w:rsidRPr="00DF73D6" w14:paraId="2A12D302" w14:textId="77777777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C106535" w14:textId="77777777"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7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C07A3CF" w14:textId="77777777"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이용기관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C23F1EC" w14:textId="77777777"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A04CDA4" w14:textId="77777777"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20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551DD6C" w14:textId="77777777"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A87811" w14:textId="77777777" w:rsidR="00CB3446" w:rsidRPr="0041286C" w:rsidRDefault="00CB3446" w:rsidP="00045F65">
            <w:pPr>
              <w:pStyle w:val="a8"/>
            </w:pPr>
          </w:p>
        </w:tc>
      </w:tr>
      <w:tr w:rsidR="00CB3446" w:rsidRPr="00DF73D6" w14:paraId="02BC85E0" w14:textId="77777777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2F35BB5C" w14:textId="77777777"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8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B6184C6" w14:textId="77777777" w:rsidR="00CB3446" w:rsidRPr="00E12C89" w:rsidRDefault="00CB3446" w:rsidP="00045F65">
            <w:pPr>
              <w:pStyle w:val="a8"/>
              <w:rPr>
                <w:rFonts w:cs="굴림"/>
                <w:b/>
              </w:rPr>
            </w:pPr>
            <w:r>
              <w:rPr>
                <w:rFonts w:hint="eastAsia"/>
              </w:rPr>
              <w:t>실시간 등록 여부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272F7D4B" w14:textId="77777777" w:rsidR="00CB3446" w:rsidRPr="00E12C89" w:rsidRDefault="00CB3446" w:rsidP="00045F65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3E66628" w14:textId="77777777" w:rsidR="00CB3446" w:rsidRPr="00E12C89" w:rsidRDefault="00CB3446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18EA0A6A" w14:textId="77777777" w:rsidR="00CB3446" w:rsidRPr="006C5E1F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59E3DFA" w14:textId="77777777" w:rsidR="00CB3446" w:rsidRPr="0041286C" w:rsidRDefault="00CB3446" w:rsidP="00045F65">
            <w:pPr>
              <w:pStyle w:val="a8"/>
            </w:pPr>
          </w:p>
        </w:tc>
      </w:tr>
      <w:tr w:rsidR="00CB3446" w:rsidRPr="00DF73D6" w14:paraId="4E9519E8" w14:textId="77777777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568A4FD" w14:textId="77777777"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9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A8E43BE" w14:textId="77777777"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하위기관코드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EC9CBF4" w14:textId="77777777"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4EA23A1D" w14:textId="77777777"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10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09C48B8" w14:textId="77777777"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9EA10C" w14:textId="77777777" w:rsidR="00CB3446" w:rsidRPr="0041286C" w:rsidRDefault="00CB3446" w:rsidP="00045F65">
            <w:pPr>
              <w:pStyle w:val="a8"/>
            </w:pPr>
          </w:p>
        </w:tc>
      </w:tr>
      <w:tr w:rsidR="00CB3446" w:rsidRPr="00DF73D6" w14:paraId="3AF10B33" w14:textId="77777777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490FBD3C" w14:textId="77777777"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10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BDB8C79" w14:textId="77777777"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납부자 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0A8EA74" w14:textId="77777777"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5B373E94" w14:textId="77777777"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30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16896D1" w14:textId="77777777"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46ED513" w14:textId="77777777" w:rsidR="00CB3446" w:rsidRPr="0041286C" w:rsidRDefault="00CB3446" w:rsidP="00045F65">
            <w:pPr>
              <w:pStyle w:val="a8"/>
            </w:pPr>
          </w:p>
        </w:tc>
      </w:tr>
      <w:tr w:rsidR="00CB3446" w:rsidRPr="00DF73D6" w14:paraId="7B71CCE7" w14:textId="77777777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4C478070" w14:textId="77777777"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11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E172B84" w14:textId="77777777" w:rsidR="00CB3446" w:rsidRPr="0041286C" w:rsidRDefault="00CB3446" w:rsidP="00045F65">
            <w:pPr>
              <w:pStyle w:val="a8"/>
            </w:pPr>
            <w:r>
              <w:rPr>
                <w:rFonts w:hint="eastAsia"/>
              </w:rPr>
              <w:t>금융회사코드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09ED5733" w14:textId="77777777"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136F6E6" w14:textId="77777777"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3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4AAB84F" w14:textId="77777777"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6D9821" w14:textId="77777777" w:rsidR="00CB3446" w:rsidRPr="0041286C" w:rsidRDefault="00CB3446" w:rsidP="00045F65">
            <w:pPr>
              <w:pStyle w:val="a8"/>
            </w:pPr>
          </w:p>
        </w:tc>
      </w:tr>
      <w:tr w:rsidR="00CB3446" w:rsidRPr="00DF73D6" w14:paraId="52438455" w14:textId="77777777" w:rsidTr="003C0478">
        <w:trPr>
          <w:trHeight w:val="7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57CEAC7B" w14:textId="77777777"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12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2EBBE08C" w14:textId="77777777"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계좌번호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8A229FB" w14:textId="77777777"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00317B32" w14:textId="77777777"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20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54FEE21" w14:textId="77777777"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6F2DF9" w14:textId="77777777" w:rsidR="00CB3446" w:rsidRPr="0041286C" w:rsidRDefault="00CB3446" w:rsidP="00045F65">
            <w:pPr>
              <w:pStyle w:val="a8"/>
            </w:pPr>
          </w:p>
        </w:tc>
      </w:tr>
      <w:tr w:rsidR="00CB3446" w:rsidRPr="00DF73D6" w14:paraId="30242D89" w14:textId="77777777" w:rsidTr="003C0478">
        <w:trPr>
          <w:trHeight w:val="7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03388088" w14:textId="77777777"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13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29A7981B" w14:textId="77777777"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증빙구분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D830E38" w14:textId="77777777"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47C52C9F" w14:textId="77777777"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1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24DA507" w14:textId="77777777"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C0F282" w14:textId="77777777" w:rsidR="00CB3446" w:rsidRPr="00F12F9F" w:rsidRDefault="00CB3446" w:rsidP="00045F65">
            <w:pPr>
              <w:pStyle w:val="a8"/>
            </w:pPr>
          </w:p>
        </w:tc>
      </w:tr>
      <w:tr w:rsidR="00CB3446" w:rsidRPr="00DF73D6" w14:paraId="2B7E702F" w14:textId="77777777" w:rsidTr="003C0478">
        <w:trPr>
          <w:trHeight w:val="7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6F39F1B" w14:textId="77777777"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14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B2BD3CE" w14:textId="77777777" w:rsidR="00CB3446" w:rsidRPr="00E12C89" w:rsidRDefault="00CB3446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확장자명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5B696F8F" w14:textId="77777777" w:rsidR="00CB3446" w:rsidRPr="00E12C89" w:rsidRDefault="00CB3446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6E9A62D" w14:textId="77777777" w:rsidR="00CB3446" w:rsidRPr="00E12C89" w:rsidRDefault="00CB3446" w:rsidP="00045F65">
            <w:pPr>
              <w:pStyle w:val="afff6"/>
            </w:pPr>
            <w:r w:rsidRPr="00E12C89">
              <w:rPr>
                <w:rFonts w:hint="eastAsia"/>
              </w:rPr>
              <w:t>4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C98F565" w14:textId="77777777" w:rsidR="00CB3446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0B1702" w14:textId="77777777" w:rsidR="00CB3446" w:rsidRPr="006B1B14" w:rsidRDefault="00CB3446" w:rsidP="00045F65">
            <w:pPr>
              <w:pStyle w:val="a8"/>
            </w:pPr>
          </w:p>
        </w:tc>
      </w:tr>
      <w:tr w:rsidR="00CB3446" w:rsidRPr="00DF73D6" w14:paraId="7097D723" w14:textId="77777777" w:rsidTr="003C0478">
        <w:trPr>
          <w:trHeight w:val="7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2CA2875A" w14:textId="77777777"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15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22F5E16" w14:textId="77777777" w:rsidR="00CB3446" w:rsidRPr="00E12C89" w:rsidRDefault="00CB3446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증빙자료크기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E395C65" w14:textId="77777777" w:rsidR="00CB3446" w:rsidRPr="00E12C89" w:rsidRDefault="00CB3446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99A3F79" w14:textId="77777777" w:rsidR="00CB3446" w:rsidRPr="00E12C89" w:rsidRDefault="00CB3446" w:rsidP="00045F65">
            <w:pPr>
              <w:pStyle w:val="afff6"/>
            </w:pPr>
            <w:r w:rsidRPr="00E12C89">
              <w:rPr>
                <w:rFonts w:hint="eastAsia"/>
              </w:rPr>
              <w:t>7</w:t>
            </w:r>
          </w:p>
        </w:tc>
        <w:tc>
          <w:tcPr>
            <w:tcW w:w="34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D81C1F3" w14:textId="77777777" w:rsidR="00CB3446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FA5B93" w14:textId="77777777" w:rsidR="00CB3446" w:rsidRPr="006B1B14" w:rsidRDefault="00CB3446" w:rsidP="00045F65">
            <w:pPr>
              <w:pStyle w:val="a8"/>
            </w:pPr>
          </w:p>
        </w:tc>
      </w:tr>
      <w:tr w:rsidR="00CB3446" w:rsidRPr="00DF73D6" w14:paraId="1162152C" w14:textId="77777777" w:rsidTr="003C0478">
        <w:trPr>
          <w:trHeight w:val="7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0C255786" w14:textId="77777777"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16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0F9B6242" w14:textId="77777777" w:rsidR="00CB3446" w:rsidRPr="0041286C" w:rsidRDefault="00CB3446" w:rsidP="00045F65">
            <w:pPr>
              <w:pStyle w:val="a8"/>
            </w:pPr>
            <w:r>
              <w:rPr>
                <w:rFonts w:hint="eastAsia"/>
              </w:rPr>
              <w:t>응답</w:t>
            </w:r>
            <w:r w:rsidRPr="0041286C">
              <w:rPr>
                <w:rFonts w:hint="eastAsia"/>
              </w:rPr>
              <w:t>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571548C1" w14:textId="77777777" w:rsidR="00CB3446" w:rsidRPr="0041286C" w:rsidRDefault="00CB3446" w:rsidP="00045F65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694F897" w14:textId="77777777" w:rsidR="00CB3446" w:rsidRPr="0041286C" w:rsidRDefault="00CB3446" w:rsidP="00045F65">
            <w:pPr>
              <w:pStyle w:val="afff6"/>
            </w:pPr>
            <w:r w:rsidRPr="0041286C">
              <w:rPr>
                <w:rFonts w:hint="eastAsia"/>
              </w:rPr>
              <w:t>4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C11A8F2" w14:textId="77777777" w:rsidR="00CB3446" w:rsidRDefault="00CB3446" w:rsidP="00045F65">
            <w:pPr>
              <w:pStyle w:val="a8"/>
            </w:pPr>
            <w:r>
              <w:rPr>
                <w:rFonts w:hint="eastAsia"/>
              </w:rPr>
              <w:t>출금이체 증빙자료 정보 검증 후 응답코드를 펌VAN사로 전송</w:t>
            </w:r>
          </w:p>
          <w:p w14:paraId="4C8B41ED" w14:textId="77777777" w:rsidR="00CB3446" w:rsidRPr="00DD0464" w:rsidRDefault="00CB3446" w:rsidP="00045F65">
            <w:pPr>
              <w:pStyle w:val="a8"/>
            </w:pPr>
            <w:r>
              <w:rPr>
                <w:rFonts w:hint="eastAsia"/>
              </w:rPr>
              <w:t xml:space="preserve">(첨부1. </w:t>
            </w:r>
            <w:r w:rsidR="00460B2A">
              <w:rPr>
                <w:rFonts w:hint="eastAsia"/>
              </w:rPr>
              <w:t>일괄 전송 업무 처리 결과 코드집</w:t>
            </w:r>
            <w:r>
              <w:rPr>
                <w:rFonts w:hint="eastAsia"/>
              </w:rPr>
              <w:t xml:space="preserve"> 참조)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6CFE3D" w14:textId="77777777" w:rsidR="00CB3446" w:rsidRPr="006B1B14" w:rsidRDefault="00CB3446" w:rsidP="00045F65">
            <w:pPr>
              <w:pStyle w:val="a8"/>
            </w:pPr>
          </w:p>
        </w:tc>
      </w:tr>
      <w:tr w:rsidR="00CB3446" w:rsidRPr="00DF73D6" w14:paraId="35436840" w14:textId="77777777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AD2F67F" w14:textId="77777777" w:rsidR="00CB3446" w:rsidRPr="0041286C" w:rsidRDefault="00CB3446" w:rsidP="00045F65">
            <w:pPr>
              <w:pStyle w:val="afff6"/>
            </w:pPr>
            <w:r>
              <w:rPr>
                <w:rFonts w:hint="eastAsia"/>
              </w:rPr>
              <w:t>17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0A476B37" w14:textId="77777777" w:rsidR="00CB3446" w:rsidRPr="0041286C" w:rsidRDefault="00CB3446" w:rsidP="00045F65">
            <w:pPr>
              <w:pStyle w:val="a8"/>
            </w:pPr>
            <w:r w:rsidRPr="0041286C"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0E8C0DE" w14:textId="77777777" w:rsidR="00CB3446" w:rsidRPr="0041286C" w:rsidRDefault="00CB3446" w:rsidP="00045F65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C3C0514" w14:textId="77777777" w:rsidR="00CB3446" w:rsidRPr="0041286C" w:rsidRDefault="003F2B76" w:rsidP="00045F65">
            <w:pPr>
              <w:pStyle w:val="afff6"/>
            </w:pPr>
            <w:r>
              <w:t>237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59B90A2" w14:textId="77777777"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C084B74" w14:textId="77777777" w:rsidR="00CB3446" w:rsidRPr="0041286C" w:rsidRDefault="00CB3446" w:rsidP="00045F65">
            <w:pPr>
              <w:pStyle w:val="a8"/>
            </w:pPr>
            <w:r>
              <w:rPr>
                <w:rFonts w:hint="eastAsia"/>
              </w:rPr>
              <w:t>SPACE</w:t>
            </w:r>
          </w:p>
        </w:tc>
      </w:tr>
      <w:tr w:rsidR="00DE35E7" w:rsidRPr="00DF73D6" w14:paraId="7A443DF9" w14:textId="77777777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603212F" w14:textId="77777777" w:rsidR="00DE35E7" w:rsidRDefault="00DE35E7" w:rsidP="00045F65">
            <w:pPr>
              <w:pStyle w:val="afff6"/>
            </w:pPr>
            <w:r>
              <w:rPr>
                <w:rFonts w:hint="eastAsia"/>
              </w:rPr>
              <w:t>18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11D0248" w14:textId="77777777" w:rsidR="00DE35E7" w:rsidRPr="0041286C" w:rsidRDefault="00DE35E7" w:rsidP="00045F65">
            <w:pPr>
              <w:pStyle w:val="a8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0ED67E4" w14:textId="77777777" w:rsidR="00DE35E7" w:rsidRDefault="00DE35E7" w:rsidP="00045F65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EB74050" w14:textId="77777777" w:rsidR="00DE35E7" w:rsidRPr="0041286C" w:rsidRDefault="00DE35E7" w:rsidP="00045F65">
            <w:pPr>
              <w:pStyle w:val="afff6"/>
            </w:pPr>
            <w:r>
              <w:rPr>
                <w:rFonts w:hint="eastAsia"/>
              </w:rPr>
              <w:t>2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72B1687" w14:textId="77777777" w:rsidR="00DE35E7" w:rsidRPr="0041286C" w:rsidRDefault="00DE35E7" w:rsidP="00045F65">
            <w:pPr>
              <w:pStyle w:val="a8"/>
            </w:pPr>
            <w:r>
              <w:rPr>
                <w:rFonts w:hint="eastAsia"/>
              </w:rPr>
              <w:t>CR/LF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0C19BD" w14:textId="77777777" w:rsidR="00DE35E7" w:rsidRDefault="00DE35E7" w:rsidP="00045F65">
            <w:pPr>
              <w:pStyle w:val="a8"/>
            </w:pPr>
          </w:p>
        </w:tc>
      </w:tr>
      <w:tr w:rsidR="00CB3446" w:rsidRPr="00DF73D6" w14:paraId="6C2CA02D" w14:textId="77777777" w:rsidTr="003C0478">
        <w:trPr>
          <w:trHeight w:val="70"/>
        </w:trPr>
        <w:tc>
          <w:tcPr>
            <w:tcW w:w="355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70A8341" w14:textId="77777777" w:rsidR="00CB3446" w:rsidRPr="0041286C" w:rsidRDefault="00CB3446" w:rsidP="00045F65">
            <w:pPr>
              <w:pStyle w:val="aa"/>
            </w:pPr>
            <w:r>
              <w:rPr>
                <w:rFonts w:hint="eastAsia"/>
              </w:rPr>
              <w:t>Total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595A0996" w14:textId="77777777" w:rsidR="00CB3446" w:rsidRPr="0041286C" w:rsidRDefault="006B2C99" w:rsidP="00045F65">
            <w:pPr>
              <w:pStyle w:val="afff6"/>
            </w:pPr>
            <w:r>
              <w:rPr>
                <w:rFonts w:hint="eastAsia"/>
              </w:rPr>
              <w:t>402</w:t>
            </w:r>
          </w:p>
        </w:tc>
        <w:tc>
          <w:tcPr>
            <w:tcW w:w="3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E2EA970" w14:textId="77777777" w:rsidR="00CB3446" w:rsidRPr="0041286C" w:rsidRDefault="00CB3446" w:rsidP="00045F65">
            <w:pPr>
              <w:pStyle w:val="a8"/>
            </w:pP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2727C0" w14:textId="77777777" w:rsidR="00CB3446" w:rsidRPr="0041286C" w:rsidRDefault="00CB3446" w:rsidP="00045F65">
            <w:pPr>
              <w:pStyle w:val="a8"/>
            </w:pPr>
          </w:p>
        </w:tc>
      </w:tr>
    </w:tbl>
    <w:p w14:paraId="0709DDBB" w14:textId="77777777" w:rsidR="00083664" w:rsidRDefault="00083664" w:rsidP="00083664">
      <w:pPr>
        <w:pStyle w:val="4"/>
        <w:ind w:left="400" w:hanging="400"/>
      </w:pPr>
      <w:r>
        <w:rPr>
          <w:rFonts w:hint="eastAsia"/>
        </w:rPr>
        <w:t>(3) TRAILER RECORD</w:t>
      </w:r>
    </w:p>
    <w:tbl>
      <w:tblPr>
        <w:tblW w:w="9093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250"/>
        <w:gridCol w:w="742"/>
        <w:gridCol w:w="1140"/>
        <w:gridCol w:w="3255"/>
        <w:gridCol w:w="1281"/>
      </w:tblGrid>
      <w:tr w:rsidR="00083664" w:rsidRPr="00DF73D6" w14:paraId="1B4083D2" w14:textId="77777777" w:rsidTr="007E0207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8BFA52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0ED5C9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2C4A20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2479C0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5FA992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28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left w:w="28" w:type="dxa"/>
              <w:right w:w="28" w:type="dxa"/>
            </w:tcMar>
          </w:tcPr>
          <w:p w14:paraId="11F91252" w14:textId="77777777"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DF73D6" w14:paraId="09282F86" w14:textId="77777777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0DD354" w14:textId="77777777"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70EE4B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729699" w14:textId="77777777"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08663E" w14:textId="77777777"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25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471943" w14:textId="77777777" w:rsidR="00083664" w:rsidRPr="00E12C89" w:rsidRDefault="00083664" w:rsidP="00045F65">
            <w:pPr>
              <w:pStyle w:val="a8"/>
              <w:rPr>
                <w:rFonts w:cs="굴림"/>
                <w:b/>
                <w:color w:val="000000"/>
              </w:rPr>
            </w:pPr>
            <w:r w:rsidRPr="00E12C89">
              <w:rPr>
                <w:rFonts w:hint="eastAsia"/>
              </w:rPr>
              <w:t>T</w:t>
            </w:r>
            <w:r w:rsidRPr="00E12C89">
              <w:t xml:space="preserve">railer </w:t>
            </w:r>
            <w:r w:rsidRPr="00E12C89">
              <w:rPr>
                <w:rFonts w:hint="eastAsia"/>
              </w:rPr>
              <w:t>부 식별번호</w:t>
            </w:r>
          </w:p>
        </w:tc>
        <w:tc>
          <w:tcPr>
            <w:tcW w:w="128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BA0F6C9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T</w:t>
            </w:r>
            <w:r w:rsidRPr="00E12C89">
              <w:t>’</w:t>
            </w:r>
          </w:p>
        </w:tc>
      </w:tr>
      <w:tr w:rsidR="00083664" w:rsidRPr="00DF73D6" w14:paraId="47E790D3" w14:textId="77777777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B3EB7D" w14:textId="77777777"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5E0303" w14:textId="77777777" w:rsidR="00083664" w:rsidRPr="00E12C89" w:rsidRDefault="00083664" w:rsidP="00045F65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A65372" w14:textId="77777777" w:rsidR="00083664" w:rsidRPr="00E12C89" w:rsidRDefault="00083664" w:rsidP="00045F65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DC0F96" w14:textId="77777777" w:rsidR="00083664" w:rsidRPr="00E12C89" w:rsidRDefault="00083664" w:rsidP="00045F65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4EB8CB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파일 구분 코드를 적용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5E1432A3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FB0120</w:t>
            </w:r>
          </w:p>
        </w:tc>
      </w:tr>
      <w:tr w:rsidR="00083664" w:rsidRPr="00DF73D6" w14:paraId="42C62CF3" w14:textId="77777777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ABC0ED" w14:textId="77777777"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150881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총 건수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F436D8" w14:textId="77777777"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E8F194" w14:textId="77777777"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88B74C" w14:textId="77777777" w:rsidR="00083664" w:rsidRPr="00E12C89" w:rsidRDefault="007E0207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 xml:space="preserve">검증 전 파일(FB0110)의 Data Record </w:t>
            </w:r>
            <w:r w:rsidR="00083664" w:rsidRPr="00E12C89">
              <w:rPr>
                <w:rFonts w:hint="eastAsia"/>
              </w:rPr>
              <w:t>건수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7BECB419" w14:textId="77777777" w:rsidR="00083664" w:rsidRPr="00E12C89" w:rsidRDefault="00083664" w:rsidP="00045F65">
            <w:pPr>
              <w:pStyle w:val="a8"/>
            </w:pPr>
          </w:p>
        </w:tc>
      </w:tr>
      <w:tr w:rsidR="00083664" w:rsidRPr="00DF73D6" w14:paraId="217ABC7A" w14:textId="77777777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B74882" w14:textId="77777777"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658216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정상 건수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3C5E2F" w14:textId="77777777"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F602E6" w14:textId="77777777"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D9F285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정상 건수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4399E4D" w14:textId="77777777" w:rsidR="00083664" w:rsidRPr="00E12C89" w:rsidRDefault="00083664" w:rsidP="00045F65">
            <w:pPr>
              <w:pStyle w:val="a8"/>
            </w:pPr>
          </w:p>
        </w:tc>
      </w:tr>
      <w:tr w:rsidR="00083664" w:rsidRPr="00DF73D6" w14:paraId="0B048687" w14:textId="77777777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9D5940" w14:textId="77777777"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75F0A6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오류 건수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9DE8A5" w14:textId="77777777" w:rsidR="00083664" w:rsidRPr="00E12C89" w:rsidRDefault="00083664" w:rsidP="00045F65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F2E1B3" w14:textId="77777777"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C96F1D" w14:textId="77777777" w:rsidR="00083664" w:rsidRPr="00E12C89" w:rsidRDefault="007E0207" w:rsidP="00045F65">
            <w:pPr>
              <w:pStyle w:val="a8"/>
              <w:rPr>
                <w:b/>
              </w:rPr>
            </w:pPr>
            <w:r>
              <w:rPr>
                <w:rFonts w:hint="eastAsia"/>
              </w:rPr>
              <w:t>오류 건수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CB87245" w14:textId="77777777" w:rsidR="00083664" w:rsidRPr="00E12C89" w:rsidRDefault="00083664" w:rsidP="00045F65">
            <w:pPr>
              <w:pStyle w:val="a8"/>
            </w:pPr>
          </w:p>
        </w:tc>
      </w:tr>
      <w:tr w:rsidR="00083664" w:rsidRPr="00DF73D6" w14:paraId="087C7F19" w14:textId="77777777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A9AB21" w14:textId="77777777" w:rsidR="00083664" w:rsidRPr="00E12C89" w:rsidRDefault="00083664" w:rsidP="00045F65">
            <w:pPr>
              <w:pStyle w:val="afff6"/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16F2C5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6C4AFB" w14:textId="77777777" w:rsidR="00083664" w:rsidRPr="00E12C89" w:rsidRDefault="0008366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8549BC" w14:textId="77777777"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363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6AA73C" w14:textId="77777777" w:rsidR="00083664" w:rsidRPr="00E12C89" w:rsidRDefault="00083664" w:rsidP="00045F65">
            <w:pPr>
              <w:pStyle w:val="a8"/>
            </w:pP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19E7F0B" w14:textId="77777777" w:rsidR="00083664" w:rsidRPr="00E12C89" w:rsidRDefault="00083664" w:rsidP="00045F65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931BDF" w:rsidRPr="00DF73D6" w14:paraId="33C1326C" w14:textId="77777777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249B1B" w14:textId="77777777" w:rsidR="00931BDF" w:rsidRPr="00E12C89" w:rsidRDefault="00931BDF" w:rsidP="00045F65">
            <w:pPr>
              <w:pStyle w:val="afff6"/>
            </w:pPr>
            <w:r>
              <w:rPr>
                <w:rFonts w:hint="eastAsia"/>
              </w:rPr>
              <w:t>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5F170D" w14:textId="77777777" w:rsidR="00931BDF" w:rsidRPr="00E12C89" w:rsidRDefault="00931BDF" w:rsidP="00045F65">
            <w:pPr>
              <w:pStyle w:val="a8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04290F" w14:textId="77777777" w:rsidR="00931BDF" w:rsidRPr="00E12C89" w:rsidRDefault="00931BDF" w:rsidP="00045F65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A80E66" w14:textId="77777777" w:rsidR="00931BDF" w:rsidRPr="00E12C89" w:rsidRDefault="00931BDF" w:rsidP="00045F65">
            <w:pPr>
              <w:pStyle w:val="afff6"/>
            </w:pPr>
            <w:r>
              <w:rPr>
                <w:rFonts w:hint="eastAsia"/>
              </w:rPr>
              <w:t>2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3D32E6" w14:textId="77777777" w:rsidR="00931BDF" w:rsidRPr="00E12C89" w:rsidRDefault="00931BDF" w:rsidP="00045F65">
            <w:pPr>
              <w:pStyle w:val="a8"/>
            </w:pPr>
            <w:r>
              <w:rPr>
                <w:rFonts w:hint="eastAsia"/>
              </w:rPr>
              <w:t>CR/LF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FD68536" w14:textId="77777777" w:rsidR="00931BDF" w:rsidRPr="00E12C89" w:rsidRDefault="00931BDF" w:rsidP="00045F65">
            <w:pPr>
              <w:pStyle w:val="a8"/>
            </w:pPr>
          </w:p>
        </w:tc>
      </w:tr>
      <w:tr w:rsidR="00083664" w:rsidRPr="00DF73D6" w14:paraId="0F1E7959" w14:textId="77777777" w:rsidTr="007E0207">
        <w:trPr>
          <w:trHeight w:val="300"/>
        </w:trPr>
        <w:tc>
          <w:tcPr>
            <w:tcW w:w="3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B82FDB" w14:textId="77777777" w:rsidR="00083664" w:rsidRPr="00E12C89" w:rsidRDefault="00083664" w:rsidP="00045F65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109722" w14:textId="77777777" w:rsidR="00083664" w:rsidRPr="00E12C89" w:rsidRDefault="00083664" w:rsidP="00045F65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40</w:t>
            </w:r>
            <w:r w:rsidR="00931BDF">
              <w:t>2</w:t>
            </w:r>
          </w:p>
        </w:tc>
        <w:tc>
          <w:tcPr>
            <w:tcW w:w="3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82E47E" w14:textId="77777777" w:rsidR="00083664" w:rsidRPr="00E12C89" w:rsidRDefault="00083664" w:rsidP="00045F65">
            <w:pPr>
              <w:pStyle w:val="a8"/>
            </w:pPr>
          </w:p>
        </w:tc>
        <w:tc>
          <w:tcPr>
            <w:tcW w:w="1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14:paraId="19849A41" w14:textId="77777777" w:rsidR="00083664" w:rsidRPr="00E12C89" w:rsidRDefault="00083664" w:rsidP="00045F65">
            <w:pPr>
              <w:pStyle w:val="a8"/>
            </w:pPr>
          </w:p>
        </w:tc>
      </w:tr>
    </w:tbl>
    <w:p w14:paraId="1F21F49F" w14:textId="77777777" w:rsidR="00CE2AAF" w:rsidRDefault="00CE2AAF" w:rsidP="00CE2AAF">
      <w:pPr>
        <w:pStyle w:val="2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사후점검</w:t>
      </w:r>
    </w:p>
    <w:p w14:paraId="74B22E75" w14:textId="77777777" w:rsidR="00CE2AAF" w:rsidRPr="00BE231D" w:rsidRDefault="00CE2AAF" w:rsidP="00CE2AAF">
      <w:pPr>
        <w:pStyle w:val="aff9"/>
        <w:ind w:leftChars="0" w:left="450"/>
      </w:pPr>
      <w:r w:rsidRPr="00C520A4">
        <w:rPr>
          <w:rFonts w:ascii="맑은 고딕" w:hAnsi="맑은 고딕" w:cs="굴림"/>
          <w:color w:val="000000"/>
          <w:kern w:val="0"/>
          <w:szCs w:val="20"/>
          <w:highlight w:val="yellow"/>
          <w:shd w:val="clear" w:color="auto" w:fill="FFFFFF"/>
        </w:rPr>
        <w:t xml:space="preserve">* </w:t>
      </w:r>
      <w:r w:rsidRPr="00C520A4"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>해당업무는 금결원에서 제공하는 웹페이지(</w:t>
      </w:r>
      <w:r w:rsidRPr="00C520A4">
        <w:rPr>
          <w:rFonts w:ascii="맑은 고딕" w:hAnsi="맑은 고딕" w:cs="굴림"/>
          <w:color w:val="000000"/>
          <w:kern w:val="0"/>
          <w:szCs w:val="20"/>
          <w:highlight w:val="yellow"/>
          <w:shd w:val="clear" w:color="auto" w:fill="FFFFFF"/>
        </w:rPr>
        <w:t>payinfo.or.kr/biz</w:t>
      </w:r>
      <w:r w:rsidRPr="00C520A4"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>)를 통해서</w:t>
      </w:r>
      <w:r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>도</w:t>
      </w:r>
      <w:r w:rsidRPr="00C520A4"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 xml:space="preserve"> 하실</w:t>
      </w:r>
      <w:r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>수</w:t>
      </w:r>
      <w:r w:rsidRPr="00C520A4"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 xml:space="preserve"> 있습니다.</w:t>
      </w:r>
    </w:p>
    <w:p w14:paraId="72AD2F45" w14:textId="77777777" w:rsidR="00CE2AAF" w:rsidRPr="00143E91" w:rsidRDefault="00CE2AAF" w:rsidP="00CE2AAF">
      <w:pPr>
        <w:pStyle w:val="3"/>
        <w:numPr>
          <w:ilvl w:val="2"/>
          <w:numId w:val="42"/>
        </w:numPr>
        <w:ind w:firstLineChars="0"/>
        <w:rPr>
          <w:rFonts w:asciiTheme="minorEastAsia" w:eastAsiaTheme="minorEastAsia" w:hAnsiTheme="minorEastAsia"/>
          <w:highlight w:val="yellow"/>
        </w:rPr>
      </w:pPr>
      <w:r w:rsidRPr="00143E91">
        <w:rPr>
          <w:rFonts w:asciiTheme="minorEastAsia" w:eastAsiaTheme="minorEastAsia" w:hAnsiTheme="minorEastAsia" w:hint="eastAsia"/>
          <w:highlight w:val="yellow"/>
        </w:rPr>
        <w:t>사후점검 동의자료 요청 (FB0410)</w:t>
      </w:r>
    </w:p>
    <w:p w14:paraId="78FB5223" w14:textId="77777777" w:rsidR="00CE2AAF" w:rsidRDefault="00CE2AAF" w:rsidP="00CE2AAF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F2D40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통합기관에서 일부면제기관 동의 자료에 대해 사업자번호</w:t>
      </w:r>
      <w:r w:rsidRPr="00CF2D40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Pr="00CF2D40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이용기관코드별 사후점검 요청 파일을 전송</w:t>
      </w:r>
    </w:p>
    <w:p w14:paraId="5C8B1474" w14:textId="77777777" w:rsidR="00CE2AAF" w:rsidRPr="00CF2D40" w:rsidRDefault="00CE2AAF" w:rsidP="00CE2AAF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F2D40">
        <w:rPr>
          <w:rFonts w:ascii="맑은 고딕" w:hAnsi="맑은 고딕" w:cs="굴림" w:hint="eastAsia"/>
          <w:b/>
          <w:bCs/>
          <w:color w:val="000000"/>
          <w:szCs w:val="20"/>
        </w:rPr>
        <w:t>(1) HEADER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085"/>
        <w:gridCol w:w="850"/>
        <w:gridCol w:w="962"/>
        <w:gridCol w:w="3406"/>
        <w:gridCol w:w="1303"/>
      </w:tblGrid>
      <w:tr w:rsidR="00CE2AAF" w:rsidRPr="00CF2D40" w14:paraId="141B3400" w14:textId="77777777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9C9D33" w14:textId="77777777" w:rsidR="00CE2AAF" w:rsidRPr="00CF2D40" w:rsidRDefault="00CE2AAF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79F6B" w14:textId="77777777" w:rsidR="00CE2AAF" w:rsidRPr="00CF2D40" w:rsidRDefault="00CE2AAF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BBA94F" w14:textId="77777777" w:rsidR="00CE2AAF" w:rsidRPr="00CF2D40" w:rsidRDefault="00CE2AAF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B0295" w14:textId="77777777" w:rsidR="00CE2AAF" w:rsidRPr="00CF2D40" w:rsidRDefault="00CE2AAF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7EE185" w14:textId="77777777" w:rsidR="00CE2AAF" w:rsidRPr="00CF2D40" w:rsidRDefault="00CE2AAF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EB1E3" w14:textId="77777777" w:rsidR="00CE2AAF" w:rsidRPr="00CF2D40" w:rsidRDefault="00CE2AAF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CE2AAF" w:rsidRPr="00CF2D40" w14:paraId="148F4F76" w14:textId="77777777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A69201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C1E6E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85BB8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5A938220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F3EF1F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Header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296EE0" w14:textId="77777777"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H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CE2AAF" w:rsidRPr="00CF2D40" w14:paraId="35B00925" w14:textId="77777777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E80B4D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0673F8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9BD99E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60F86B26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336819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코드를 적용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2D5203" w14:textId="77777777"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FB0410</w:t>
            </w:r>
          </w:p>
        </w:tc>
      </w:tr>
      <w:tr w:rsidR="00CE2AAF" w:rsidRPr="00CF2D40" w14:paraId="3A313714" w14:textId="77777777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5B91EE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FA27DB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재판매기관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D7F8F1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2F75FD1C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7BE08E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628912" w14:textId="77777777"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FKN</w:t>
            </w:r>
          </w:p>
        </w:tc>
      </w:tr>
      <w:tr w:rsidR="00CE2AAF" w:rsidRPr="00CF2D40" w14:paraId="271AB15B" w14:textId="77777777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AD54F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75DF69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08A354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586E7B5F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7FCBA6" w14:textId="77777777" w:rsidR="00CE2AAF" w:rsidRPr="00DD17BA" w:rsidRDefault="00DD17BA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DD17BA">
              <w:rPr>
                <w:rFonts w:hint="eastAsia"/>
                <w:b/>
                <w:color w:val="FF0000"/>
                <w:sz w:val="18"/>
                <w:szCs w:val="18"/>
              </w:rPr>
              <w:t>KSNET</w:t>
            </w:r>
            <w:r w:rsidRPr="00DD17BA">
              <w:rPr>
                <w:rFonts w:hint="eastAsia"/>
                <w:b/>
                <w:color w:val="FF0000"/>
                <w:sz w:val="18"/>
                <w:szCs w:val="18"/>
              </w:rPr>
              <w:t>에서</w:t>
            </w:r>
            <w:r w:rsidRPr="00DD17BA">
              <w:rPr>
                <w:rFonts w:hint="eastAsia"/>
                <w:b/>
                <w:color w:val="FF0000"/>
                <w:sz w:val="18"/>
                <w:szCs w:val="18"/>
              </w:rPr>
              <w:t xml:space="preserve"> </w:t>
            </w:r>
            <w:r w:rsidRPr="00DD17BA">
              <w:rPr>
                <w:rFonts w:hint="eastAsia"/>
                <w:b/>
                <w:color w:val="FF0000"/>
                <w:sz w:val="18"/>
                <w:szCs w:val="18"/>
              </w:rPr>
              <w:t>발급받은</w:t>
            </w:r>
            <w:r w:rsidRPr="00DD17BA">
              <w:rPr>
                <w:rFonts w:hint="eastAsia"/>
                <w:b/>
                <w:color w:val="FF0000"/>
                <w:sz w:val="18"/>
                <w:szCs w:val="18"/>
              </w:rPr>
              <w:t xml:space="preserve"> </w:t>
            </w:r>
            <w:r w:rsidRPr="00DD17BA">
              <w:rPr>
                <w:b/>
                <w:color w:val="FF0000"/>
                <w:sz w:val="18"/>
                <w:szCs w:val="18"/>
              </w:rPr>
              <w:t>8</w:t>
            </w:r>
            <w:r w:rsidRPr="00DD17BA">
              <w:rPr>
                <w:rFonts w:hint="eastAsia"/>
                <w:b/>
                <w:color w:val="FF0000"/>
                <w:sz w:val="18"/>
                <w:szCs w:val="18"/>
              </w:rPr>
              <w:t>자리</w:t>
            </w:r>
            <w:r w:rsidRPr="00DD17BA">
              <w:rPr>
                <w:rFonts w:hint="eastAsia"/>
                <w:b/>
                <w:color w:val="FF0000"/>
                <w:sz w:val="18"/>
                <w:szCs w:val="18"/>
              </w:rPr>
              <w:t xml:space="preserve"> </w:t>
            </w:r>
            <w:r w:rsidRPr="00DD17BA">
              <w:rPr>
                <w:rFonts w:hint="eastAsia"/>
                <w:b/>
                <w:color w:val="FF0000"/>
                <w:sz w:val="18"/>
                <w:szCs w:val="18"/>
              </w:rPr>
              <w:t>업체</w:t>
            </w:r>
            <w:r w:rsidRPr="00DD17BA">
              <w:rPr>
                <w:rFonts w:hint="eastAsia"/>
                <w:b/>
                <w:color w:val="FF0000"/>
                <w:sz w:val="18"/>
                <w:szCs w:val="18"/>
              </w:rPr>
              <w:t>ID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B45481" w14:textId="77777777"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E2AAF" w:rsidRPr="00CF2D40" w14:paraId="2172A373" w14:textId="77777777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12B764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24E2B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처리기준일자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4DB577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64377B02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76E168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사후점검 요청 일자 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영업일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B218EA" w14:textId="77777777"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YYYYMMDD</w:t>
            </w:r>
          </w:p>
        </w:tc>
      </w:tr>
      <w:tr w:rsidR="00CE2AAF" w:rsidRPr="00CF2D40" w14:paraId="7E95E797" w14:textId="77777777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52F78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AED60" w14:textId="77777777" w:rsidR="00CE2AAF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예비필드1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E17377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63174BCF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C42B27" w14:textId="77777777" w:rsidR="00CE2AAF" w:rsidRPr="00CF2D40" w:rsidRDefault="00DD17BA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B840AB" w14:textId="77777777"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E2AAF" w:rsidRPr="00CF2D40" w14:paraId="1892638E" w14:textId="77777777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27547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BA1483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대표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1B8C2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3309DC25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4F400D" w14:textId="77777777" w:rsidR="00CE2AAF" w:rsidRPr="00CF2D40" w:rsidRDefault="00DD17BA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58E693" w14:textId="77777777"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E2AAF" w:rsidRPr="00CF2D40" w14:paraId="5DBA0F7C" w14:textId="77777777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02035F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8239C" w14:textId="77777777" w:rsidR="00CE2AAF" w:rsidRPr="00CF2D40" w:rsidRDefault="00AF702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AF82E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675FD4C0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71B3FF" w14:textId="77777777" w:rsidR="00CE2AAF" w:rsidRPr="00CF2D40" w:rsidRDefault="00AF702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132D35" w14:textId="77777777"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E2AAF" w:rsidRPr="00CF2D40" w14:paraId="3D81C986" w14:textId="77777777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101F5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E4DBC9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D0884E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3A0A13D2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319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A71FF4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81A41D" w14:textId="77777777"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CE2AAF" w:rsidRPr="00CF2D40" w14:paraId="40A5DBF1" w14:textId="77777777" w:rsidTr="00DD17BA">
        <w:trPr>
          <w:trHeight w:val="45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1CDD1E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5B8DA8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개행문자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5643FD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</w:tcPr>
          <w:p w14:paraId="207B3893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361607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CR/LF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F7CDFA" w14:textId="77777777" w:rsidR="00CE2AAF" w:rsidRPr="00CF2D40" w:rsidRDefault="00CE2AAF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E2AAF" w:rsidRPr="00CF2D40" w14:paraId="724587A1" w14:textId="77777777" w:rsidTr="00DD17BA">
        <w:trPr>
          <w:trHeight w:val="454"/>
        </w:trPr>
        <w:tc>
          <w:tcPr>
            <w:tcW w:w="34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F38A83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5B1594E3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FDA560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BE36B4" w14:textId="77777777" w:rsidR="00CE2AAF" w:rsidRPr="00CF2D40" w:rsidRDefault="00CE2AAF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14:paraId="70712F6F" w14:textId="77777777" w:rsidR="00CE2AAF" w:rsidRDefault="00CE2AAF" w:rsidP="00CE2AAF">
      <w:pPr>
        <w:pStyle w:val="a6"/>
        <w:rPr>
          <w:shd w:val="clear" w:color="auto" w:fill="auto"/>
        </w:rPr>
      </w:pPr>
    </w:p>
    <w:p w14:paraId="4135B095" w14:textId="77777777" w:rsidR="005855B0" w:rsidRPr="00CF2D40" w:rsidRDefault="005855B0" w:rsidP="005855B0">
      <w:pPr>
        <w:pStyle w:val="a6"/>
        <w:rPr>
          <w:shd w:val="clear" w:color="auto" w:fill="auto"/>
        </w:rPr>
      </w:pPr>
      <w:r w:rsidRPr="00CF2D40">
        <w:rPr>
          <w:rFonts w:ascii="맑은 고딕" w:hAnsi="맑은 고딕" w:cs="굴림" w:hint="eastAsia"/>
          <w:b/>
          <w:bCs/>
          <w:color w:val="000000"/>
          <w:szCs w:val="20"/>
        </w:rPr>
        <w:t>(2) DATA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2229"/>
        <w:gridCol w:w="756"/>
        <w:gridCol w:w="838"/>
        <w:gridCol w:w="3601"/>
        <w:gridCol w:w="1184"/>
      </w:tblGrid>
      <w:tr w:rsidR="005855B0" w:rsidRPr="00CF2D40" w14:paraId="49E6E5B6" w14:textId="77777777" w:rsidTr="002A7DBA">
        <w:trPr>
          <w:trHeight w:val="59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C41653" w14:textId="77777777"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9951F5" w14:textId="77777777"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E9FBBF" w14:textId="77777777"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6B9CC3" w14:textId="77777777"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69BE88" w14:textId="77777777"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BF2B25" w14:textId="77777777"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5855B0" w:rsidRPr="00CF2D40" w14:paraId="3F3A26B0" w14:textId="77777777" w:rsidTr="002A7DBA">
        <w:trPr>
          <w:trHeight w:val="77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3A074498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DF4E04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C0BE47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455086EE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5529D5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Data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32B443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5855B0" w:rsidRPr="00CF2D40" w14:paraId="6A9F5A8D" w14:textId="77777777" w:rsidTr="002A7DBA">
        <w:trPr>
          <w:trHeight w:val="77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34EAF831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4049DE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처리순번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5E89DC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0BDBB051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07BC6A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의 처리 순번 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--&gt;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순서대로 처리함을 원칙으로 함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D3EFB1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CF2D40" w14:paraId="4CC424A5" w14:textId="77777777" w:rsidTr="002A7DBA">
        <w:trPr>
          <w:trHeight w:val="77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7E61B9CC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21BA81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요청구분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FC8FD9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32275F62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830D7E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: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사후점검 요청</w:t>
            </w:r>
          </w:p>
          <w:p w14:paraId="5DA95AE9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: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고객열람 요청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118911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CF2D40" w14:paraId="6C65D678" w14:textId="77777777" w:rsidTr="002A7DBA">
        <w:trPr>
          <w:trHeight w:val="72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1BBEB51F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371E4E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사업자번호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929172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48E286AC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56088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사업자번호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651866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CF2D40" w14:paraId="36679F87" w14:textId="77777777" w:rsidTr="002A7DBA">
        <w:trPr>
          <w:trHeight w:val="77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E1BC7F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091434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58CDFA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48E2EDC6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C8ABCE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금융회사에서 부여한 이용기관코드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73E6BC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CF2D40" w14:paraId="04F4CD98" w14:textId="77777777" w:rsidTr="002A7DBA">
        <w:trPr>
          <w:trHeight w:val="77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5FC0BB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7192BC" w14:textId="77777777" w:rsidR="005855B0" w:rsidRPr="00CF2D40" w:rsidRDefault="00EE5D93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하위이용기관코드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17171C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04DE345D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8B872F" w14:textId="77777777" w:rsidR="005855B0" w:rsidRPr="00CF2D40" w:rsidRDefault="00EE5D93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KSNET에서 발급 받은 </w:t>
            </w:r>
            <w:r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자리 업체ID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CE0725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5855B0" w:rsidRPr="00CF2D40" w14:paraId="42D45C11" w14:textId="77777777" w:rsidTr="002A7DBA">
        <w:trPr>
          <w:trHeight w:val="771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3E7FE7B5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E8DA07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납부자 번호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011F20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2913EDA3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9045FA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이용기관에서 부여한 납부자 번호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D977C3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CF2D40" w14:paraId="5A1AAFBB" w14:textId="77777777" w:rsidTr="002A7DBA">
        <w:trPr>
          <w:trHeight w:val="771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67DCC50D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806B80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코드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14:paraId="28A8D6EE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14:paraId="704A4299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14:paraId="6BE9D520" w14:textId="77777777"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금융기관 공동코드</w:t>
            </w: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14:paraId="04A21C0C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855B0" w:rsidRPr="00CF2D40" w14:paraId="69566FF6" w14:textId="77777777" w:rsidTr="002A7DBA">
        <w:trPr>
          <w:trHeight w:val="771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4CD47BB0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99F837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계좌번호</w:t>
            </w:r>
          </w:p>
        </w:tc>
        <w:tc>
          <w:tcPr>
            <w:tcW w:w="765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14:paraId="43D41153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14:paraId="39A97199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3738" w:type="dxa"/>
            <w:tcBorders>
              <w:top w:val="single" w:sz="2" w:space="0" w:color="000000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14:paraId="3477C942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계좌번호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14:paraId="7270B82C" w14:textId="77777777" w:rsidR="005855B0" w:rsidRPr="00CF2D40" w:rsidRDefault="005855B0" w:rsidP="002A7DBA">
            <w:pPr>
              <w:widowControl/>
              <w:wordWrap/>
              <w:autoSpaceDE/>
              <w:spacing w:line="240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855B0" w:rsidRPr="00CF2D40" w14:paraId="117A0A86" w14:textId="77777777" w:rsidTr="002A7DBA">
        <w:trPr>
          <w:trHeight w:val="771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34121380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82D4E4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신청일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2DFBEF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7126AFC7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3248B8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고객이 신청한 일자</w:t>
            </w: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CBC8B" w14:textId="77777777" w:rsidR="005855B0" w:rsidRPr="00CF2D40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YYYYMMDD</w:t>
            </w:r>
          </w:p>
        </w:tc>
      </w:tr>
      <w:tr w:rsidR="005855B0" w:rsidRPr="00CF2D40" w14:paraId="22C9A050" w14:textId="77777777" w:rsidTr="002A7DBA">
        <w:trPr>
          <w:trHeight w:val="1496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11F26AFC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FEF0C8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구분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67FB14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1618009D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DC526A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서면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</w:p>
          <w:p w14:paraId="6C527C01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2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전자문서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-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공인전자서명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  <w:r w:rsidRPr="00CF2D40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br/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전자문서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-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일반전자서명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</w:p>
          <w:p w14:paraId="336C27DA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4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녹취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</w:p>
          <w:p w14:paraId="5741A8D7" w14:textId="77777777" w:rsidR="005855B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5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ARS</w:t>
            </w:r>
          </w:p>
          <w:p w14:paraId="0CF7275C" w14:textId="77777777" w:rsidR="00B95382" w:rsidRPr="00CF2D40" w:rsidRDefault="00B95382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</w:rPr>
              <w:t>기타</w:t>
            </w: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ADB371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CF2D40" w14:paraId="2B163704" w14:textId="77777777" w:rsidTr="002A7DBA">
        <w:trPr>
          <w:trHeight w:val="682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2C17E1A0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377DD2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E2B673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367E0ABE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286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6EFC9F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DE169B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5855B0" w:rsidRPr="00CF2D40" w14:paraId="0BC02496" w14:textId="77777777" w:rsidTr="002A7DBA">
        <w:trPr>
          <w:trHeight w:val="682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</w:tcPr>
          <w:p w14:paraId="0E494DDA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3C5CEB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개행문자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C56A1A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</w:tcPr>
          <w:p w14:paraId="53845344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7B403B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CR/LF</w:t>
            </w: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5BD9D3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CF2D40" w14:paraId="36D587BD" w14:textId="77777777" w:rsidTr="002A7DBA">
        <w:trPr>
          <w:trHeight w:val="682"/>
        </w:trPr>
        <w:tc>
          <w:tcPr>
            <w:tcW w:w="3516" w:type="dxa"/>
            <w:gridSpan w:val="3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48330E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84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1DDB9281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7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90205B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35ED18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14:paraId="38C52538" w14:textId="77777777" w:rsidR="00CE2AAF" w:rsidRPr="00CE2AAF" w:rsidRDefault="00CE2AAF" w:rsidP="000F5A2A">
      <w:pPr>
        <w:pStyle w:val="a6"/>
      </w:pPr>
    </w:p>
    <w:p w14:paraId="7E319AB9" w14:textId="77777777" w:rsidR="005855B0" w:rsidRPr="00CF2D40" w:rsidRDefault="005855B0" w:rsidP="005855B0">
      <w:pPr>
        <w:pStyle w:val="a6"/>
        <w:rPr>
          <w:shd w:val="clear" w:color="auto" w:fill="auto"/>
        </w:rPr>
      </w:pPr>
      <w:r w:rsidRPr="00CF2D40">
        <w:rPr>
          <w:rFonts w:ascii="맑은 고딕" w:hAnsi="맑은 고딕" w:cs="굴림" w:hint="eastAsia"/>
          <w:b/>
          <w:bCs/>
          <w:color w:val="000000"/>
          <w:szCs w:val="20"/>
        </w:rPr>
        <w:t>(3) TRAILER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708"/>
        <w:gridCol w:w="784"/>
        <w:gridCol w:w="3753"/>
        <w:gridCol w:w="1147"/>
      </w:tblGrid>
      <w:tr w:rsidR="005855B0" w:rsidRPr="00CF2D40" w14:paraId="6441E83C" w14:textId="77777777" w:rsidTr="002A7DBA">
        <w:trPr>
          <w:trHeight w:val="594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09B30D" w14:textId="77777777"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26DFB4" w14:textId="77777777"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60B809" w14:textId="77777777"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80FB39" w14:textId="77777777"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329E42" w14:textId="77777777"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EE410A" w14:textId="77777777" w:rsidR="005855B0" w:rsidRPr="00CF2D40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5855B0" w:rsidRPr="00CF2D40" w14:paraId="564664F1" w14:textId="77777777" w:rsidTr="002A7DBA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772A33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9ACFA7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1D0D70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995E5F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C656CD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Trailer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FCCCB7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5855B0" w:rsidRPr="00CF2D40" w14:paraId="34351063" w14:textId="77777777" w:rsidTr="002A7DBA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9B50EF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7CC36F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622E4C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97038E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7058A4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파일구분코드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0587BD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FB0410</w:t>
            </w:r>
          </w:p>
        </w:tc>
      </w:tr>
      <w:tr w:rsidR="005855B0" w:rsidRPr="00CF2D40" w14:paraId="23A54C33" w14:textId="77777777" w:rsidTr="002A7DBA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C27EAD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82B573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 건수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77C754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26D774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245362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 Record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총 건수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9FB310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CF2D40" w14:paraId="0C547E6B" w14:textId="77777777" w:rsidTr="002A7DBA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68FCC6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B5ECE8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E43DE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8E6F57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383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5258B1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2129FC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5855B0" w:rsidRPr="00CF2D40" w14:paraId="735C9F9A" w14:textId="77777777" w:rsidTr="002A7DBA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82887E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BB1766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개행문자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7D84CA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5BFFF8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77849E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CR/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LF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276BBB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CF2D40" w14:paraId="1751E1A3" w14:textId="77777777" w:rsidTr="002A7DBA">
        <w:trPr>
          <w:trHeight w:val="602"/>
        </w:trPr>
        <w:tc>
          <w:tcPr>
            <w:tcW w:w="32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63B967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CC71F8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3D10DC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BC92A1" w14:textId="77777777" w:rsidR="005855B0" w:rsidRPr="00CF2D40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14:paraId="3B49F811" w14:textId="77777777" w:rsidR="005855B0" w:rsidRDefault="005855B0" w:rsidP="005855B0">
      <w:pPr>
        <w:pStyle w:val="a6"/>
        <w:rPr>
          <w:shd w:val="clear" w:color="auto" w:fill="auto"/>
        </w:rPr>
      </w:pPr>
    </w:p>
    <w:p w14:paraId="1FBE8A75" w14:textId="77777777" w:rsidR="00CE2AAF" w:rsidRDefault="00CE2AAF" w:rsidP="000F5A2A">
      <w:pPr>
        <w:pStyle w:val="a6"/>
      </w:pPr>
    </w:p>
    <w:p w14:paraId="6BD25BA8" w14:textId="77777777" w:rsidR="005855B0" w:rsidRPr="00143E91" w:rsidRDefault="005855B0" w:rsidP="005855B0">
      <w:pPr>
        <w:pStyle w:val="3"/>
        <w:numPr>
          <w:ilvl w:val="2"/>
          <w:numId w:val="42"/>
        </w:numPr>
        <w:ind w:firstLineChars="0"/>
        <w:rPr>
          <w:rFonts w:asciiTheme="minorEastAsia" w:eastAsiaTheme="minorEastAsia" w:hAnsiTheme="minorEastAsia"/>
          <w:highlight w:val="yellow"/>
        </w:rPr>
      </w:pPr>
      <w:r w:rsidRPr="00143E91">
        <w:rPr>
          <w:rFonts w:asciiTheme="minorEastAsia" w:eastAsiaTheme="minorEastAsia" w:hAnsiTheme="minorEastAsia" w:hint="eastAsia"/>
          <w:highlight w:val="yellow"/>
        </w:rPr>
        <w:t xml:space="preserve">사후점검 동의자료 </w:t>
      </w:r>
      <w:r>
        <w:rPr>
          <w:rFonts w:asciiTheme="minorEastAsia" w:eastAsiaTheme="minorEastAsia" w:hAnsiTheme="minorEastAsia" w:hint="eastAsia"/>
          <w:highlight w:val="yellow"/>
        </w:rPr>
        <w:t>정보</w:t>
      </w:r>
      <w:r w:rsidRPr="00143E91">
        <w:rPr>
          <w:rFonts w:asciiTheme="minorEastAsia" w:eastAsiaTheme="minorEastAsia" w:hAnsiTheme="minorEastAsia" w:hint="eastAsia"/>
          <w:highlight w:val="yellow"/>
        </w:rPr>
        <w:t xml:space="preserve"> (FB04</w:t>
      </w:r>
      <w:r>
        <w:rPr>
          <w:rFonts w:asciiTheme="minorEastAsia" w:eastAsiaTheme="minorEastAsia" w:hAnsiTheme="minorEastAsia"/>
          <w:highlight w:val="yellow"/>
        </w:rPr>
        <w:t>2</w:t>
      </w:r>
      <w:r w:rsidRPr="00143E91">
        <w:rPr>
          <w:rFonts w:asciiTheme="minorEastAsia" w:eastAsiaTheme="minorEastAsia" w:hAnsiTheme="minorEastAsia" w:hint="eastAsia"/>
          <w:highlight w:val="yellow"/>
        </w:rPr>
        <w:t>0)</w:t>
      </w:r>
    </w:p>
    <w:p w14:paraId="00131BDE" w14:textId="77777777" w:rsidR="005855B0" w:rsidRPr="005855B0" w:rsidRDefault="005855B0" w:rsidP="005855B0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0069B2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사후점검 요청에 대해 사업자번호</w:t>
      </w:r>
      <w:r w:rsidRPr="000069B2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Pr="000069B2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이용기관코드별로 동의자료 정보파일을 생성하여 전송</w:t>
      </w:r>
    </w:p>
    <w:p w14:paraId="7820D369" w14:textId="77777777" w:rsidR="005855B0" w:rsidRPr="000069B2" w:rsidRDefault="005855B0" w:rsidP="005855B0">
      <w:pPr>
        <w:pStyle w:val="a6"/>
        <w:rPr>
          <w:shd w:val="clear" w:color="auto" w:fill="auto"/>
        </w:rPr>
      </w:pP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>(1) HEADER RECORD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085"/>
        <w:gridCol w:w="850"/>
        <w:gridCol w:w="962"/>
        <w:gridCol w:w="3406"/>
        <w:gridCol w:w="1303"/>
      </w:tblGrid>
      <w:tr w:rsidR="005855B0" w:rsidRPr="000069B2" w14:paraId="219E4135" w14:textId="77777777" w:rsidTr="002A7DBA">
        <w:trPr>
          <w:trHeight w:val="53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5B5317" w14:textId="77777777" w:rsidR="005855B0" w:rsidRPr="000069B2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8F68DB" w14:textId="77777777" w:rsidR="005855B0" w:rsidRPr="000069B2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B668B0" w14:textId="77777777" w:rsidR="005855B0" w:rsidRPr="000069B2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AD438" w14:textId="77777777" w:rsidR="005855B0" w:rsidRPr="000069B2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0C4F98" w14:textId="77777777" w:rsidR="005855B0" w:rsidRPr="000069B2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565F99" w14:textId="77777777" w:rsidR="005855B0" w:rsidRPr="000069B2" w:rsidRDefault="005855B0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5855B0" w:rsidRPr="000069B2" w14:paraId="665B86DF" w14:textId="77777777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3852D0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CDD71F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286C4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36B90A7C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D4057E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Header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E3B9CC" w14:textId="77777777" w:rsidR="005855B0" w:rsidRPr="000069B2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H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5855B0" w:rsidRPr="000069B2" w14:paraId="4F9996DC" w14:textId="77777777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5208F4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E60B7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131C8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6C1FB5AC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89769B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코드를 적용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97DA2D" w14:textId="77777777" w:rsidR="005855B0" w:rsidRPr="000069B2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FB0420</w:t>
            </w:r>
          </w:p>
        </w:tc>
      </w:tr>
      <w:tr w:rsidR="005855B0" w:rsidRPr="000069B2" w14:paraId="4600DF04" w14:textId="77777777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3D5DB2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406576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재판매기관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8113A5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1EDB6820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4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365C87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FB0410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에 수록된 값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889D21" w14:textId="77777777" w:rsidR="005855B0" w:rsidRPr="000069B2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0069B2" w14:paraId="0649563C" w14:textId="77777777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78891A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306C74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D9F50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0695C5F7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D8389F" w14:textId="77777777" w:rsidR="005855B0" w:rsidRPr="000069B2" w:rsidRDefault="005855B0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0105D4" w14:textId="77777777" w:rsidR="005855B0" w:rsidRPr="000069B2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0069B2" w14:paraId="4109EBAB" w14:textId="77777777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7DE276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659837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처리기준일자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8D5D88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644A054B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B9F4C0" w14:textId="77777777" w:rsidR="005855B0" w:rsidRPr="000069B2" w:rsidRDefault="005855B0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EF2FCF" w14:textId="77777777" w:rsidR="005855B0" w:rsidRPr="000069B2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YYYYMMDD</w:t>
            </w:r>
          </w:p>
        </w:tc>
      </w:tr>
      <w:tr w:rsidR="005855B0" w:rsidRPr="000069B2" w14:paraId="743DB3C2" w14:textId="77777777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A2E64C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69D004" w14:textId="77777777" w:rsidR="005855B0" w:rsidRPr="000069B2" w:rsidRDefault="00DF55E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예비필드1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5E2490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3CAD6C7F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282937" w14:textId="77777777" w:rsidR="005855B0" w:rsidRPr="000069B2" w:rsidRDefault="005855B0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C1FE17" w14:textId="77777777" w:rsidR="005855B0" w:rsidRPr="000069B2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0069B2" w14:paraId="23A5117D" w14:textId="77777777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261FF8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A56F19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A3CB41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66B946CA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DDACD7" w14:textId="77777777" w:rsidR="005855B0" w:rsidRPr="000069B2" w:rsidRDefault="005855B0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3C9ECF" w14:textId="77777777" w:rsidR="005855B0" w:rsidRPr="000069B2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0069B2" w14:paraId="2BB1F1E0" w14:textId="77777777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9CBB49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C98EF3" w14:textId="77777777" w:rsidR="005855B0" w:rsidRPr="000069B2" w:rsidRDefault="00FA0652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DD94B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7F05E3FD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0867A2" w14:textId="77777777" w:rsidR="005855B0" w:rsidRPr="000069B2" w:rsidRDefault="00FA0652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7C7C1A" w14:textId="77777777" w:rsidR="005855B0" w:rsidRPr="000069B2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855B0" w:rsidRPr="000069B2" w14:paraId="1973C11B" w14:textId="77777777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98DEBD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5D39F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B4683C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170F87BD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943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9D70B24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D347BB" w14:textId="77777777" w:rsidR="005855B0" w:rsidRPr="000069B2" w:rsidRDefault="005855B0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5855B0" w:rsidRPr="000069B2" w14:paraId="7E78586D" w14:textId="77777777" w:rsidTr="002A7DBA">
        <w:trPr>
          <w:trHeight w:val="677"/>
        </w:trPr>
        <w:tc>
          <w:tcPr>
            <w:tcW w:w="34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3D911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5C6B13C0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1,024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E19DE5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73184E" w14:textId="77777777" w:rsidR="005855B0" w:rsidRPr="000069B2" w:rsidRDefault="005855B0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14:paraId="69E5439C" w14:textId="77777777" w:rsidR="005855B0" w:rsidRDefault="005855B0" w:rsidP="005855B0">
      <w:pPr>
        <w:pStyle w:val="a6"/>
        <w:rPr>
          <w:shd w:val="clear" w:color="auto" w:fill="auto"/>
        </w:rPr>
      </w:pPr>
    </w:p>
    <w:p w14:paraId="1B5F94CF" w14:textId="77777777" w:rsidR="006D1877" w:rsidRPr="000069B2" w:rsidRDefault="006D1877" w:rsidP="006D1877">
      <w:pPr>
        <w:pStyle w:val="a6"/>
        <w:rPr>
          <w:shd w:val="clear" w:color="auto" w:fill="auto"/>
        </w:rPr>
      </w:pP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>(2) DATA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2208"/>
        <w:gridCol w:w="757"/>
        <w:gridCol w:w="840"/>
        <w:gridCol w:w="3617"/>
        <w:gridCol w:w="1184"/>
      </w:tblGrid>
      <w:tr w:rsidR="006D1877" w:rsidRPr="000069B2" w14:paraId="39E042D8" w14:textId="77777777" w:rsidTr="002A7DBA">
        <w:trPr>
          <w:trHeight w:val="59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DC9A92" w14:textId="77777777"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22B6EA" w14:textId="77777777"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D03415" w14:textId="77777777"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6AD3E2" w14:textId="77777777"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4F5F29" w14:textId="77777777"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2B4D6" w14:textId="77777777"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6D1877" w:rsidRPr="000069B2" w14:paraId="2AEFC217" w14:textId="77777777" w:rsidTr="002A7DBA">
        <w:trPr>
          <w:trHeight w:val="536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6B712EC9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1CB872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DCEF1E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6ECE158E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1DE99C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Data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97FDC8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6D1877" w:rsidRPr="000069B2" w14:paraId="3E5A3C85" w14:textId="77777777" w:rsidTr="002A7DBA">
        <w:trPr>
          <w:trHeight w:val="649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4AF5BD6D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70ECF7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처리순번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3FAEED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012682DB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76CD59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의 처리 순번 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--&gt;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순서대로 처리함을 원칙으로 함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B0953F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14:paraId="4D05DC1C" w14:textId="77777777" w:rsidTr="002A7DBA">
        <w:trPr>
          <w:trHeight w:val="593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26D0A1B8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D8DCCC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요청 구분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9B467E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5DEC1515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6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F1A124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FB0410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에 수록된 값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BFCC1B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14:paraId="09431F8D" w14:textId="77777777" w:rsidTr="002A7DBA">
        <w:trPr>
          <w:trHeight w:val="593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74D9EFC4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D02AFC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사업자번호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0DFE42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0BDFF55C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vAlign w:val="center"/>
            <w:hideMark/>
          </w:tcPr>
          <w:p w14:paraId="29D4738F" w14:textId="77777777" w:rsidR="006D1877" w:rsidRPr="000069B2" w:rsidRDefault="006D1877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620413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14:paraId="06734BF3" w14:textId="77777777" w:rsidTr="002A7DBA">
        <w:trPr>
          <w:trHeight w:val="706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1E251C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82888C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BD59EC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3F2F7E56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vAlign w:val="center"/>
            <w:hideMark/>
          </w:tcPr>
          <w:p w14:paraId="1C0E8DA6" w14:textId="77777777" w:rsidR="006D1877" w:rsidRPr="000069B2" w:rsidRDefault="006D1877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5CDC10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14:paraId="53E8ED6C" w14:textId="77777777" w:rsidTr="002A7DBA">
        <w:trPr>
          <w:trHeight w:val="593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355FC1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A7249C" w14:textId="77777777" w:rsidR="006D1877" w:rsidRPr="000069B2" w:rsidRDefault="00EE5D93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하위이용기관코드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34690A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5AAE5B7B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vAlign w:val="center"/>
            <w:hideMark/>
          </w:tcPr>
          <w:p w14:paraId="6DF85606" w14:textId="77777777" w:rsidR="006D1877" w:rsidRPr="000069B2" w:rsidRDefault="006D1877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0903F0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14:paraId="58EF11E0" w14:textId="77777777" w:rsidTr="002A7DBA">
        <w:trPr>
          <w:trHeight w:val="536"/>
        </w:trPr>
        <w:tc>
          <w:tcPr>
            <w:tcW w:w="47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29E91CFB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098D5E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납부자 번호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81343A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63BD7042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vAlign w:val="center"/>
            <w:hideMark/>
          </w:tcPr>
          <w:p w14:paraId="75886FFC" w14:textId="77777777" w:rsidR="006D1877" w:rsidRPr="000069B2" w:rsidRDefault="006D1877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3D18DA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14:paraId="0BA0E271" w14:textId="77777777" w:rsidTr="002A7DBA">
        <w:trPr>
          <w:trHeight w:val="593"/>
        </w:trPr>
        <w:tc>
          <w:tcPr>
            <w:tcW w:w="47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668D9E6E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03DCEB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코드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14:paraId="493EFFFB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10EF2D82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vAlign w:val="center"/>
            <w:hideMark/>
          </w:tcPr>
          <w:p w14:paraId="42B1883A" w14:textId="77777777" w:rsidR="006D1877" w:rsidRPr="000069B2" w:rsidRDefault="006D1877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14:paraId="2FC3F529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D1877" w:rsidRPr="000069B2" w14:paraId="521F0EE5" w14:textId="77777777" w:rsidTr="002A7DBA">
        <w:trPr>
          <w:trHeight w:val="649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361BB389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C3683B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계좌번호</w:t>
            </w:r>
          </w:p>
        </w:tc>
        <w:tc>
          <w:tcPr>
            <w:tcW w:w="757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14:paraId="66829AFD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3B80C9E8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vAlign w:val="center"/>
            <w:hideMark/>
          </w:tcPr>
          <w:p w14:paraId="56CE95A2" w14:textId="77777777" w:rsidR="006D1877" w:rsidRPr="000069B2" w:rsidRDefault="006D1877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14:paraId="4E4F4536" w14:textId="77777777" w:rsidR="006D1877" w:rsidRPr="000069B2" w:rsidRDefault="006D1877" w:rsidP="002A7DBA">
            <w:pPr>
              <w:widowControl/>
              <w:wordWrap/>
              <w:autoSpaceDE/>
              <w:spacing w:line="240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D1877" w:rsidRPr="000069B2" w14:paraId="4BE79D50" w14:textId="77777777" w:rsidTr="002A7DBA">
        <w:trPr>
          <w:trHeight w:val="593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0C8B3EB6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F18596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신청일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9EB18B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730E0A78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B489C9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고객이 신청한 일자</w:t>
            </w:r>
          </w:p>
        </w:tc>
        <w:tc>
          <w:tcPr>
            <w:tcW w:w="1184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16EF50" w14:textId="77777777" w:rsidR="006D1877" w:rsidRPr="000069B2" w:rsidRDefault="006D1877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YYYYMMDD</w:t>
            </w:r>
          </w:p>
        </w:tc>
      </w:tr>
      <w:tr w:rsidR="006D1877" w:rsidRPr="000069B2" w14:paraId="3CCFD596" w14:textId="77777777" w:rsidTr="002A7DBA">
        <w:trPr>
          <w:trHeight w:val="1836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0F8AEA52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4C009D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구분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C0630D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4CA49F4C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7FFB94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서면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</w:p>
          <w:p w14:paraId="62E34CDB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2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전자문서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-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공인전자서명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  <w:r w:rsidRPr="000069B2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br/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전자문서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-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일반전자서명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</w:p>
          <w:p w14:paraId="45086392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4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녹취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</w:p>
          <w:p w14:paraId="6DE0B519" w14:textId="77777777" w:rsidR="006D1877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5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ARS</w:t>
            </w:r>
          </w:p>
          <w:p w14:paraId="609070D9" w14:textId="77777777" w:rsidR="00FF380D" w:rsidRPr="000069B2" w:rsidRDefault="00FF380D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</w:rPr>
              <w:t>기타</w:t>
            </w:r>
          </w:p>
        </w:tc>
        <w:tc>
          <w:tcPr>
            <w:tcW w:w="1184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461CE9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14:paraId="148F60FE" w14:textId="77777777" w:rsidTr="002A7DBA">
        <w:trPr>
          <w:trHeight w:val="625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0C41A526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2208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696B7C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유무</w:t>
            </w:r>
          </w:p>
        </w:tc>
        <w:tc>
          <w:tcPr>
            <w:tcW w:w="75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4D553A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8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11CB8277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617" w:type="dxa"/>
            <w:tcBorders>
              <w:top w:val="single" w:sz="4" w:space="0" w:color="0A0000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58D464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Y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동의자료 존재</w:t>
            </w:r>
          </w:p>
          <w:p w14:paraId="35D8CCE8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N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동의자료 없음</w:t>
            </w:r>
          </w:p>
        </w:tc>
        <w:tc>
          <w:tcPr>
            <w:tcW w:w="1184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39AC2F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14:paraId="31FA598F" w14:textId="77777777" w:rsidTr="00334014">
        <w:trPr>
          <w:trHeight w:val="813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5B88A28D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2208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D0D07E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확장자</w:t>
            </w:r>
          </w:p>
        </w:tc>
        <w:tc>
          <w:tcPr>
            <w:tcW w:w="75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DB4060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22416B1C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3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B6C88B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파일의 확장자</w:t>
            </w:r>
          </w:p>
          <w:p w14:paraId="79385F40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서면 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: jpg, jpeg, gif, tif, pdf</w:t>
            </w:r>
          </w:p>
          <w:p w14:paraId="02AB0387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녹취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 ARS : mp3, wav, wma</w:t>
            </w:r>
          </w:p>
          <w:p w14:paraId="75B30D75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공인전자서명 전자문서 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: DER</w:t>
            </w:r>
          </w:p>
          <w:p w14:paraId="71184348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(SignedData: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자동이체원문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전자서명값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공인인증서 등 포함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4ADA02CA" w14:textId="77777777" w:rsidR="006D1877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일반전자서명 전자문서 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: jpg, jpeg, gif, tif, pdf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이미지 파일</w:t>
            </w:r>
          </w:p>
          <w:p w14:paraId="28A9CCEF" w14:textId="77777777" w:rsidR="00334014" w:rsidRPr="00334014" w:rsidRDefault="00334014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334014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- 기타 :　확장자 제한 없음. 단, 누락 시 오류</w:t>
            </w:r>
          </w:p>
        </w:tc>
        <w:tc>
          <w:tcPr>
            <w:tcW w:w="1184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27C697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14:paraId="3D98EAB1" w14:textId="77777777" w:rsidTr="002A7DBA">
        <w:trPr>
          <w:trHeight w:val="569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6C4AA075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2208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FA9CB9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길이</w:t>
            </w:r>
          </w:p>
        </w:tc>
        <w:tc>
          <w:tcPr>
            <w:tcW w:w="75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5B0E31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123C555B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3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A338BC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동의자료의 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BYTE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단위 크기</w:t>
            </w:r>
          </w:p>
        </w:tc>
        <w:tc>
          <w:tcPr>
            <w:tcW w:w="1184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C45260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14:paraId="2229922E" w14:textId="77777777" w:rsidTr="002A7DBA">
        <w:trPr>
          <w:trHeight w:val="625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2E705C86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15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9A3A74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C12957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275BC719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274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F1D16B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84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FBA65B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6D1877" w:rsidRPr="000069B2" w14:paraId="66FDDBC2" w14:textId="77777777" w:rsidTr="002A7DBA">
        <w:trPr>
          <w:trHeight w:val="682"/>
        </w:trPr>
        <w:tc>
          <w:tcPr>
            <w:tcW w:w="3441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2FD9AD21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8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4CD38A3A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400</w:t>
            </w:r>
          </w:p>
        </w:tc>
        <w:tc>
          <w:tcPr>
            <w:tcW w:w="3617" w:type="dxa"/>
            <w:tcBorders>
              <w:top w:val="single" w:sz="4" w:space="0" w:color="0A0000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6AB899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84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38A425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6D1877" w:rsidRPr="000069B2" w14:paraId="5DC8859E" w14:textId="77777777" w:rsidTr="002A7DBA">
        <w:trPr>
          <w:trHeight w:val="682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</w:tcPr>
          <w:p w14:paraId="33E483C9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16</w:t>
            </w:r>
          </w:p>
        </w:tc>
        <w:tc>
          <w:tcPr>
            <w:tcW w:w="220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14:paraId="60A0757B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</w:t>
            </w:r>
          </w:p>
        </w:tc>
        <w:tc>
          <w:tcPr>
            <w:tcW w:w="7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14:paraId="06C7EA1F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Binary</w:t>
            </w:r>
          </w:p>
        </w:tc>
        <w:tc>
          <w:tcPr>
            <w:tcW w:w="8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</w:tcPr>
          <w:p w14:paraId="3E6D5318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Variable</w:t>
            </w:r>
          </w:p>
        </w:tc>
        <w:tc>
          <w:tcPr>
            <w:tcW w:w="3617" w:type="dxa"/>
            <w:tcBorders>
              <w:top w:val="single" w:sz="4" w:space="0" w:color="0A0000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19A387" w14:textId="77777777" w:rsidR="006D1877" w:rsidRPr="005454F5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－ 서    면 : jpg, jpeg, gif, tif, pdf (300kb 이내)</w:t>
            </w:r>
          </w:p>
          <w:p w14:paraId="09A3236D" w14:textId="77777777" w:rsidR="006D1877" w:rsidRPr="005454F5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－ 녹    취 : mp3, wav, wma (300kb 이내)</w:t>
            </w:r>
          </w:p>
          <w:p w14:paraId="5292B49C" w14:textId="77777777" w:rsidR="006D1877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－ A  R  S : mp3, wav, wma (300kb 이내)</w:t>
            </w:r>
          </w:p>
          <w:p w14:paraId="6127B55A" w14:textId="77777777" w:rsidR="006D1877" w:rsidRPr="005454F5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－ 전자문서 : </w:t>
            </w:r>
          </w:p>
          <w:p w14:paraId="4B6535CE" w14:textId="77777777" w:rsidR="006D1877" w:rsidRPr="005454F5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(일반전자서명) jpg, jpeg, gif, tif, pdf (300kb 이내)</w:t>
            </w:r>
          </w:p>
          <w:p w14:paraId="04CE0033" w14:textId="77777777" w:rsidR="006D1877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(공인전자서명) der(RFC 2630 SignedData※를 DER인코딩 형태로 생성</w:t>
            </w:r>
            <w:r w:rsidR="006D7D6E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, 10</w:t>
            </w: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kb)</w:t>
            </w:r>
          </w:p>
          <w:p w14:paraId="6DEA4844" w14:textId="77777777" w:rsidR="006D7D6E" w:rsidRPr="005454F5" w:rsidRDefault="006D7D6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6D7D6E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－ 기   타 : 전자금융감독규정 제6조 제1항 제1호의 보안요건을 충족하는 전자문서 (300kb 이내)</w:t>
            </w:r>
          </w:p>
        </w:tc>
        <w:tc>
          <w:tcPr>
            <w:tcW w:w="1184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E34B31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14:paraId="70BAF109" w14:textId="77777777" w:rsidR="006D1877" w:rsidRDefault="006D1877" w:rsidP="006D1877">
      <w:pPr>
        <w:widowControl/>
        <w:wordWrap/>
        <w:autoSpaceDE/>
        <w:spacing w:line="240" w:lineRule="auto"/>
        <w:jc w:val="left"/>
        <w:textAlignment w:val="baseline"/>
        <w:rPr>
          <w:rFonts w:hAnsi="굴림" w:cs="굴림"/>
          <w:b/>
          <w:bCs/>
          <w:color w:val="000000"/>
          <w:kern w:val="0"/>
          <w:szCs w:val="20"/>
        </w:rPr>
      </w:pPr>
    </w:p>
    <w:p w14:paraId="4EBDE306" w14:textId="77777777" w:rsidR="006D1877" w:rsidRPr="000069B2" w:rsidRDefault="006D1877" w:rsidP="006D1877">
      <w:pPr>
        <w:widowControl/>
        <w:wordWrap/>
        <w:autoSpaceDE/>
        <w:spacing w:line="240" w:lineRule="auto"/>
        <w:jc w:val="left"/>
        <w:textAlignment w:val="baseline"/>
        <w:rPr>
          <w:rFonts w:eastAsia="굴림" w:hAnsi="굴림" w:cs="굴림"/>
          <w:b/>
          <w:bCs/>
          <w:color w:val="000000"/>
          <w:kern w:val="0"/>
          <w:szCs w:val="20"/>
        </w:rPr>
      </w:pPr>
      <w:r w:rsidRPr="000069B2"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>동의자료를 1024 Byte씩 구분하고 마지막에 부분은 Space 처리</w:t>
      </w:r>
    </w:p>
    <w:p w14:paraId="65BB47A7" w14:textId="77777777" w:rsidR="006D1877" w:rsidRPr="000069B2" w:rsidRDefault="006D1877" w:rsidP="006D1877">
      <w:pPr>
        <w:widowControl/>
        <w:wordWrap/>
        <w:autoSpaceDE/>
        <w:spacing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0069B2">
        <w:rPr>
          <w:rFonts w:ascii="맑은 고딕" w:hAnsi="맑은 고딕" w:cs="굴림" w:hint="eastAsia"/>
          <w:color w:val="000000"/>
          <w:szCs w:val="20"/>
        </w:rPr>
        <w:t>예시)</w:t>
      </w:r>
    </w:p>
    <w:p w14:paraId="5CB8AFC7" w14:textId="77777777" w:rsidR="006D1877" w:rsidRPr="005454F5" w:rsidRDefault="006D1877" w:rsidP="006D1877">
      <w:pPr>
        <w:shd w:val="clear" w:color="auto" w:fill="FFFFFF"/>
        <w:wordWrap/>
        <w:spacing w:before="160" w:after="160" w:line="0" w:lineRule="atLeast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0069B2">
        <w:rPr>
          <w:rFonts w:ascii="맑은 고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2AB45650" wp14:editId="6360174C">
            <wp:extent cx="3819525" cy="2876550"/>
            <wp:effectExtent l="0" t="0" r="0" b="0"/>
            <wp:docPr id="1" name="그림 1" descr="DRW00001ff83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9437200" descr="DRW00001ff834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4487" w14:textId="77777777" w:rsidR="006D1877" w:rsidRDefault="006D1877" w:rsidP="006D1877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hAnsi="굴림" w:cs="굴림"/>
          <w:color w:val="000000"/>
          <w:kern w:val="0"/>
          <w:szCs w:val="20"/>
          <w:shd w:val="clear" w:color="auto" w:fill="FFFFFF"/>
        </w:rPr>
      </w:pP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>※ 신청일(10번), 동의자료 구분(11번) :　요청 자료의 식별 값에 해당하는 동의 자료에 대해 이용기관이 보유하고 있는 실제 신청일 및 동의자료 구분 값을 설정</w:t>
      </w:r>
    </w:p>
    <w:p w14:paraId="071DC3B7" w14:textId="77777777" w:rsidR="006D1877" w:rsidRPr="005454F5" w:rsidRDefault="006D1877" w:rsidP="006D1877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hAnsi="굴림" w:cs="굴림"/>
          <w:color w:val="000000"/>
          <w:kern w:val="0"/>
          <w:szCs w:val="20"/>
          <w:shd w:val="clear" w:color="auto" w:fill="FFFFFF"/>
        </w:rPr>
      </w:pP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 xml:space="preserve">※ 미제출 할 경우 동의자료 유무에 ‘N’을 수록하며, 이 경우 </w:t>
      </w:r>
      <w:r w:rsidRPr="000069B2">
        <w:rPr>
          <w:rFonts w:ascii="맑은 고딕" w:hAnsi="맑은 고딕" w:cs="굴림" w:hint="eastAsia"/>
          <w:b/>
          <w:bCs/>
          <w:color w:val="000000"/>
          <w:szCs w:val="20"/>
          <w:shd w:val="clear" w:color="auto" w:fill="E9BBDB"/>
        </w:rPr>
        <w:t>(10번)</w:t>
      </w:r>
      <w:r w:rsidRPr="000069B2">
        <w:rPr>
          <w:rFonts w:hAnsi="굴림" w:cs="굴림"/>
          <w:b/>
          <w:bCs/>
          <w:color w:val="000000"/>
          <w:szCs w:val="20"/>
        </w:rPr>
        <w:t xml:space="preserve"> </w:t>
      </w: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>~ (14번)필드를 아래와 같이 작성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270"/>
        <w:gridCol w:w="765"/>
        <w:gridCol w:w="842"/>
        <w:gridCol w:w="3738"/>
      </w:tblGrid>
      <w:tr w:rsidR="006D1877" w:rsidRPr="000069B2" w14:paraId="480BE58D" w14:textId="77777777" w:rsidTr="002A7DBA">
        <w:trPr>
          <w:trHeight w:val="620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EA00B3" w14:textId="77777777"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2995DC" w14:textId="77777777"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671A07" w14:textId="77777777"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5E30D1" w14:textId="77777777"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A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3BD8F" w14:textId="77777777" w:rsidR="006D1877" w:rsidRPr="000069B2" w:rsidRDefault="006D1877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6D1877" w:rsidRPr="000069B2" w14:paraId="5B6B14CD" w14:textId="77777777" w:rsidTr="002A7DBA">
        <w:trPr>
          <w:trHeight w:val="623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0B721A75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6DB1E1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신청일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4DC122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4BF6F843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738" w:type="dxa"/>
            <w:vMerge w:val="restart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9F040B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Cs w:val="20"/>
              </w:rPr>
              <w:t>FB0410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에 수록된 값</w:t>
            </w:r>
          </w:p>
        </w:tc>
      </w:tr>
      <w:tr w:rsidR="006D1877" w:rsidRPr="000069B2" w14:paraId="413AFC1B" w14:textId="77777777" w:rsidTr="002A7DBA">
        <w:trPr>
          <w:trHeight w:val="623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3609F183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82FDCA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동의자료 구분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4F07FF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24F2A4C5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vAlign w:val="center"/>
            <w:hideMark/>
          </w:tcPr>
          <w:p w14:paraId="0BA7D8F6" w14:textId="77777777" w:rsidR="006D1877" w:rsidRPr="000069B2" w:rsidRDefault="006D1877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D1877" w:rsidRPr="000069B2" w14:paraId="7E39AAF3" w14:textId="77777777" w:rsidTr="002A7DBA">
        <w:trPr>
          <w:trHeight w:val="623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0EE66E21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1BA50E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유무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97E559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02466A51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38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6956F4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‘</w:t>
            </w: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N</w:t>
            </w: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’</w:t>
            </w:r>
          </w:p>
        </w:tc>
      </w:tr>
      <w:tr w:rsidR="006D1877" w:rsidRPr="000069B2" w14:paraId="21D01C5F" w14:textId="77777777" w:rsidTr="002A7DBA">
        <w:trPr>
          <w:trHeight w:val="623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05603B18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7C349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확장자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9BB0DF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60DD1D52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BAC97A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SPACE</w:t>
            </w:r>
          </w:p>
        </w:tc>
      </w:tr>
      <w:tr w:rsidR="006D1877" w:rsidRPr="000069B2" w14:paraId="619BF4E0" w14:textId="77777777" w:rsidTr="002A7DBA">
        <w:trPr>
          <w:trHeight w:val="623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47DD3430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2800D0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길이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B3EA33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122CA10A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2AAF82" w14:textId="77777777" w:rsidR="006D1877" w:rsidRPr="000069B2" w:rsidRDefault="006D1877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‘</w:t>
            </w: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0000000</w:t>
            </w: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’</w:t>
            </w:r>
          </w:p>
        </w:tc>
      </w:tr>
    </w:tbl>
    <w:p w14:paraId="370E2FBC" w14:textId="77777777" w:rsidR="006D1877" w:rsidRDefault="006D1877" w:rsidP="006D1877">
      <w:pPr>
        <w:spacing w:line="0" w:lineRule="atLeast"/>
        <w:textAlignment w:val="baseline"/>
        <w:rPr>
          <w:rFonts w:hAnsi="굴림" w:cs="굴림"/>
          <w:color w:val="000000"/>
          <w:szCs w:val="20"/>
        </w:rPr>
      </w:pPr>
    </w:p>
    <w:p w14:paraId="364A0A87" w14:textId="77777777" w:rsidR="006D1877" w:rsidRDefault="006D1877" w:rsidP="006D1877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 xml:space="preserve">※ 사후점검 동의자료 정보 파일(FB0420)에 동의자료 유무 값이 ‘N’으로 작성되는 미제출 건이 단 한건이라도 포함될 경우 미제출 횟수에 누적되며, 규정 횟수 초과 시 </w:t>
      </w:r>
      <w:r>
        <w:rPr>
          <w:rFonts w:ascii="맑은 고딕" w:hAnsi="맑은 고딕" w:cs="굴림" w:hint="eastAsia"/>
          <w:b/>
          <w:bCs/>
          <w:color w:val="000000"/>
          <w:szCs w:val="20"/>
        </w:rPr>
        <w:t>K</w:t>
      </w:r>
      <w:r>
        <w:rPr>
          <w:rFonts w:ascii="맑은 고딕" w:hAnsi="맑은 고딕" w:cs="굴림"/>
          <w:b/>
          <w:bCs/>
          <w:color w:val="000000"/>
          <w:szCs w:val="20"/>
        </w:rPr>
        <w:t>SNET</w:t>
      </w: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 xml:space="preserve"> 및 금융기관 앞 통지하며 블랙리스트 기관으로 관리, 동의자료 제출기관으로의 전환 등의 제재 조치가 가해질 예정</w:t>
      </w:r>
    </w:p>
    <w:p w14:paraId="51829E9B" w14:textId="77777777" w:rsidR="00CE2AAF" w:rsidRPr="006D1877" w:rsidRDefault="00CE2AAF" w:rsidP="000F5A2A">
      <w:pPr>
        <w:pStyle w:val="a6"/>
      </w:pPr>
    </w:p>
    <w:p w14:paraId="1B0B77AD" w14:textId="77777777" w:rsidR="00151BEE" w:rsidRPr="00F6026F" w:rsidRDefault="00151BEE" w:rsidP="00151BEE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  <w:r w:rsidRPr="00F6026F">
        <w:rPr>
          <w:rFonts w:ascii="맑은 고딕" w:hAnsi="맑은 고딕" w:cs="굴림" w:hint="eastAsia"/>
          <w:b/>
          <w:bCs/>
          <w:color w:val="000000"/>
          <w:szCs w:val="20"/>
        </w:rPr>
        <w:t>(3) TRAILER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708"/>
        <w:gridCol w:w="784"/>
        <w:gridCol w:w="3753"/>
        <w:gridCol w:w="1147"/>
      </w:tblGrid>
      <w:tr w:rsidR="00151BEE" w:rsidRPr="00F6026F" w14:paraId="188DA210" w14:textId="77777777" w:rsidTr="002A7DBA">
        <w:trPr>
          <w:trHeight w:val="594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FAF9BF" w14:textId="77777777" w:rsidR="00151BEE" w:rsidRPr="00F6026F" w:rsidRDefault="00151BEE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F6026F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4BDC52" w14:textId="77777777" w:rsidR="00151BEE" w:rsidRPr="00F6026F" w:rsidRDefault="00151BEE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4FF7A6" w14:textId="77777777" w:rsidR="00151BEE" w:rsidRPr="00F6026F" w:rsidRDefault="00151BEE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DC8E8B" w14:textId="77777777" w:rsidR="00151BEE" w:rsidRPr="00F6026F" w:rsidRDefault="00151BEE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555246" w14:textId="77777777" w:rsidR="00151BEE" w:rsidRPr="00F6026F" w:rsidRDefault="00151BEE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4210DD" w14:textId="77777777" w:rsidR="00151BEE" w:rsidRPr="00F6026F" w:rsidRDefault="00151BEE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151BEE" w:rsidRPr="00F6026F" w14:paraId="0A676328" w14:textId="77777777" w:rsidTr="002A7DBA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8F0700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0C448B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AE7583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DF2DCE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ED248F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Trailer </w:t>
            </w: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A04AED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</w:t>
            </w: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151BEE" w:rsidRPr="00F6026F" w14:paraId="42FFB61B" w14:textId="77777777" w:rsidTr="002A7DBA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53AF27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7338CC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56A47B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F0C944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61397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파일구분코드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0A522F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FB0410</w:t>
            </w:r>
          </w:p>
        </w:tc>
      </w:tr>
      <w:tr w:rsidR="00151BEE" w:rsidRPr="00F6026F" w14:paraId="54CA54F6" w14:textId="77777777" w:rsidTr="002A7DBA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FA0C43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B55A1B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 건수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4E89A3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030528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E9D2A9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 Record</w:t>
            </w: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총 건수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434C12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51BEE" w:rsidRPr="00F6026F" w14:paraId="66A79499" w14:textId="77777777" w:rsidTr="002A7DBA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2A361C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ABAB7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8A0A12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B13DA9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1007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977688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AAF5E2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151BEE" w:rsidRPr="00F6026F" w14:paraId="4D84667E" w14:textId="77777777" w:rsidTr="002A7DBA">
        <w:trPr>
          <w:trHeight w:val="602"/>
        </w:trPr>
        <w:tc>
          <w:tcPr>
            <w:tcW w:w="32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FCA5F2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771221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1,024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FF2DF7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933C7E" w14:textId="77777777" w:rsidR="00151BEE" w:rsidRPr="00F6026F" w:rsidRDefault="00151BEE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14:paraId="6B5CDCDE" w14:textId="77777777" w:rsidR="00151BEE" w:rsidRDefault="00151BEE" w:rsidP="00151BEE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14:paraId="64921C78" w14:textId="77777777" w:rsidR="00CE2AAF" w:rsidRDefault="00CE2AAF" w:rsidP="000F5A2A">
      <w:pPr>
        <w:pStyle w:val="a6"/>
      </w:pPr>
    </w:p>
    <w:p w14:paraId="545B101E" w14:textId="77777777" w:rsidR="00FA4D05" w:rsidRDefault="00FA4D05" w:rsidP="000F5A2A">
      <w:pPr>
        <w:pStyle w:val="a6"/>
      </w:pPr>
    </w:p>
    <w:p w14:paraId="448637A6" w14:textId="77777777" w:rsidR="00FA4D05" w:rsidRDefault="00FA4D05" w:rsidP="000F5A2A">
      <w:pPr>
        <w:pStyle w:val="a6"/>
      </w:pPr>
    </w:p>
    <w:p w14:paraId="6C11B298" w14:textId="77777777" w:rsidR="00FA4D05" w:rsidRPr="00143E91" w:rsidRDefault="00FA4D05" w:rsidP="00FA4D05">
      <w:pPr>
        <w:pStyle w:val="3"/>
        <w:numPr>
          <w:ilvl w:val="2"/>
          <w:numId w:val="42"/>
        </w:numPr>
        <w:ind w:firstLineChars="0"/>
        <w:rPr>
          <w:rFonts w:asciiTheme="minorEastAsia" w:eastAsiaTheme="minorEastAsia" w:hAnsiTheme="minorEastAsia"/>
          <w:highlight w:val="yellow"/>
        </w:rPr>
      </w:pPr>
      <w:r w:rsidRPr="00143E91">
        <w:rPr>
          <w:rFonts w:asciiTheme="minorEastAsia" w:eastAsiaTheme="minorEastAsia" w:hAnsiTheme="minorEastAsia" w:hint="eastAsia"/>
          <w:highlight w:val="yellow"/>
        </w:rPr>
        <w:t xml:space="preserve">사후점검 동의자료 </w:t>
      </w:r>
      <w:r>
        <w:rPr>
          <w:rFonts w:asciiTheme="minorEastAsia" w:eastAsiaTheme="minorEastAsia" w:hAnsiTheme="minorEastAsia" w:hint="eastAsia"/>
          <w:highlight w:val="yellow"/>
        </w:rPr>
        <w:t xml:space="preserve">정보 </w:t>
      </w:r>
      <w:r>
        <w:rPr>
          <w:rFonts w:asciiTheme="minorEastAsia" w:eastAsiaTheme="minorEastAsia" w:hAnsiTheme="minorEastAsia"/>
          <w:highlight w:val="yellow"/>
        </w:rPr>
        <w:t>검증</w:t>
      </w:r>
      <w:r>
        <w:rPr>
          <w:rFonts w:asciiTheme="minorEastAsia" w:eastAsiaTheme="minorEastAsia" w:hAnsiTheme="minorEastAsia" w:hint="eastAsia"/>
          <w:highlight w:val="yellow"/>
        </w:rPr>
        <w:t xml:space="preserve"> 결과</w:t>
      </w:r>
      <w:r w:rsidRPr="00143E91">
        <w:rPr>
          <w:rFonts w:asciiTheme="minorEastAsia" w:eastAsiaTheme="minorEastAsia" w:hAnsiTheme="minorEastAsia" w:hint="eastAsia"/>
          <w:highlight w:val="yellow"/>
        </w:rPr>
        <w:t xml:space="preserve"> (FB04</w:t>
      </w:r>
      <w:r>
        <w:rPr>
          <w:rFonts w:asciiTheme="minorEastAsia" w:eastAsiaTheme="minorEastAsia" w:hAnsiTheme="minorEastAsia"/>
          <w:highlight w:val="yellow"/>
        </w:rPr>
        <w:t>21</w:t>
      </w:r>
      <w:r w:rsidRPr="00143E91">
        <w:rPr>
          <w:rFonts w:asciiTheme="minorEastAsia" w:eastAsiaTheme="minorEastAsia" w:hAnsiTheme="minorEastAsia" w:hint="eastAsia"/>
          <w:highlight w:val="yellow"/>
        </w:rPr>
        <w:t>)</w:t>
      </w:r>
    </w:p>
    <w:p w14:paraId="7DFD6282" w14:textId="77777777" w:rsidR="00FA4D05" w:rsidRPr="005454F5" w:rsidRDefault="00FA4D05" w:rsidP="00FA4D05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eastAsia="굴림" w:hAnsi="굴림" w:cs="굴림"/>
          <w:b/>
          <w:bCs/>
          <w:color w:val="000000"/>
          <w:kern w:val="0"/>
          <w:szCs w:val="20"/>
        </w:rPr>
      </w:pPr>
      <w:r w:rsidRPr="005454F5">
        <w:rPr>
          <w:rFonts w:ascii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※모든 수신 데이터를 </w:t>
      </w:r>
      <w:r w:rsidRPr="005454F5">
        <w:rPr>
          <w:rFonts w:ascii="맑은 고딕" w:hAnsi="굴림" w:cs="굴림"/>
          <w:b/>
          <w:bCs/>
          <w:color w:val="000000"/>
          <w:kern w:val="0"/>
          <w:szCs w:val="20"/>
          <w:shd w:val="clear" w:color="auto" w:fill="FFFFFF"/>
        </w:rPr>
        <w:t>Format</w:t>
      </w:r>
      <w:r w:rsidRPr="005454F5">
        <w:rPr>
          <w:rFonts w:ascii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검증 후 전 </w:t>
      </w:r>
      <w:r w:rsidRPr="005454F5">
        <w:rPr>
          <w:rFonts w:ascii="맑은 고딕" w:hAnsi="굴림" w:cs="굴림"/>
          <w:b/>
          <w:bCs/>
          <w:color w:val="000000"/>
          <w:kern w:val="0"/>
          <w:szCs w:val="20"/>
          <w:shd w:val="clear" w:color="auto" w:fill="FFFFFF"/>
        </w:rPr>
        <w:t>Record</w:t>
      </w:r>
      <w:r w:rsidRPr="005454F5">
        <w:rPr>
          <w:rFonts w:ascii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>에 대해 응답코드를 전송하며</w:t>
      </w:r>
      <w:r w:rsidRPr="005454F5">
        <w:rPr>
          <w:rFonts w:ascii="맑은 고딕" w:hAnsi="굴림" w:cs="굴림"/>
          <w:b/>
          <w:bCs/>
          <w:color w:val="000000"/>
          <w:kern w:val="0"/>
          <w:szCs w:val="20"/>
          <w:shd w:val="clear" w:color="auto" w:fill="FFFFFF"/>
        </w:rPr>
        <w:t xml:space="preserve">, </w:t>
      </w:r>
      <w:r w:rsidRPr="005454F5">
        <w:rPr>
          <w:rFonts w:ascii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한 건 이라도 오류 또는 누락 발생 시 </w:t>
      </w:r>
      <w:r>
        <w:rPr>
          <w:rFonts w:ascii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>이용기관은</w:t>
      </w:r>
      <w:r w:rsidRPr="005454F5">
        <w:rPr>
          <w:rFonts w:ascii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해당 파일의 전체 데이터를 통합기관으로 재전송 해야 한다</w:t>
      </w:r>
      <w:r w:rsidRPr="005454F5">
        <w:rPr>
          <w:rFonts w:ascii="맑은 고딕" w:hAnsi="굴림" w:cs="굴림"/>
          <w:b/>
          <w:bCs/>
          <w:color w:val="000000"/>
          <w:kern w:val="0"/>
          <w:szCs w:val="20"/>
          <w:shd w:val="clear" w:color="auto" w:fill="FFFFFF"/>
        </w:rPr>
        <w:t>.</w:t>
      </w:r>
    </w:p>
    <w:p w14:paraId="7CB907A4" w14:textId="77777777" w:rsidR="00FA4D05" w:rsidRDefault="00FA4D05" w:rsidP="00FA4D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14:paraId="61670681" w14:textId="77777777" w:rsidR="00FA4D05" w:rsidRPr="005454F5" w:rsidRDefault="00FA4D05" w:rsidP="00FA4D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  <w:r w:rsidRPr="005454F5">
        <w:rPr>
          <w:rFonts w:ascii="맑은 고딕" w:hAnsi="맑은 고딕" w:cs="굴림" w:hint="eastAsia"/>
          <w:b/>
          <w:bCs/>
          <w:color w:val="000000"/>
          <w:szCs w:val="20"/>
        </w:rPr>
        <w:t>(1) HEADER RECORD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085"/>
        <w:gridCol w:w="850"/>
        <w:gridCol w:w="962"/>
        <w:gridCol w:w="3406"/>
        <w:gridCol w:w="1303"/>
      </w:tblGrid>
      <w:tr w:rsidR="00FA4D05" w:rsidRPr="005454F5" w14:paraId="112350E2" w14:textId="77777777" w:rsidTr="002A7DBA">
        <w:trPr>
          <w:trHeight w:val="53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15A4E" w14:textId="77777777" w:rsidR="00FA4D05" w:rsidRPr="005454F5" w:rsidRDefault="00FA4D05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5454F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23B34" w14:textId="77777777" w:rsidR="00FA4D05" w:rsidRPr="005454F5" w:rsidRDefault="00FA4D05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C5FDB3" w14:textId="77777777" w:rsidR="00FA4D05" w:rsidRPr="005454F5" w:rsidRDefault="00FA4D05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2A4A1" w14:textId="77777777" w:rsidR="00FA4D05" w:rsidRPr="005454F5" w:rsidRDefault="00FA4D05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927DD7" w14:textId="77777777" w:rsidR="00FA4D05" w:rsidRPr="005454F5" w:rsidRDefault="00FA4D05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F29AA3" w14:textId="77777777" w:rsidR="00FA4D05" w:rsidRPr="005454F5" w:rsidRDefault="00FA4D05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FA4D05" w:rsidRPr="005454F5" w14:paraId="113144DE" w14:textId="77777777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E2B6A3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853819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C5E95A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7E960C77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692B4A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Header </w:t>
            </w: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AE8BAD" w14:textId="77777777"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H</w:t>
            </w: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FA4D05" w:rsidRPr="005454F5" w14:paraId="45CFC6B0" w14:textId="77777777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BA409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40A743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DA5CF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41AEC254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61D8F8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코드를 적용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CD94BD" w14:textId="77777777"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FB0421</w:t>
            </w:r>
          </w:p>
        </w:tc>
      </w:tr>
      <w:tr w:rsidR="00FA4D05" w:rsidRPr="005454F5" w14:paraId="630B7CD0" w14:textId="77777777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063856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C1262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재판매기관</w:t>
            </w: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A1CF5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2645B74D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4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95C5B6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FB0420</w:t>
            </w: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에 수록된 값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CEAE90" w14:textId="77777777"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A4D05" w:rsidRPr="005454F5" w14:paraId="74E70CF9" w14:textId="77777777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C021BC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DB11E6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4A6DE9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546756D0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7A5B3B" w14:textId="77777777" w:rsidR="00FA4D05" w:rsidRPr="005454F5" w:rsidRDefault="00FA4D05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0AAEF7" w14:textId="77777777"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A4D05" w:rsidRPr="005454F5" w14:paraId="1C9E54DB" w14:textId="77777777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E9A517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F4E47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처리기준일자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ADB59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0A5DD235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55EBE2" w14:textId="77777777" w:rsidR="00FA4D05" w:rsidRPr="005454F5" w:rsidRDefault="00FA4D05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471286" w14:textId="77777777"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YYYYMMDD</w:t>
            </w:r>
          </w:p>
        </w:tc>
      </w:tr>
      <w:tr w:rsidR="00FA4D05" w:rsidRPr="005454F5" w14:paraId="111782F2" w14:textId="77777777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A158D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897A58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예비필드1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275DAF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3841CE1A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8C98E1" w14:textId="77777777" w:rsidR="00FA4D05" w:rsidRPr="005454F5" w:rsidRDefault="00FA4D05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D1DCFB" w14:textId="77777777"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A4D05" w:rsidRPr="005454F5" w14:paraId="597FE824" w14:textId="77777777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737C2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F2F003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EE5118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78A9F3C9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FA5FB4" w14:textId="77777777" w:rsidR="00FA4D05" w:rsidRPr="005454F5" w:rsidRDefault="00FA4D05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3655A1" w14:textId="77777777"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A4D05" w:rsidRPr="005454F5" w14:paraId="6AE0E959" w14:textId="77777777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F98113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98121" w14:textId="77777777" w:rsidR="00FA4D05" w:rsidRPr="005454F5" w:rsidRDefault="00AB26C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BB6E9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04E50674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3542A4" w14:textId="77777777" w:rsidR="00FA4D05" w:rsidRPr="005454F5" w:rsidRDefault="00AB26C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4A77C0" w14:textId="77777777"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A4D05" w:rsidRPr="005454F5" w14:paraId="07CD098E" w14:textId="77777777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4EB0D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A24F8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9105D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2845AA8F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319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3AD0392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6EC6C9" w14:textId="77777777"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FA4D05" w:rsidRPr="005454F5" w14:paraId="1A804129" w14:textId="77777777" w:rsidTr="002A7DBA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F43BDD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A97EBA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개행문자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6F7F8E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</w:tcPr>
          <w:p w14:paraId="5C7D708E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53EF19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CR/LF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08610E" w14:textId="77777777" w:rsidR="00FA4D05" w:rsidRPr="005454F5" w:rsidRDefault="00FA4D05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A4D05" w:rsidRPr="005454F5" w14:paraId="55307BE5" w14:textId="77777777" w:rsidTr="002A7DBA">
        <w:trPr>
          <w:trHeight w:val="677"/>
        </w:trPr>
        <w:tc>
          <w:tcPr>
            <w:tcW w:w="34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08B06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3DF249CF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0661DE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E5490D" w14:textId="77777777" w:rsidR="00FA4D05" w:rsidRPr="005454F5" w:rsidRDefault="00FA4D05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14:paraId="400DE9EA" w14:textId="77777777" w:rsidR="00FA4D05" w:rsidRDefault="00FA4D05" w:rsidP="00FA4D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14:paraId="70D39B29" w14:textId="77777777" w:rsidR="001E0F38" w:rsidRDefault="001E0F38" w:rsidP="00FA4D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14:paraId="00F455FB" w14:textId="77777777" w:rsidR="001E0F38" w:rsidRDefault="001E0F38" w:rsidP="00FA4D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14:paraId="389328D2" w14:textId="77777777" w:rsidR="001E0F38" w:rsidRDefault="001E0F38" w:rsidP="00FA4D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14:paraId="0091C155" w14:textId="77777777" w:rsidR="001E0F38" w:rsidRDefault="001E0F38" w:rsidP="00FA4D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14:paraId="72B28BEE" w14:textId="77777777" w:rsidR="001E0F38" w:rsidRDefault="001E0F38" w:rsidP="00FA4D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14:paraId="46AF1030" w14:textId="77777777" w:rsidR="001E0F38" w:rsidRDefault="001E0F38" w:rsidP="00FA4D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14:paraId="450CE804" w14:textId="77777777" w:rsidR="001E0F38" w:rsidRPr="00F45205" w:rsidRDefault="001E0F38" w:rsidP="001E0F38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  <w:r w:rsidRPr="00F45205">
        <w:rPr>
          <w:rFonts w:ascii="맑은 고딕" w:hAnsi="맑은 고딕" w:cs="굴림" w:hint="eastAsia"/>
          <w:b/>
          <w:bCs/>
          <w:color w:val="000000"/>
          <w:szCs w:val="20"/>
        </w:rPr>
        <w:t>(2) DATA RECORD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2235"/>
        <w:gridCol w:w="758"/>
        <w:gridCol w:w="838"/>
        <w:gridCol w:w="3612"/>
        <w:gridCol w:w="1163"/>
      </w:tblGrid>
      <w:tr w:rsidR="001E0F38" w:rsidRPr="00F45205" w14:paraId="44D8520C" w14:textId="77777777" w:rsidTr="002A7DBA">
        <w:trPr>
          <w:trHeight w:val="59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DAE7B" w14:textId="77777777" w:rsidR="001E0F38" w:rsidRPr="00F45205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F4520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8B7408" w14:textId="77777777" w:rsidR="001E0F38" w:rsidRPr="00F45205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EF3E74" w14:textId="77777777" w:rsidR="001E0F38" w:rsidRPr="00F45205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3BE964" w14:textId="77777777" w:rsidR="001E0F38" w:rsidRPr="00F45205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7587E7" w14:textId="77777777" w:rsidR="001E0F38" w:rsidRPr="00F45205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EB9C4F" w14:textId="77777777" w:rsidR="001E0F38" w:rsidRPr="00F45205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1E0F38" w:rsidRPr="00F45205" w14:paraId="16ABC97F" w14:textId="77777777" w:rsidTr="002A7DBA">
        <w:trPr>
          <w:trHeight w:val="565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39D07DE9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7B2E89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B4FDE9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087D99B5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7E61DC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Data 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7D1C19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1E0F38" w:rsidRPr="00F45205" w14:paraId="5C885D13" w14:textId="77777777" w:rsidTr="002A7DBA">
        <w:trPr>
          <w:trHeight w:val="565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575DBB84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EFA180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처리순번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139095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069E58E2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C484C9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의 처리 순번 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--&gt; 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순서대로 처리함을 원칙으로 함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26CCB7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14:paraId="561B6B29" w14:textId="77777777" w:rsidTr="002A7DBA">
        <w:trPr>
          <w:trHeight w:val="59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76677E83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D54E8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요청 구분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F4916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5E838DC2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E2313A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FB0420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에 수록된 내용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77189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14:paraId="386E7963" w14:textId="77777777" w:rsidTr="002A7DBA">
        <w:trPr>
          <w:trHeight w:val="59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74EAEE4A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C48A63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사업자번호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FDDB65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06D68D08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ED2F7D" w14:textId="77777777"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43C877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14:paraId="723E15FA" w14:textId="77777777" w:rsidTr="002A7DBA">
        <w:trPr>
          <w:trHeight w:val="59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33A40F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2985CD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FEE5B7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11BF4D1A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FD8F55" w14:textId="77777777"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70B0DF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14:paraId="05EC02C9" w14:textId="77777777" w:rsidTr="002A7DBA">
        <w:trPr>
          <w:trHeight w:val="59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DE1626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04933C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하위이용기관코드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914010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1653626F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F3EDC8" w14:textId="77777777"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F5C0A4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14:paraId="3AFC92F0" w14:textId="77777777" w:rsidTr="002A7DBA">
        <w:trPr>
          <w:trHeight w:val="591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4A339D21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1FD919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납부자 번호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D87352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2BCCBF19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CBDF4C" w14:textId="77777777"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424FCE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14:paraId="43D669A9" w14:textId="77777777" w:rsidTr="002A7DBA">
        <w:trPr>
          <w:trHeight w:val="591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069DD9D5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BA6F48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코드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14:paraId="3B4C121F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14:paraId="705FF791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A95A62" w14:textId="77777777"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14:paraId="77FD19DF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E0F38" w:rsidRPr="00F45205" w14:paraId="3B54D95F" w14:textId="77777777" w:rsidTr="002A7DBA">
        <w:trPr>
          <w:trHeight w:val="59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13A056BB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2C11B6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계좌번호</w:t>
            </w:r>
          </w:p>
        </w:tc>
        <w:tc>
          <w:tcPr>
            <w:tcW w:w="765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14:paraId="7AB03B6B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14:paraId="55E482F0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800FD3" w14:textId="77777777"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14:paraId="5DEBD4F0" w14:textId="77777777" w:rsidR="001E0F38" w:rsidRPr="00F45205" w:rsidRDefault="001E0F38" w:rsidP="002A7DBA">
            <w:pPr>
              <w:widowControl/>
              <w:wordWrap/>
              <w:autoSpaceDE/>
              <w:spacing w:line="240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E0F38" w:rsidRPr="00F45205" w14:paraId="77F94747" w14:textId="77777777" w:rsidTr="002A7DBA">
        <w:trPr>
          <w:trHeight w:val="59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4123F7B7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E2F808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신청일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52087F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7F1CD5D0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437923" w14:textId="77777777"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8AEED6" w14:textId="77777777" w:rsidR="001E0F38" w:rsidRPr="00F45205" w:rsidRDefault="001E0F38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14:paraId="2BEA549A" w14:textId="77777777" w:rsidTr="002A7DBA">
        <w:trPr>
          <w:trHeight w:val="59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31307032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4CFC51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구분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787435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360F0BB7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414BFC" w14:textId="77777777"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0D00F4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14:paraId="1DA5A0F4" w14:textId="77777777" w:rsidTr="002A7DBA">
        <w:trPr>
          <w:trHeight w:val="59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57BC681E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F32E5F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유무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46ECCC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50F7125E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888C32" w14:textId="77777777"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773127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14:paraId="0DB3E37A" w14:textId="77777777" w:rsidTr="002A7DBA">
        <w:trPr>
          <w:trHeight w:val="59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761C66D0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A11FEA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확장자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5232A4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366DA73A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B53A42" w14:textId="77777777"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88B5D0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14:paraId="688C6360" w14:textId="77777777" w:rsidTr="002A7DBA">
        <w:trPr>
          <w:trHeight w:val="59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492A7CFC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09BC30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길이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858C2D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5C5F753C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21654C" w14:textId="77777777" w:rsidR="001E0F38" w:rsidRPr="00F45205" w:rsidRDefault="001E0F38" w:rsidP="002A7DB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380107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14:paraId="22A5A0CC" w14:textId="77777777" w:rsidTr="002A7DBA">
        <w:trPr>
          <w:trHeight w:val="1326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6CCD4133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15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4B2DE0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응답코드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2BB706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4C195A6A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AE6A74" w14:textId="77777777" w:rsidR="001E0F38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사후점검 동의자료 정보 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FORMAT 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검증 후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응답코드를 펌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VAN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사에 전송</w:t>
            </w:r>
          </w:p>
          <w:p w14:paraId="5536A4BA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(첨부 1. (2) 일괄전송 업무 처리 결과 코드집 참조)</w:t>
            </w:r>
          </w:p>
        </w:tc>
        <w:tc>
          <w:tcPr>
            <w:tcW w:w="1191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A6371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14:paraId="2110302C" w14:textId="77777777" w:rsidTr="002A7DBA">
        <w:trPr>
          <w:trHeight w:val="54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4716752C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99E244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8A16E9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299D91B5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270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2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EB94EA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2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BC90EA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1E0F38" w:rsidRPr="00F45205" w14:paraId="6ED76B9B" w14:textId="77777777" w:rsidTr="002A7DBA">
        <w:trPr>
          <w:trHeight w:val="54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</w:tcPr>
          <w:p w14:paraId="0514CAF0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17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BA04D6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개행문자</w:t>
            </w:r>
          </w:p>
        </w:tc>
        <w:tc>
          <w:tcPr>
            <w:tcW w:w="765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5844F2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</w:tcPr>
          <w:p w14:paraId="1559C6C7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2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2B8DC5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CR/LF</w:t>
            </w: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2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EA915E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F45205" w14:paraId="67462C15" w14:textId="77777777" w:rsidTr="002A7DBA">
        <w:trPr>
          <w:trHeight w:val="541"/>
        </w:trPr>
        <w:tc>
          <w:tcPr>
            <w:tcW w:w="3516" w:type="dxa"/>
            <w:gridSpan w:val="3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59481CCE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842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14:paraId="3E8602A6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2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205ECA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2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E145F9" w14:textId="77777777" w:rsidR="001E0F38" w:rsidRPr="00F45205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14:paraId="0A161E8A" w14:textId="77777777" w:rsidR="001E0F38" w:rsidRDefault="001E0F38" w:rsidP="001E0F38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14:paraId="0D9E3FBF" w14:textId="77777777" w:rsidR="001E0F38" w:rsidRPr="0072061B" w:rsidRDefault="001E0F38" w:rsidP="001E0F38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  <w:r w:rsidRPr="0072061B">
        <w:rPr>
          <w:rFonts w:ascii="맑은 고딕" w:hAnsi="맑은 고딕" w:cs="굴림" w:hint="eastAsia"/>
          <w:b/>
          <w:bCs/>
          <w:color w:val="000000"/>
          <w:szCs w:val="20"/>
        </w:rPr>
        <w:t>(3) TRAILER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100"/>
        <w:gridCol w:w="765"/>
        <w:gridCol w:w="940"/>
        <w:gridCol w:w="3259"/>
        <w:gridCol w:w="1400"/>
      </w:tblGrid>
      <w:tr w:rsidR="001E0F38" w:rsidRPr="0072061B" w14:paraId="50974447" w14:textId="77777777" w:rsidTr="002A7DBA">
        <w:trPr>
          <w:trHeight w:val="650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002AED" w14:textId="77777777" w:rsidR="001E0F38" w:rsidRPr="0072061B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7B83D7" w14:textId="77777777" w:rsidR="001E0F38" w:rsidRPr="0072061B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7D9C5B" w14:textId="77777777" w:rsidR="001E0F38" w:rsidRPr="0072061B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E43351" w14:textId="77777777" w:rsidR="001E0F38" w:rsidRPr="0072061B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15F40" w14:textId="77777777" w:rsidR="001E0F38" w:rsidRPr="0072061B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FFF644" w14:textId="77777777" w:rsidR="001E0F38" w:rsidRPr="0072061B" w:rsidRDefault="001E0F38" w:rsidP="002A7DBA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1E0F38" w:rsidRPr="0072061B" w14:paraId="4E7BB707" w14:textId="77777777" w:rsidTr="002A7DBA">
        <w:trPr>
          <w:trHeight w:val="659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56232CC3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90DEF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183C2E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2DC96696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152F9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Trailer </w:t>
            </w: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8E30F" w14:textId="77777777" w:rsidR="001E0F38" w:rsidRPr="0072061B" w:rsidRDefault="001E0F38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</w:t>
            </w: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1E0F38" w:rsidRPr="0072061B" w14:paraId="00195B6D" w14:textId="77777777" w:rsidTr="002A7DBA">
        <w:trPr>
          <w:trHeight w:val="659"/>
        </w:trPr>
        <w:tc>
          <w:tcPr>
            <w:tcW w:w="482" w:type="dxa"/>
            <w:tcBorders>
              <w:top w:val="single" w:sz="2" w:space="0" w:color="00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7B2955B1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100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C95272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</w:t>
            </w:r>
          </w:p>
        </w:tc>
        <w:tc>
          <w:tcPr>
            <w:tcW w:w="765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CD606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40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6B5B92B2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259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7B3DF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첨부</w:t>
            </w: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2 </w:t>
            </w: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파일구분코드</w:t>
            </w:r>
          </w:p>
        </w:tc>
        <w:tc>
          <w:tcPr>
            <w:tcW w:w="1400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5C3992" w14:textId="77777777" w:rsidR="001E0F38" w:rsidRPr="0072061B" w:rsidRDefault="001E0F38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FB0421</w:t>
            </w:r>
          </w:p>
        </w:tc>
      </w:tr>
      <w:tr w:rsidR="001E0F38" w:rsidRPr="0072061B" w14:paraId="4B41391B" w14:textId="77777777" w:rsidTr="002A7DBA">
        <w:trPr>
          <w:trHeight w:val="659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67D51FB7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2E9562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 건수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5B946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6641A930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492E6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 Record</w:t>
            </w: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총 건수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429B7" w14:textId="77777777" w:rsidR="001E0F38" w:rsidRPr="0072061B" w:rsidRDefault="001E0F38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72061B" w14:paraId="52EA2FB5" w14:textId="77777777" w:rsidTr="002A7DBA">
        <w:trPr>
          <w:trHeight w:val="659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2038B087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1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D8FE37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 요청 건수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9D4F48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31F76C0D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259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F901F7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FB0410</w:t>
            </w: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파일의 데이터 건수</w:t>
            </w:r>
          </w:p>
        </w:tc>
        <w:tc>
          <w:tcPr>
            <w:tcW w:w="14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CD595E" w14:textId="77777777" w:rsidR="001E0F38" w:rsidRPr="0072061B" w:rsidRDefault="001E0F38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72061B" w14:paraId="2482CB62" w14:textId="77777777" w:rsidTr="002A7DBA">
        <w:trPr>
          <w:trHeight w:val="659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7D35144F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21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590791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파일 정상 여부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44309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A</w:t>
            </w:r>
          </w:p>
        </w:tc>
        <w:tc>
          <w:tcPr>
            <w:tcW w:w="9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0F0C5F67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259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B4AF8F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‘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Y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’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 xml:space="preserve"> : </w:t>
            </w: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 xml:space="preserve">파일 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Format</w:t>
            </w: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검증 성공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,</w:t>
            </w:r>
          </w:p>
          <w:p w14:paraId="76BFE32D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‘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N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’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 xml:space="preserve"> : </w:t>
            </w: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파일 오류 재전송 대상</w:t>
            </w:r>
          </w:p>
        </w:tc>
        <w:tc>
          <w:tcPr>
            <w:tcW w:w="14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B3A92" w14:textId="77777777" w:rsidR="001E0F38" w:rsidRPr="0072061B" w:rsidRDefault="001E0F38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1E0F38" w:rsidRPr="0072061B" w14:paraId="522AE87A" w14:textId="77777777" w:rsidTr="002A7DBA">
        <w:trPr>
          <w:trHeight w:val="659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48C127FF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21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2840B9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7BFF0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2F9B4603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372</w:t>
            </w:r>
          </w:p>
        </w:tc>
        <w:tc>
          <w:tcPr>
            <w:tcW w:w="3259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9A32C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55D722" w14:textId="77777777" w:rsidR="001E0F38" w:rsidRPr="0072061B" w:rsidRDefault="001E0F38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1E0F38" w:rsidRPr="0072061B" w14:paraId="144FCF00" w14:textId="77777777" w:rsidTr="002A7DBA">
        <w:trPr>
          <w:trHeight w:val="659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</w:tcPr>
          <w:p w14:paraId="532561D7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1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2766EC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개행문자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A44233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</w:tcPr>
          <w:p w14:paraId="2E8C8FE5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259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791749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CR/LF</w:t>
            </w:r>
          </w:p>
        </w:tc>
        <w:tc>
          <w:tcPr>
            <w:tcW w:w="14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7F3637" w14:textId="77777777" w:rsidR="001E0F38" w:rsidRPr="0072061B" w:rsidRDefault="001E0F38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1E0F38" w:rsidRPr="0072061B" w14:paraId="2842285B" w14:textId="77777777" w:rsidTr="002A7DBA">
        <w:trPr>
          <w:trHeight w:val="659"/>
        </w:trPr>
        <w:tc>
          <w:tcPr>
            <w:tcW w:w="3346" w:type="dxa"/>
            <w:gridSpan w:val="3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C4DF95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94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14:paraId="1FC233E4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25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D86B8" w14:textId="77777777" w:rsidR="001E0F38" w:rsidRPr="0072061B" w:rsidRDefault="001E0F38" w:rsidP="002A7DBA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0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363954" w14:textId="77777777" w:rsidR="001E0F38" w:rsidRPr="0072061B" w:rsidRDefault="001E0F38" w:rsidP="002A7DBA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14:paraId="0D12E090" w14:textId="77777777" w:rsidR="001E0F38" w:rsidRDefault="001E0F38" w:rsidP="001E0F38">
      <w:pPr>
        <w:spacing w:line="0" w:lineRule="atLeast"/>
        <w:textAlignment w:val="baseline"/>
        <w:rPr>
          <w:rFonts w:hAnsi="굴림" w:cs="굴림"/>
          <w:b/>
          <w:bCs/>
          <w:color w:val="000000"/>
          <w:kern w:val="0"/>
          <w:szCs w:val="20"/>
        </w:rPr>
      </w:pPr>
    </w:p>
    <w:p w14:paraId="283D9BF4" w14:textId="77777777" w:rsidR="00CE2AAF" w:rsidRDefault="00CE2AAF" w:rsidP="000F5A2A">
      <w:pPr>
        <w:pStyle w:val="a6"/>
      </w:pPr>
    </w:p>
    <w:p w14:paraId="5E94967D" w14:textId="77777777" w:rsidR="00FA4D05" w:rsidRDefault="00FA4D05" w:rsidP="000F5A2A">
      <w:pPr>
        <w:pStyle w:val="a6"/>
      </w:pPr>
    </w:p>
    <w:p w14:paraId="055E11C1" w14:textId="77777777" w:rsidR="00FA4D05" w:rsidRDefault="00FA4D05" w:rsidP="000F5A2A">
      <w:pPr>
        <w:pStyle w:val="a6"/>
      </w:pPr>
    </w:p>
    <w:p w14:paraId="04DBD283" w14:textId="77777777" w:rsidR="00FA4D05" w:rsidRDefault="00FA4D05" w:rsidP="000F5A2A">
      <w:pPr>
        <w:pStyle w:val="a6"/>
      </w:pPr>
    </w:p>
    <w:p w14:paraId="0027A451" w14:textId="77777777" w:rsidR="00FA4D05" w:rsidRDefault="00FA4D05" w:rsidP="000F5A2A">
      <w:pPr>
        <w:pStyle w:val="a6"/>
      </w:pPr>
    </w:p>
    <w:p w14:paraId="0BD757CC" w14:textId="77777777" w:rsidR="00FA4D05" w:rsidRDefault="00FA4D05" w:rsidP="000F5A2A">
      <w:pPr>
        <w:pStyle w:val="a6"/>
      </w:pPr>
    </w:p>
    <w:p w14:paraId="5F4FF291" w14:textId="77777777" w:rsidR="00FA4D05" w:rsidRPr="00FA4D05" w:rsidRDefault="00FA4D05" w:rsidP="000F5A2A">
      <w:pPr>
        <w:pStyle w:val="a6"/>
      </w:pPr>
    </w:p>
    <w:p w14:paraId="19199B81" w14:textId="77777777" w:rsidR="00CE2AAF" w:rsidRDefault="00CE2AAF" w:rsidP="000F5A2A">
      <w:pPr>
        <w:pStyle w:val="a6"/>
      </w:pPr>
    </w:p>
    <w:p w14:paraId="066F7191" w14:textId="77777777" w:rsidR="00CE2AAF" w:rsidRDefault="00CE2AAF" w:rsidP="000F5A2A">
      <w:pPr>
        <w:pStyle w:val="a6"/>
      </w:pPr>
    </w:p>
    <w:p w14:paraId="7C648903" w14:textId="77777777" w:rsidR="00083664" w:rsidRDefault="00083664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br w:type="page"/>
      </w:r>
    </w:p>
    <w:p w14:paraId="37E920EA" w14:textId="77777777" w:rsidR="00AD1ADF" w:rsidRDefault="00AD1ADF" w:rsidP="00AD1ADF">
      <w:pPr>
        <w:pStyle w:val="1"/>
      </w:pPr>
      <w:bookmarkStart w:id="25" w:name="_4.5_조회_서비스"/>
      <w:bookmarkStart w:id="26" w:name="_4.5.2_출금이체_원장"/>
      <w:bookmarkStart w:id="27" w:name="_제_5_장"/>
      <w:bookmarkStart w:id="28" w:name="_Toc423048142"/>
      <w:bookmarkEnd w:id="25"/>
      <w:bookmarkEnd w:id="26"/>
      <w:bookmarkEnd w:id="27"/>
      <w:r>
        <w:rPr>
          <w:rFonts w:hint="eastAsia"/>
        </w:rPr>
        <w:t>제</w:t>
      </w:r>
      <w:r>
        <w:rPr>
          <w:rFonts w:hint="eastAsia"/>
        </w:rPr>
        <w:t xml:space="preserve"> </w:t>
      </w:r>
      <w:r w:rsidR="0059777D">
        <w:t>4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 w:rsidR="00F857DB">
        <w:t>KSNET</w:t>
      </w:r>
      <w:r w:rsidR="00F857DB">
        <w:rPr>
          <w:rFonts w:hint="eastAsia"/>
        </w:rPr>
        <w:t>과의</w:t>
      </w:r>
      <w:r w:rsidR="00F857DB">
        <w:rPr>
          <w:rFonts w:hint="eastAsia"/>
        </w:rPr>
        <w:t xml:space="preserve"> </w:t>
      </w:r>
      <w:r>
        <w:rPr>
          <w:rFonts w:hint="eastAsia"/>
        </w:rPr>
        <w:t>파일송수신</w:t>
      </w:r>
      <w:r w:rsidR="00681083"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05A08F59" w14:textId="77777777" w:rsidR="007D7896" w:rsidRDefault="0059777D" w:rsidP="008B6CDB">
      <w:pPr>
        <w:pStyle w:val="2"/>
      </w:pPr>
      <w:bookmarkStart w:id="29" w:name="_5.1_기본_사항"/>
      <w:bookmarkEnd w:id="29"/>
      <w:r>
        <w:t>4</w:t>
      </w:r>
      <w:r w:rsidR="00AD1ADF">
        <w:rPr>
          <w:rFonts w:hint="eastAsia"/>
        </w:rPr>
        <w:t xml:space="preserve">.1 </w:t>
      </w:r>
      <w:r w:rsidR="00F714C0">
        <w:rPr>
          <w:rFonts w:hint="eastAsia"/>
        </w:rPr>
        <w:t>기본</w:t>
      </w:r>
      <w:r w:rsidR="00F714C0">
        <w:rPr>
          <w:rFonts w:hint="eastAsia"/>
        </w:rPr>
        <w:t xml:space="preserve"> </w:t>
      </w:r>
      <w:r w:rsidR="00F714C0">
        <w:rPr>
          <w:rFonts w:hint="eastAsia"/>
        </w:rPr>
        <w:t>사항</w:t>
      </w:r>
    </w:p>
    <w:p w14:paraId="7BA7F0BE" w14:textId="77777777" w:rsidR="00681083" w:rsidRDefault="00681083" w:rsidP="00681083">
      <w:r>
        <w:rPr>
          <w:rFonts w:hint="eastAsia"/>
        </w:rPr>
        <w:t>증빙자료정보</w:t>
      </w:r>
      <w:r>
        <w:rPr>
          <w:rFonts w:hint="eastAsia"/>
        </w:rPr>
        <w:t>(</w:t>
      </w:r>
      <w:r>
        <w:t>FB0110)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그크기가</w:t>
      </w:r>
      <w:r>
        <w:rPr>
          <w:rFonts w:hint="eastAsia"/>
        </w:rPr>
        <w:t xml:space="preserve"> </w:t>
      </w:r>
      <w:r>
        <w:rPr>
          <w:rFonts w:hint="eastAsia"/>
        </w:rPr>
        <w:t>너무커</w:t>
      </w:r>
      <w:r>
        <w:rPr>
          <w:rFonts w:hint="eastAsia"/>
        </w:rPr>
        <w:t>(</w:t>
      </w:r>
      <w:r>
        <w:rPr>
          <w:rFonts w:hint="eastAsia"/>
        </w:rPr>
        <w:t>건당최고</w:t>
      </w:r>
      <w:r>
        <w:rPr>
          <w:rFonts w:hint="eastAsia"/>
        </w:rPr>
        <w:t>3</w:t>
      </w:r>
      <w:r>
        <w:t xml:space="preserve">00kbyte)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업무용으로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전용선으로</w:t>
      </w:r>
      <w:r>
        <w:rPr>
          <w:rFonts w:hint="eastAsia"/>
        </w:rPr>
        <w:t xml:space="preserve"> </w:t>
      </w:r>
      <w:r w:rsidR="00DA5FAB">
        <w:rPr>
          <w:rFonts w:hint="eastAsia"/>
        </w:rPr>
        <w:t>받기에는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곤란하여</w:t>
      </w:r>
      <w:r w:rsidR="00DA5FAB">
        <w:rPr>
          <w:rFonts w:hint="eastAsia"/>
        </w:rPr>
        <w:t xml:space="preserve">, </w:t>
      </w:r>
      <w:r w:rsidR="00DA5FAB">
        <w:rPr>
          <w:rFonts w:hint="eastAsia"/>
        </w:rPr>
        <w:t>별도의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인터넷존으로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통신하는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방법을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만들어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수신하</w:t>
      </w:r>
      <w:r w:rsidR="00B353D6">
        <w:rPr>
          <w:rFonts w:hint="eastAsia"/>
        </w:rPr>
        <w:t>려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합니다</w:t>
      </w:r>
      <w:r w:rsidR="00DA5FAB">
        <w:rPr>
          <w:rFonts w:hint="eastAsia"/>
        </w:rPr>
        <w:t>.</w:t>
      </w:r>
    </w:p>
    <w:p w14:paraId="74CB97B1" w14:textId="77777777" w:rsidR="00681083" w:rsidRDefault="00681083" w:rsidP="00681083"/>
    <w:p w14:paraId="41874614" w14:textId="77777777" w:rsidR="008B6CDB" w:rsidRDefault="0059777D" w:rsidP="008B6CDB">
      <w:pPr>
        <w:pStyle w:val="2"/>
      </w:pPr>
      <w:r>
        <w:t>4</w:t>
      </w:r>
      <w:r w:rsidR="008B6CDB">
        <w:rPr>
          <w:rFonts w:hint="eastAsia"/>
        </w:rPr>
        <w:t>.</w:t>
      </w:r>
      <w:r w:rsidR="008B6CDB">
        <w:t>2</w:t>
      </w:r>
      <w:r w:rsidR="00377A7B">
        <w:t xml:space="preserve">.1 </w:t>
      </w:r>
      <w:r w:rsidR="00377A7B">
        <w:rPr>
          <w:rFonts w:hint="eastAsia"/>
        </w:rPr>
        <w:t>제출기관의</w:t>
      </w:r>
      <w:r w:rsidR="00377A7B">
        <w:rPr>
          <w:rFonts w:hint="eastAsia"/>
        </w:rPr>
        <w:t xml:space="preserve"> </w:t>
      </w:r>
      <w:r w:rsidR="00377A7B">
        <w:rPr>
          <w:rFonts w:hint="eastAsia"/>
        </w:rPr>
        <w:t>경우</w:t>
      </w:r>
      <w:r w:rsidR="00377A7B">
        <w:rPr>
          <w:rFonts w:hint="eastAsia"/>
        </w:rPr>
        <w:t xml:space="preserve"> </w:t>
      </w:r>
      <w:r w:rsidR="00377A7B">
        <w:t>:</w:t>
      </w:r>
      <w:r w:rsidR="008B6CDB">
        <w:rPr>
          <w:rFonts w:hint="eastAsia"/>
        </w:rPr>
        <w:t xml:space="preserve"> </w:t>
      </w:r>
      <w:r w:rsidR="008B6CDB">
        <w:rPr>
          <w:rFonts w:hint="eastAsia"/>
        </w:rPr>
        <w:t>출금이체</w:t>
      </w:r>
      <w:r w:rsidR="008B6CDB">
        <w:rPr>
          <w:rFonts w:hint="eastAsia"/>
        </w:rPr>
        <w:t xml:space="preserve"> </w:t>
      </w:r>
      <w:r w:rsidR="008B6CDB">
        <w:rPr>
          <w:rFonts w:hint="eastAsia"/>
        </w:rPr>
        <w:t>증빙자료정보</w:t>
      </w:r>
      <w:r w:rsidR="008B6CDB">
        <w:rPr>
          <w:rFonts w:hint="eastAsia"/>
        </w:rPr>
        <w:t>(</w:t>
      </w:r>
      <w:r w:rsidR="00377A7B">
        <w:rPr>
          <w:rFonts w:hint="eastAsia"/>
        </w:rPr>
        <w:t>AY0</w:t>
      </w:r>
      <w:r w:rsidR="008B6CDB">
        <w:rPr>
          <w:rFonts w:hint="eastAsia"/>
        </w:rPr>
        <w:t>)</w:t>
      </w:r>
    </w:p>
    <w:p w14:paraId="7D9852F1" w14:textId="77777777" w:rsidR="008B6CDB" w:rsidRDefault="008B6CDB" w:rsidP="008B6CDB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인터넷존을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14:paraId="57B2D40C" w14:textId="77777777" w:rsidR="008B6CDB" w:rsidRDefault="008B6CDB" w:rsidP="008B6CDB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업체송신</w:t>
      </w:r>
    </w:p>
    <w:p w14:paraId="027DAACD" w14:textId="77777777" w:rsidR="008B6CDB" w:rsidRPr="00DA5FAB" w:rsidRDefault="008B6CDB" w:rsidP="008B6CDB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  <w:b/>
        </w:rPr>
        <w:t>AY</w:t>
      </w:r>
      <w:r w:rsidRPr="0029085E">
        <w:rPr>
          <w:b/>
        </w:rPr>
        <w:t>0</w:t>
      </w:r>
    </w:p>
    <w:p w14:paraId="2A0E372B" w14:textId="77777777" w:rsidR="008B6CDB" w:rsidRPr="00084D75" w:rsidRDefault="008B6CDB" w:rsidP="008B6CDB"/>
    <w:p w14:paraId="7E67250A" w14:textId="77777777" w:rsidR="00377A7B" w:rsidRDefault="00377A7B" w:rsidP="00377A7B">
      <w:r>
        <w:rPr>
          <w:rFonts w:hint="eastAsia"/>
        </w:rPr>
        <w:t xml:space="preserve">* </w:t>
      </w:r>
      <w:r>
        <w:rPr>
          <w:rFonts w:hint="eastAsia"/>
        </w:rPr>
        <w:t>제출기관의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Pr="00A55460">
        <w:rPr>
          <w:rFonts w:hint="eastAsia"/>
        </w:rPr>
        <w:t>증빙자료정보</w:t>
      </w:r>
      <w:r w:rsidRPr="00A55460">
        <w:rPr>
          <w:rFonts w:hint="eastAsia"/>
        </w:rPr>
        <w:t>(</w:t>
      </w:r>
      <w:r>
        <w:t>AY0</w:t>
      </w:r>
      <w:r w:rsidRPr="00A55460"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보내면</w:t>
      </w:r>
      <w:r>
        <w:rPr>
          <w:rFonts w:hint="eastAsia"/>
        </w:rPr>
        <w:t xml:space="preserve"> </w:t>
      </w:r>
      <w:r>
        <w:t>KSNET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출금동의자료</w:t>
      </w:r>
      <w:r>
        <w:rPr>
          <w:rFonts w:hint="eastAsia"/>
        </w:rPr>
        <w:t>(</w:t>
      </w:r>
      <w:r>
        <w:t>A0R)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은행으로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 w:rsidRPr="00A55460">
        <w:rPr>
          <w:rFonts w:hint="eastAsia"/>
        </w:rPr>
        <w:t>증빙자료정보</w:t>
      </w:r>
      <w:r w:rsidRPr="00A55460">
        <w:rPr>
          <w:rFonts w:hint="eastAsia"/>
        </w:rPr>
        <w:t>(</w:t>
      </w:r>
      <w:r>
        <w:t>AY0</w:t>
      </w:r>
      <w:r w:rsidRPr="00A55460"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통합기관</w:t>
      </w:r>
      <w:r>
        <w:rPr>
          <w:rFonts w:hint="eastAsia"/>
        </w:rPr>
        <w:t>(</w:t>
      </w:r>
      <w:r>
        <w:rPr>
          <w:rFonts w:hint="eastAsia"/>
        </w:rPr>
        <w:t>금결원</w:t>
      </w:r>
      <w: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보냅니다</w:t>
      </w:r>
      <w:r>
        <w:rPr>
          <w:rFonts w:hint="eastAsia"/>
        </w:rPr>
        <w:t>.</w:t>
      </w:r>
    </w:p>
    <w:p w14:paraId="5604FF38" w14:textId="77777777" w:rsidR="00377A7B" w:rsidRPr="00377A7B" w:rsidRDefault="00377A7B" w:rsidP="00377A7B"/>
    <w:p w14:paraId="18BFFAA9" w14:textId="77777777" w:rsidR="00377A7B" w:rsidRDefault="00377A7B" w:rsidP="00377A7B">
      <w:r>
        <w:rPr>
          <w:rFonts w:hint="eastAsia"/>
        </w:rPr>
        <w:t>*</w:t>
      </w:r>
      <w:r>
        <w:rPr>
          <w:rFonts w:hint="eastAsia"/>
        </w:rPr>
        <w:t>등록및증빙자료파일</w:t>
      </w:r>
      <w:r>
        <w:rPr>
          <w:rFonts w:hint="eastAsia"/>
        </w:rPr>
        <w:t>(</w:t>
      </w:r>
      <w:r>
        <w:t>AY0)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KSNET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보내시고</w:t>
      </w:r>
      <w:r>
        <w:rPr>
          <w:rFonts w:hint="eastAsia"/>
        </w:rPr>
        <w:t xml:space="preserve">, </w:t>
      </w:r>
      <w:r>
        <w:rPr>
          <w:rFonts w:hint="eastAsia"/>
        </w:rPr>
        <w:t>등록결과</w:t>
      </w:r>
      <w:r>
        <w:rPr>
          <w:rFonts w:hint="eastAsia"/>
        </w:rPr>
        <w:t>(</w:t>
      </w:r>
      <w:r>
        <w:t>A0R)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증빙자료검증결과</w:t>
      </w:r>
      <w:r>
        <w:rPr>
          <w:rFonts w:hint="eastAsia"/>
        </w:rPr>
        <w:t>(</w:t>
      </w:r>
      <w:r>
        <w:t>AY0)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받으시는</w:t>
      </w:r>
      <w:r>
        <w:rPr>
          <w:rFonts w:hint="eastAsia"/>
        </w:rPr>
        <w:t xml:space="preserve"> </w:t>
      </w:r>
      <w:r>
        <w:rPr>
          <w:rFonts w:hint="eastAsia"/>
        </w:rPr>
        <w:t>구조입니다</w:t>
      </w:r>
      <w:r>
        <w:rPr>
          <w:rFonts w:hint="eastAsia"/>
        </w:rPr>
        <w:t>.</w:t>
      </w:r>
    </w:p>
    <w:p w14:paraId="17FFEDC7" w14:textId="77777777" w:rsidR="00377A7B" w:rsidRPr="00A55460" w:rsidRDefault="00377A7B" w:rsidP="00377A7B"/>
    <w:p w14:paraId="5051B09A" w14:textId="77777777" w:rsidR="008B6CDB" w:rsidRDefault="00377A7B" w:rsidP="00377A7B">
      <w:r>
        <w:rPr>
          <w:rFonts w:hint="eastAsia"/>
        </w:rPr>
        <w:t>*</w:t>
      </w:r>
      <w:r>
        <w:rPr>
          <w:rFonts w:hint="eastAsia"/>
        </w:rPr>
        <w:t>인터넷존을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대용량파일을</w:t>
      </w:r>
      <w:r>
        <w:rPr>
          <w:rFonts w:hint="eastAsia"/>
        </w:rPr>
        <w:t xml:space="preserve"> </w:t>
      </w:r>
      <w:r>
        <w:rPr>
          <w:rFonts w:hint="eastAsia"/>
        </w:rPr>
        <w:t>암호화하여</w:t>
      </w:r>
      <w:r>
        <w:rPr>
          <w:rFonts w:hint="eastAsia"/>
        </w:rPr>
        <w:t xml:space="preserve"> </w:t>
      </w:r>
      <w:r>
        <w:rPr>
          <w:rFonts w:hint="eastAsia"/>
        </w:rPr>
        <w:t>수신한기위한</w:t>
      </w:r>
      <w:r>
        <w:rPr>
          <w:rFonts w:hint="eastAsia"/>
        </w:rPr>
        <w:t xml:space="preserve"> </w:t>
      </w:r>
      <w:r w:rsidRPr="00171A30">
        <w:rPr>
          <w:rFonts w:hint="eastAsia"/>
          <w:b/>
        </w:rPr>
        <w:t>통신모듈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KSNET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 w:rsidR="00C54AC0">
        <w:rPr>
          <w:rFonts w:hint="eastAsia"/>
        </w:rPr>
        <w:t>합</w:t>
      </w:r>
      <w:r>
        <w:rPr>
          <w:rFonts w:hint="eastAsia"/>
        </w:rPr>
        <w:t>니다</w:t>
      </w:r>
      <w:r>
        <w:rPr>
          <w:rFonts w:hint="eastAsia"/>
        </w:rPr>
        <w:t>.</w:t>
      </w:r>
    </w:p>
    <w:p w14:paraId="68F0DE75" w14:textId="77777777" w:rsidR="008B6CDB" w:rsidRDefault="008B6CDB" w:rsidP="00681083"/>
    <w:p w14:paraId="7B931886" w14:textId="77777777" w:rsidR="00377A7B" w:rsidRDefault="00377A7B" w:rsidP="00377A7B">
      <w:pPr>
        <w:pStyle w:val="2"/>
      </w:pPr>
      <w:r>
        <w:t>4</w:t>
      </w:r>
      <w:r>
        <w:rPr>
          <w:rFonts w:hint="eastAsia"/>
        </w:rPr>
        <w:t>.</w:t>
      </w:r>
      <w:r>
        <w:t xml:space="preserve">2.2 </w:t>
      </w:r>
      <w:r>
        <w:rPr>
          <w:rFonts w:hint="eastAsia"/>
        </w:rPr>
        <w:t>일부면제기관의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출금</w:t>
      </w:r>
      <w:r w:rsidR="009D5772">
        <w:rPr>
          <w:rFonts w:hint="eastAsia"/>
        </w:rPr>
        <w:t>동의등록</w:t>
      </w:r>
      <w:r>
        <w:rPr>
          <w:rFonts w:hint="eastAsia"/>
        </w:rPr>
        <w:t>(</w:t>
      </w:r>
      <w:r w:rsidR="009D5772">
        <w:rPr>
          <w:rFonts w:hint="eastAsia"/>
        </w:rPr>
        <w:t>A0R</w:t>
      </w:r>
      <w:r>
        <w:rPr>
          <w:rFonts w:hint="eastAsia"/>
        </w:rPr>
        <w:t>)</w:t>
      </w:r>
    </w:p>
    <w:p w14:paraId="5520CDB5" w14:textId="77777777" w:rsidR="009D5772" w:rsidRDefault="009D5772" w:rsidP="009D5772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인터넷존을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14:paraId="66806A80" w14:textId="77777777" w:rsidR="009D5772" w:rsidRDefault="009D5772" w:rsidP="009D5772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업체송신</w:t>
      </w:r>
    </w:p>
    <w:p w14:paraId="678290DB" w14:textId="77777777" w:rsidR="009D5772" w:rsidRPr="00DA5FAB" w:rsidRDefault="009D5772" w:rsidP="009D5772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  <w:b/>
        </w:rPr>
        <w:t>A</w:t>
      </w:r>
      <w:r>
        <w:rPr>
          <w:b/>
        </w:rPr>
        <w:t>0R</w:t>
      </w:r>
    </w:p>
    <w:p w14:paraId="16FC1207" w14:textId="77777777" w:rsidR="009D5772" w:rsidRPr="009D5772" w:rsidRDefault="009D5772" w:rsidP="009D5772"/>
    <w:p w14:paraId="5F4C62AB" w14:textId="77777777" w:rsidR="009D5772" w:rsidRPr="009928B2" w:rsidRDefault="009D5772" w:rsidP="009D5772">
      <w:pPr>
        <w:pStyle w:val="aff9"/>
        <w:ind w:leftChars="0" w:left="0"/>
      </w:pPr>
      <w:r>
        <w:rPr>
          <w:rFonts w:hint="eastAsia"/>
        </w:rPr>
        <w:t xml:space="preserve">* </w:t>
      </w:r>
      <w:r>
        <w:rPr>
          <w:rFonts w:hint="eastAsia"/>
        </w:rPr>
        <w:t>일부면제기관의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출금동의등록파일</w:t>
      </w:r>
      <w:r>
        <w:rPr>
          <w:rFonts w:hint="eastAsia"/>
        </w:rPr>
        <w:t>(</w:t>
      </w:r>
      <w:r>
        <w:t>A0R)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보내면</w:t>
      </w:r>
      <w:r>
        <w:rPr>
          <w:rFonts w:hint="eastAsia"/>
        </w:rPr>
        <w:t xml:space="preserve"> </w:t>
      </w:r>
      <w:r>
        <w:rPr>
          <w:rFonts w:hint="eastAsia"/>
        </w:rPr>
        <w:t>은행으로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t>KSNET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Pr="00A55460">
        <w:rPr>
          <w:rFonts w:hint="eastAsia"/>
        </w:rPr>
        <w:t>증빙자료정보</w:t>
      </w:r>
      <w:r w:rsidRPr="00A55460">
        <w:rPr>
          <w:rFonts w:hint="eastAsia"/>
        </w:rPr>
        <w:t>(</w:t>
      </w:r>
      <w:r>
        <w:t>AY0</w:t>
      </w:r>
      <w:r w:rsidRPr="00A55460"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통합기관</w:t>
      </w:r>
      <w:r>
        <w:rPr>
          <w:rFonts w:hint="eastAsia"/>
        </w:rPr>
        <w:t>(</w:t>
      </w:r>
      <w:r>
        <w:rPr>
          <w:rFonts w:hint="eastAsia"/>
        </w:rPr>
        <w:t>금결원</w:t>
      </w:r>
      <w: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보냅니다</w:t>
      </w:r>
      <w:r>
        <w:rPr>
          <w:rFonts w:hint="eastAsia"/>
        </w:rPr>
        <w:t>.</w:t>
      </w:r>
    </w:p>
    <w:p w14:paraId="107228F1" w14:textId="77777777" w:rsidR="009D5772" w:rsidRPr="009D5772" w:rsidRDefault="009D5772" w:rsidP="009D5772"/>
    <w:p w14:paraId="069971D5" w14:textId="77777777" w:rsidR="009D5772" w:rsidRDefault="009D5772" w:rsidP="009D5772">
      <w:pPr>
        <w:pStyle w:val="aff9"/>
        <w:ind w:leftChars="0" w:left="0"/>
      </w:pPr>
      <w:r>
        <w:t xml:space="preserve">* </w:t>
      </w:r>
      <w:r>
        <w:rPr>
          <w:rFonts w:hint="eastAsia"/>
        </w:rPr>
        <w:t>등록및증빙자료식별정보파일</w:t>
      </w:r>
      <w:r>
        <w:rPr>
          <w:rFonts w:hint="eastAsia"/>
        </w:rPr>
        <w:t>(</w:t>
      </w:r>
      <w:r>
        <w:t>A0R)</w:t>
      </w:r>
      <w:r>
        <w:rPr>
          <w:rFonts w:hint="eastAsia"/>
        </w:rPr>
        <w:t>을</w:t>
      </w:r>
      <w:r>
        <w:t xml:space="preserve"> KSNET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보내시고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등록결과</w:t>
      </w:r>
      <w:r>
        <w:rPr>
          <w:rFonts w:hint="eastAsia"/>
        </w:rPr>
        <w:t>(</w:t>
      </w:r>
      <w:r>
        <w:t>A0R)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증빙자료검증결과</w:t>
      </w:r>
      <w:r>
        <w:rPr>
          <w:rFonts w:hint="eastAsia"/>
        </w:rPr>
        <w:t>(</w:t>
      </w:r>
      <w:r>
        <w:t>AY0)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받으시는</w:t>
      </w:r>
      <w:r>
        <w:rPr>
          <w:rFonts w:hint="eastAsia"/>
        </w:rPr>
        <w:t xml:space="preserve"> </w:t>
      </w:r>
      <w:r>
        <w:rPr>
          <w:rFonts w:hint="eastAsia"/>
        </w:rPr>
        <w:t>구조입니다</w:t>
      </w:r>
      <w:r>
        <w:rPr>
          <w:rFonts w:hint="eastAsia"/>
        </w:rPr>
        <w:t>.</w:t>
      </w:r>
    </w:p>
    <w:p w14:paraId="47B0A868" w14:textId="77777777" w:rsidR="00377A7B" w:rsidRPr="009D5772" w:rsidRDefault="00377A7B" w:rsidP="00681083"/>
    <w:p w14:paraId="5F39882E" w14:textId="77777777" w:rsidR="005632E9" w:rsidRDefault="0059777D" w:rsidP="005632E9">
      <w:pPr>
        <w:pStyle w:val="2"/>
      </w:pPr>
      <w:bookmarkStart w:id="30" w:name="_5.2_출금이체_해지내역(FB0320)"/>
      <w:bookmarkStart w:id="31" w:name="_5.6_출금이체_원장정보조회요청(FB0510)"/>
      <w:bookmarkStart w:id="32" w:name="_5.8_출금이체_증빙자료검증결과(FB0120)"/>
      <w:bookmarkEnd w:id="30"/>
      <w:bookmarkEnd w:id="31"/>
      <w:bookmarkEnd w:id="32"/>
      <w:r>
        <w:t>4</w:t>
      </w:r>
      <w:r w:rsidR="005632E9">
        <w:rPr>
          <w:rFonts w:hint="eastAsia"/>
        </w:rPr>
        <w:t>.</w:t>
      </w:r>
      <w:r w:rsidR="008B6CDB">
        <w:t>3</w:t>
      </w:r>
      <w:r w:rsidR="005632E9">
        <w:rPr>
          <w:rFonts w:hint="eastAsia"/>
        </w:rPr>
        <w:t xml:space="preserve"> </w:t>
      </w:r>
      <w:r w:rsidR="005632E9">
        <w:rPr>
          <w:rFonts w:hint="eastAsia"/>
        </w:rPr>
        <w:t>출금이체</w:t>
      </w:r>
      <w:r w:rsidR="005632E9">
        <w:rPr>
          <w:rFonts w:hint="eastAsia"/>
        </w:rPr>
        <w:t xml:space="preserve"> </w:t>
      </w:r>
      <w:r w:rsidR="001451BD">
        <w:rPr>
          <w:rFonts w:hint="eastAsia"/>
        </w:rPr>
        <w:t>증빙자료검증결과</w:t>
      </w:r>
      <w:r w:rsidR="005632E9">
        <w:rPr>
          <w:rFonts w:hint="eastAsia"/>
        </w:rPr>
        <w:t>(FB0</w:t>
      </w:r>
      <w:r w:rsidR="001451BD">
        <w:t>120</w:t>
      </w:r>
      <w:r w:rsidR="005632E9">
        <w:rPr>
          <w:rFonts w:hint="eastAsia"/>
        </w:rPr>
        <w:t>)</w:t>
      </w:r>
    </w:p>
    <w:p w14:paraId="3D2A23DA" w14:textId="77777777" w:rsidR="005632E9" w:rsidRDefault="005632E9" w:rsidP="005632E9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14:paraId="14AE458E" w14:textId="77777777" w:rsidR="005632E9" w:rsidRDefault="005632E9" w:rsidP="005632E9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업체수신</w:t>
      </w:r>
    </w:p>
    <w:p w14:paraId="7CAF0683" w14:textId="77777777" w:rsidR="005632E9" w:rsidRPr="00DA5FAB" w:rsidRDefault="005632E9" w:rsidP="005632E9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 w:rsidR="008B6CDB">
        <w:rPr>
          <w:rFonts w:hint="eastAsia"/>
          <w:b/>
        </w:rPr>
        <w:t>AY</w:t>
      </w:r>
      <w:r w:rsidR="008B6CDB" w:rsidRPr="0029085E">
        <w:rPr>
          <w:b/>
        </w:rPr>
        <w:t>0</w:t>
      </w:r>
    </w:p>
    <w:p w14:paraId="6199DD0D" w14:textId="77777777" w:rsidR="00681083" w:rsidRDefault="00681083" w:rsidP="00681083">
      <w:bookmarkStart w:id="33" w:name="_5.9_출금이체_증빙자료정보(FB0110)"/>
      <w:bookmarkEnd w:id="33"/>
    </w:p>
    <w:p w14:paraId="66C23986" w14:textId="77777777" w:rsidR="0023665B" w:rsidRDefault="0023665B" w:rsidP="00681083"/>
    <w:p w14:paraId="4425C8E8" w14:textId="77777777" w:rsidR="0023665B" w:rsidRDefault="0023665B" w:rsidP="00681083"/>
    <w:p w14:paraId="78995674" w14:textId="77777777" w:rsidR="0023665B" w:rsidRDefault="0023665B" w:rsidP="00681083"/>
    <w:p w14:paraId="2D9688BE" w14:textId="77777777" w:rsidR="00DB67EE" w:rsidRDefault="00DB67EE" w:rsidP="00681083"/>
    <w:p w14:paraId="0308AA62" w14:textId="77777777" w:rsidR="0023665B" w:rsidRDefault="0023665B" w:rsidP="00681083"/>
    <w:p w14:paraId="7E7D1E68" w14:textId="77777777" w:rsidR="0023665B" w:rsidRDefault="0023665B" w:rsidP="0023665B">
      <w:pPr>
        <w:pStyle w:val="2"/>
      </w:pPr>
      <w:r>
        <w:t>4</w:t>
      </w:r>
      <w:r>
        <w:rPr>
          <w:rFonts w:hint="eastAsia"/>
        </w:rPr>
        <w:t>.</w:t>
      </w:r>
      <w:r>
        <w:t xml:space="preserve">4.1 </w:t>
      </w:r>
      <w:r>
        <w:rPr>
          <w:rFonts w:hint="eastAsia"/>
        </w:rPr>
        <w:t>일부면제기관의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사후점검</w:t>
      </w:r>
      <w:r>
        <w:rPr>
          <w:rFonts w:hint="eastAsia"/>
        </w:rPr>
        <w:t xml:space="preserve"> </w:t>
      </w:r>
      <w:r>
        <w:rPr>
          <w:rFonts w:hint="eastAsia"/>
        </w:rPr>
        <w:t>동의자료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(FB0410)</w:t>
      </w:r>
    </w:p>
    <w:p w14:paraId="21046D74" w14:textId="77777777" w:rsidR="0023665B" w:rsidRDefault="0023665B" w:rsidP="0023665B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14:paraId="41E7B450" w14:textId="77777777" w:rsidR="0023665B" w:rsidRDefault="0023665B" w:rsidP="0023665B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업체수신</w:t>
      </w:r>
    </w:p>
    <w:p w14:paraId="70FD2B3D" w14:textId="77777777" w:rsidR="0023665B" w:rsidRPr="00DA5FAB" w:rsidRDefault="0023665B" w:rsidP="0023665B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  <w:b/>
        </w:rPr>
        <w:t>AY5</w:t>
      </w:r>
    </w:p>
    <w:p w14:paraId="3B70BC9F" w14:textId="77777777" w:rsidR="0023665B" w:rsidRPr="0023665B" w:rsidRDefault="0023665B" w:rsidP="00681083"/>
    <w:p w14:paraId="6F00E42B" w14:textId="77777777" w:rsidR="0023665B" w:rsidRDefault="0023665B" w:rsidP="0023665B">
      <w:pPr>
        <w:pStyle w:val="2"/>
      </w:pPr>
      <w:r>
        <w:t>4</w:t>
      </w:r>
      <w:r>
        <w:rPr>
          <w:rFonts w:hint="eastAsia"/>
        </w:rPr>
        <w:t>.</w:t>
      </w:r>
      <w:r>
        <w:t xml:space="preserve">4.2 </w:t>
      </w:r>
      <w:r>
        <w:rPr>
          <w:rFonts w:hint="eastAsia"/>
        </w:rPr>
        <w:t>일부면제기관의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사후점검</w:t>
      </w:r>
      <w:r>
        <w:rPr>
          <w:rFonts w:hint="eastAsia"/>
        </w:rPr>
        <w:t xml:space="preserve"> </w:t>
      </w:r>
      <w:r>
        <w:rPr>
          <w:rFonts w:hint="eastAsia"/>
        </w:rPr>
        <w:t>동의자료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(FB04</w:t>
      </w:r>
      <w:r>
        <w:t>2</w:t>
      </w:r>
      <w:r>
        <w:rPr>
          <w:rFonts w:hint="eastAsia"/>
        </w:rPr>
        <w:t>0</w:t>
      </w:r>
      <w:r>
        <w:t>)</w:t>
      </w:r>
    </w:p>
    <w:p w14:paraId="103E3F9C" w14:textId="77777777" w:rsidR="0023665B" w:rsidRDefault="0023665B" w:rsidP="0023665B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 w:rsidR="00DB67EE">
        <w:rPr>
          <w:rFonts w:hint="eastAsia"/>
        </w:rPr>
        <w:t>인터넷존을</w:t>
      </w:r>
      <w:r w:rsidR="00DB67EE">
        <w:rPr>
          <w:rFonts w:hint="eastAsia"/>
        </w:rPr>
        <w:t xml:space="preserve"> </w:t>
      </w:r>
      <w:r w:rsidR="00DB67EE">
        <w:rPr>
          <w:rFonts w:hint="eastAsia"/>
        </w:rPr>
        <w:t>통한</w:t>
      </w:r>
      <w:r w:rsidR="00DB67EE">
        <w:rPr>
          <w:rFonts w:hint="eastAsia"/>
        </w:rPr>
        <w:t xml:space="preserve"> </w:t>
      </w:r>
      <w:r w:rsidR="00DB67EE">
        <w:rPr>
          <w:rFonts w:hint="eastAsia"/>
        </w:rPr>
        <w:t>별도의</w:t>
      </w:r>
      <w:r w:rsidR="00DB67EE">
        <w:rPr>
          <w:rFonts w:hint="eastAsia"/>
        </w:rPr>
        <w:t xml:space="preserve"> </w:t>
      </w:r>
      <w:r w:rsidR="00DB67EE">
        <w:rPr>
          <w:rFonts w:hint="eastAsia"/>
        </w:rPr>
        <w:t>통신방법</w:t>
      </w:r>
      <w:r w:rsidR="00DB67EE">
        <w:rPr>
          <w:rFonts w:hint="eastAsia"/>
        </w:rPr>
        <w:t>(</w:t>
      </w:r>
      <w:r w:rsidR="00DB67EE">
        <w:rPr>
          <w:rFonts w:hint="eastAsia"/>
        </w:rPr>
        <w:t>필요시</w:t>
      </w:r>
      <w:r w:rsidR="00DB67EE">
        <w:rPr>
          <w:rFonts w:hint="eastAsia"/>
        </w:rPr>
        <w:t xml:space="preserve"> </w:t>
      </w:r>
      <w:r w:rsidR="00DB67EE">
        <w:rPr>
          <w:rFonts w:hint="eastAsia"/>
        </w:rPr>
        <w:t>전용선존으로</w:t>
      </w:r>
      <w:r w:rsidR="00DB67EE">
        <w:rPr>
          <w:rFonts w:hint="eastAsia"/>
        </w:rPr>
        <w:t xml:space="preserve"> </w:t>
      </w:r>
      <w:r w:rsidR="00DB67EE">
        <w:rPr>
          <w:rFonts w:hint="eastAsia"/>
        </w:rPr>
        <w:t>통신할수도</w:t>
      </w:r>
      <w:r w:rsidR="00DB67EE">
        <w:rPr>
          <w:rFonts w:hint="eastAsia"/>
        </w:rPr>
        <w:t xml:space="preserve"> </w:t>
      </w:r>
      <w:r w:rsidR="00DB67EE">
        <w:rPr>
          <w:rFonts w:hint="eastAsia"/>
        </w:rPr>
        <w:t>있음</w:t>
      </w:r>
      <w:r w:rsidR="00DB67EE">
        <w:rPr>
          <w:rFonts w:hint="eastAsia"/>
        </w:rPr>
        <w:t>.)</w:t>
      </w:r>
    </w:p>
    <w:p w14:paraId="3F1AEC0F" w14:textId="77777777" w:rsidR="0023665B" w:rsidRDefault="0023665B" w:rsidP="0023665B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</w:t>
      </w:r>
      <w:r w:rsidR="00C54AC0">
        <w:rPr>
          <w:rFonts w:hint="eastAsia"/>
        </w:rPr>
        <w:t>송</w:t>
      </w:r>
      <w:r>
        <w:rPr>
          <w:rFonts w:hint="eastAsia"/>
        </w:rPr>
        <w:t>신</w:t>
      </w:r>
    </w:p>
    <w:p w14:paraId="06DED19F" w14:textId="77777777" w:rsidR="0023665B" w:rsidRPr="00DA5FAB" w:rsidRDefault="0023665B" w:rsidP="0023665B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  <w:b/>
        </w:rPr>
        <w:t>AY</w:t>
      </w:r>
      <w:r w:rsidR="00C54AC0">
        <w:rPr>
          <w:b/>
        </w:rPr>
        <w:t>6</w:t>
      </w:r>
    </w:p>
    <w:p w14:paraId="2D1C6FE5" w14:textId="77777777" w:rsidR="0023665B" w:rsidRPr="0023665B" w:rsidRDefault="0023665B" w:rsidP="00681083"/>
    <w:p w14:paraId="36FD6155" w14:textId="77777777" w:rsidR="00972AE5" w:rsidRDefault="00972AE5" w:rsidP="00972AE5">
      <w:pPr>
        <w:pStyle w:val="2"/>
      </w:pPr>
      <w:r>
        <w:t>4</w:t>
      </w:r>
      <w:r>
        <w:rPr>
          <w:rFonts w:hint="eastAsia"/>
        </w:rPr>
        <w:t>.</w:t>
      </w:r>
      <w:r>
        <w:t xml:space="preserve">4.3 </w:t>
      </w:r>
      <w:r>
        <w:rPr>
          <w:rFonts w:hint="eastAsia"/>
        </w:rPr>
        <w:t>일부면제기관의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사후점검</w:t>
      </w:r>
      <w:r>
        <w:rPr>
          <w:rFonts w:hint="eastAsia"/>
        </w:rPr>
        <w:t xml:space="preserve"> </w:t>
      </w:r>
      <w:r>
        <w:rPr>
          <w:rFonts w:hint="eastAsia"/>
        </w:rPr>
        <w:t>동의자료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(FB04</w:t>
      </w:r>
      <w:r>
        <w:t>21)</w:t>
      </w:r>
    </w:p>
    <w:p w14:paraId="318BDC1C" w14:textId="77777777" w:rsidR="00972AE5" w:rsidRDefault="00972AE5" w:rsidP="00972AE5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14:paraId="5D87FD08" w14:textId="77777777" w:rsidR="00972AE5" w:rsidRDefault="00972AE5" w:rsidP="00972AE5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업체수신</w:t>
      </w:r>
    </w:p>
    <w:p w14:paraId="4502F419" w14:textId="77777777" w:rsidR="00972AE5" w:rsidRPr="00DA5FAB" w:rsidRDefault="00972AE5" w:rsidP="00972AE5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  <w:b/>
        </w:rPr>
        <w:t>AY</w:t>
      </w:r>
      <w:r>
        <w:rPr>
          <w:b/>
        </w:rPr>
        <w:t>6</w:t>
      </w:r>
    </w:p>
    <w:p w14:paraId="1D5B34E8" w14:textId="77777777" w:rsidR="0023665B" w:rsidRDefault="0023665B" w:rsidP="00681083"/>
    <w:p w14:paraId="4F09693E" w14:textId="77777777" w:rsidR="0023665B" w:rsidRPr="00681083" w:rsidRDefault="0023665B" w:rsidP="00681083"/>
    <w:p w14:paraId="37175BDF" w14:textId="77777777" w:rsidR="00D201D7" w:rsidRDefault="00D201D7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  <w:sz w:val="24"/>
          <w:szCs w:val="36"/>
        </w:rPr>
      </w:pPr>
      <w:r>
        <w:br w:type="page"/>
      </w:r>
    </w:p>
    <w:p w14:paraId="162C4684" w14:textId="77777777" w:rsidR="00763282" w:rsidRDefault="00B70D1B" w:rsidP="00763282">
      <w:pPr>
        <w:pStyle w:val="1"/>
      </w:pPr>
      <w:r>
        <w:rPr>
          <w:rFonts w:hint="eastAsia"/>
        </w:rPr>
        <w:t>첨부</w:t>
      </w:r>
      <w:r w:rsidR="00412007">
        <w:rPr>
          <w:rFonts w:hint="eastAsia"/>
        </w:rPr>
        <w:t>1</w:t>
      </w:r>
      <w:r>
        <w:rPr>
          <w:rFonts w:hint="eastAsia"/>
        </w:rPr>
        <w:t xml:space="preserve"> : </w:t>
      </w:r>
      <w:r w:rsidR="00460B2A">
        <w:rPr>
          <w:rFonts w:hint="eastAsia"/>
        </w:rPr>
        <w:t>일괄</w:t>
      </w:r>
      <w:r w:rsidR="00460B2A">
        <w:rPr>
          <w:rFonts w:hint="eastAsia"/>
        </w:rPr>
        <w:t xml:space="preserve"> </w:t>
      </w:r>
      <w:r w:rsidR="00460B2A">
        <w:rPr>
          <w:rFonts w:hint="eastAsia"/>
        </w:rPr>
        <w:t>전송</w:t>
      </w:r>
      <w:r w:rsidR="00460B2A">
        <w:rPr>
          <w:rFonts w:hint="eastAsia"/>
        </w:rPr>
        <w:t xml:space="preserve"> </w:t>
      </w:r>
      <w:r w:rsidR="00460B2A">
        <w:rPr>
          <w:rFonts w:hint="eastAsia"/>
        </w:rPr>
        <w:t>업무</w:t>
      </w:r>
      <w:r w:rsidR="00460B2A">
        <w:rPr>
          <w:rFonts w:hint="eastAsia"/>
        </w:rPr>
        <w:t xml:space="preserve"> </w:t>
      </w:r>
      <w:r w:rsidR="00460B2A">
        <w:rPr>
          <w:rFonts w:hint="eastAsia"/>
        </w:rPr>
        <w:t>처리</w:t>
      </w:r>
      <w:r w:rsidR="00460B2A">
        <w:rPr>
          <w:rFonts w:hint="eastAsia"/>
        </w:rPr>
        <w:t xml:space="preserve"> </w:t>
      </w:r>
      <w:r w:rsidR="00460B2A">
        <w:rPr>
          <w:rFonts w:hint="eastAsia"/>
        </w:rPr>
        <w:t>결과</w:t>
      </w:r>
      <w:r w:rsidR="00460B2A">
        <w:rPr>
          <w:rFonts w:hint="eastAsia"/>
        </w:rPr>
        <w:t xml:space="preserve"> </w:t>
      </w:r>
      <w:r>
        <w:rPr>
          <w:rFonts w:hint="eastAsia"/>
        </w:rPr>
        <w:t>코드</w:t>
      </w:r>
      <w:r w:rsidR="00DD0464">
        <w:rPr>
          <w:rFonts w:hint="eastAsia"/>
        </w:rPr>
        <w:t>집</w:t>
      </w:r>
      <w:bookmarkEnd w:id="28"/>
    </w:p>
    <w:p w14:paraId="3B99FAE3" w14:textId="77777777" w:rsidR="00763282" w:rsidRPr="00221137" w:rsidRDefault="00763282" w:rsidP="00763282">
      <w:pPr>
        <w:keepNext/>
        <w:spacing w:before="400" w:after="200" w:line="0" w:lineRule="atLeast"/>
        <w:textAlignment w:val="baseline"/>
        <w:outlineLvl w:val="1"/>
        <w:rPr>
          <w:rFonts w:eastAsia="굴림" w:hAnsi="굴림" w:cs="굴림"/>
          <w:b/>
          <w:bCs/>
          <w:color w:val="000000"/>
          <w:kern w:val="0"/>
          <w:szCs w:val="20"/>
        </w:rPr>
      </w:pPr>
      <w:bookmarkStart w:id="34" w:name="_Toc427767053"/>
      <w:r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>가.</w:t>
      </w:r>
      <w:r w:rsidRPr="00221137"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 xml:space="preserve"> </w:t>
      </w:r>
      <w:bookmarkEnd w:id="34"/>
      <w:r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>공통사항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663"/>
        <w:gridCol w:w="3199"/>
        <w:gridCol w:w="1206"/>
      </w:tblGrid>
      <w:tr w:rsidR="00763282" w:rsidRPr="00221137" w14:paraId="0E1F9CEA" w14:textId="77777777" w:rsidTr="00023940">
        <w:trPr>
          <w:trHeight w:val="25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3AB481" w14:textId="77777777"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응답코드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2B6AC3" w14:textId="77777777"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내용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ABB9FE" w14:textId="77777777"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설명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0B288D" w14:textId="77777777"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사용기관</w:t>
            </w:r>
          </w:p>
        </w:tc>
      </w:tr>
      <w:tr w:rsidR="00763282" w:rsidRPr="00221137" w14:paraId="28050979" w14:textId="77777777" w:rsidTr="00023940">
        <w:trPr>
          <w:trHeight w:val="25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D381DD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0000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29F8B7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정상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376104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　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1BCCE" w14:textId="77777777"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color w:val="00000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통합기관</w:t>
            </w:r>
          </w:p>
        </w:tc>
      </w:tr>
      <w:tr w:rsidR="00763282" w:rsidRPr="00221137" w14:paraId="4D970F2D" w14:textId="77777777" w:rsidTr="00023940">
        <w:trPr>
          <w:trHeight w:val="37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492A3E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2010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E66AB5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서비스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9887F5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서비스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대상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아님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A4928E" w14:textId="77777777"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color w:val="00000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금융회사</w:t>
            </w:r>
          </w:p>
        </w:tc>
      </w:tr>
      <w:tr w:rsidR="00763282" w:rsidRPr="00221137" w14:paraId="48B38D22" w14:textId="77777777" w:rsidTr="00023940">
        <w:trPr>
          <w:trHeight w:val="37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2E1707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2099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362DAC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사유로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832048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기관 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)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문의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7A73A6" w14:textId="77777777"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color w:val="00000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금융회사</w:t>
            </w:r>
          </w:p>
        </w:tc>
      </w:tr>
      <w:tr w:rsidR="00763282" w:rsidRPr="00221137" w14:paraId="6A718149" w14:textId="77777777" w:rsidTr="00023940">
        <w:trPr>
          <w:trHeight w:val="43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3A256C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2041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BA726E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 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C4C9C4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요청에 대해 이미 해당내역이 존재하는 경우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7D3BF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32E902FF" w14:textId="77777777" w:rsidTr="00023940">
        <w:trPr>
          <w:trHeight w:val="43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79CD9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2042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D04424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 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D2D459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요청에 대해 대상내역이 존재하지 않는 경우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2927CF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69B90721" w14:textId="77777777" w:rsidTr="00023940">
        <w:trPr>
          <w:trHeight w:val="53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24BF76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2043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D1EF02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 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CACABC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요청에 대해 대상내역이 존재하지 않는 경우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0722D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6084C507" w14:textId="77777777" w:rsidTr="00023940">
        <w:trPr>
          <w:trHeight w:val="37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537492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7010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AC0158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서비스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BC73FE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서비스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대상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아님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BACE2F" w14:textId="77777777"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color w:val="00000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통합기관</w:t>
            </w:r>
          </w:p>
        </w:tc>
      </w:tr>
      <w:tr w:rsidR="00763282" w:rsidRPr="00221137" w14:paraId="61BBCEBE" w14:textId="77777777" w:rsidTr="00023940">
        <w:trPr>
          <w:trHeight w:val="37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87835E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7099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C7A795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사유로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74D154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기관 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)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문의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8F40F6" w14:textId="77777777"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color w:val="00000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통합기관</w:t>
            </w:r>
          </w:p>
        </w:tc>
      </w:tr>
    </w:tbl>
    <w:p w14:paraId="7CF743C2" w14:textId="77777777" w:rsidR="00763282" w:rsidRPr="00221137" w:rsidRDefault="00763282" w:rsidP="00763282">
      <w:pPr>
        <w:wordWrap/>
        <w:spacing w:before="120" w:after="120" w:line="0" w:lineRule="atLeast"/>
        <w:textAlignment w:val="baseline"/>
        <w:rPr>
          <w:rFonts w:eastAsia="굴림" w:hAnsi="굴림" w:cs="굴림"/>
          <w:color w:val="000000"/>
          <w:kern w:val="0"/>
          <w:sz w:val="18"/>
          <w:szCs w:val="18"/>
        </w:rPr>
      </w:pPr>
      <w:r w:rsidRPr="00221137">
        <w:rPr>
          <w:rFonts w:ascii="맑은 고딕" w:hAnsi="맑은 고딕" w:cs="굴림" w:hint="eastAsia"/>
          <w:color w:val="000000"/>
          <w:kern w:val="0"/>
          <w:sz w:val="18"/>
          <w:szCs w:val="18"/>
        </w:rPr>
        <w:t>※ 추가되거나 변경 가능 있음</w:t>
      </w:r>
      <w:r w:rsidRPr="00221137">
        <w:rPr>
          <w:rFonts w:hAnsi="굴림" w:cs="굴림"/>
          <w:color w:val="000000"/>
          <w:kern w:val="0"/>
          <w:sz w:val="18"/>
          <w:szCs w:val="18"/>
        </w:rPr>
        <w:t>.</w:t>
      </w:r>
    </w:p>
    <w:p w14:paraId="34EF6988" w14:textId="77777777" w:rsidR="00763282" w:rsidRPr="00221137" w:rsidRDefault="00763282" w:rsidP="00763282">
      <w:pPr>
        <w:keepNext/>
        <w:spacing w:before="400" w:after="160" w:line="0" w:lineRule="atLeast"/>
        <w:textAlignment w:val="baseline"/>
        <w:outlineLvl w:val="2"/>
        <w:rPr>
          <w:rFonts w:eastAsia="굴림" w:hAnsi="굴림" w:cs="굴림"/>
          <w:b/>
          <w:bCs/>
          <w:color w:val="000000"/>
          <w:kern w:val="0"/>
          <w:szCs w:val="20"/>
        </w:rPr>
      </w:pPr>
      <w:bookmarkStart w:id="35" w:name="_Toc424719674"/>
      <w:bookmarkStart w:id="36" w:name="_Toc427767055"/>
      <w:bookmarkEnd w:id="35"/>
      <w:r w:rsidRPr="00221137"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>나. RECORD ELEMENT 오류(DATA RECORD)</w:t>
      </w:r>
      <w:bookmarkEnd w:id="3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3547"/>
        <w:gridCol w:w="3327"/>
        <w:gridCol w:w="1196"/>
      </w:tblGrid>
      <w:tr w:rsidR="00763282" w:rsidRPr="00221137" w14:paraId="28B4E4A6" w14:textId="77777777" w:rsidTr="00802DB8">
        <w:trPr>
          <w:trHeight w:val="330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B04A37" w14:textId="77777777"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bookmarkStart w:id="37" w:name="_Toc424719675"/>
            <w:bookmarkEnd w:id="37"/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결과코드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1C0896" w14:textId="77777777"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내용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82057D" w14:textId="77777777"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설명</w:t>
            </w: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193937" w14:textId="77777777" w:rsidR="00763282" w:rsidRPr="00221137" w:rsidRDefault="00763282" w:rsidP="00023940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사용기관</w:t>
            </w:r>
          </w:p>
        </w:tc>
      </w:tr>
      <w:tr w:rsidR="00763282" w:rsidRPr="00221137" w14:paraId="518BBF09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B47CE9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2101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28D0DC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처리구분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E1561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AFDBB1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2BD1694A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2C9CC6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2111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875656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코드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07E534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금융회사 코드 오류</w:t>
            </w: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F0CC11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58B203A8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C10FCE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2112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881618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출금계좌 번호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C482C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출금계좌 번호 오류</w:t>
            </w: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97032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0296B11A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432789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2113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509500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70FFDD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이용기관 코드 오류</w:t>
            </w: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14734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05D1D8A3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14EB2A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2114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8E975B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납부자 번호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515A85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납부자 번호 오류</w:t>
            </w: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0A7FB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12E10196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709A30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2115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D80D6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 실명번호 종류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8662AA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예금주 실명번호 종류 오류</w:t>
            </w: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3C31E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7048F49B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0686FF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2116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75C49E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 실명번호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4D56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예금주 실명번호 오류</w:t>
            </w: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B17B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7E466AC6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DCE28F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2117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EC525A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계좌 예금주명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202EB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AC4100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4A428434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7B1C99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2118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04FE5D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후 납부자번호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9EF519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DAC94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756820A4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D6A1F1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2119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0F9FB2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후 예금주 실명번호 종류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6E6754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7EB811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6677DA59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B923D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2120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A01869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실명번호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D56E47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476A1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3D10D91E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007CB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2121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BC95DF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후 계좌 예금주명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CE8AB8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C6E50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4181E4C3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661682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2122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7A656C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후 계좌 개설점 코드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91C529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5A96F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2BACCC66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31D3B9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2123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94339B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후 납부자 전화번호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8C7B27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D69B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1434335C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2A2CC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2125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040829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접수구분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B9E62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E8D00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71E6B771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A31BA7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2126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68973B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 요청사유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7E89CD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794F5F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6CE24EF6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185247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2127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193ABF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신청일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EF79C4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1F3FDF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5A9C868F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FC246F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2128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0E93E9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원장 변경일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4D2676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96E62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5B95C0E1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E2F770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2129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3B5536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등록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 사무소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40C411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AEBD02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22BE6095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1558B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2140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F88027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신청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접수점 코드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5929B2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136C0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6CB26D9F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8BFF47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2141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CD4E1E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하위 이용기관 코드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3A8A2C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하위 이용기관 코드 오류</w:t>
            </w: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D39971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763282" w:rsidRPr="00221137" w14:paraId="144B3370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246A58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2143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1075EE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임의 필드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88FBA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2A5D54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802DB8" w:rsidRPr="00EB6110" w14:paraId="246A3CA5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0113F3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2201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6716F6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이용기관명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E8B25D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0F48D7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802DB8" w:rsidRPr="00EB6110" w14:paraId="191EBAAE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A545EF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2202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7899F2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사업자등록번호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B6B4A1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3C448D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802DB8" w:rsidRPr="00EB6110" w14:paraId="175FF80E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EC5697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2203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C2AD3A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직접접수 허용여부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7C8A20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CBB15C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802DB8" w:rsidRPr="00EB6110" w14:paraId="36549CAC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BBFEA3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2204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248CFA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실시간 기관여부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4143E3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D638F9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802DB8" w:rsidRPr="00221137" w14:paraId="282D3BCD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0B41D5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2214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E96FEE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민원응대 전화번호 오류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77D859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B3B4D6" w14:textId="77777777" w:rsidR="00802DB8" w:rsidRPr="00EB6110" w:rsidRDefault="00802DB8" w:rsidP="00802DB8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B611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18910EA6" w14:textId="77777777" w:rsidTr="00802DB8">
        <w:trPr>
          <w:trHeight w:val="376"/>
        </w:trPr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5BFAF1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7101</w:t>
            </w:r>
          </w:p>
        </w:tc>
        <w:tc>
          <w:tcPr>
            <w:tcW w:w="354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B6D6BA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구분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587BFB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9920EE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30479454" w14:textId="7777777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BB506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7102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8C5BED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적용구분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AF8E82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ACAED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7EC616B6" w14:textId="7777777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123721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7103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D9BF72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서비스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종류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926177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1DF08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318D6B55" w14:textId="77777777" w:rsidTr="00802DB8">
        <w:trPr>
          <w:trHeight w:val="25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623809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7104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C64BF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코드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81C50F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금융회사 코드 오류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71A9D6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153E488C" w14:textId="77777777" w:rsidTr="00802DB8">
        <w:trPr>
          <w:trHeight w:val="25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5B67A2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7105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A37DD4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출금계좌 번호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1F0EE6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출금계좌 번호 오류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8B6214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5929E624" w14:textId="77777777" w:rsidTr="00802DB8">
        <w:trPr>
          <w:trHeight w:val="25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71EDF1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7106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C1EA2D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419FF4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이용기관 코드 오류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A24B26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059DA66D" w14:textId="77777777" w:rsidTr="00802DB8">
        <w:trPr>
          <w:trHeight w:val="25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6EDE27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7107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4D474D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납부자 번호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B5133D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납부자 번호 오류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AFE2D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11BC6083" w14:textId="77777777" w:rsidTr="00802DB8">
        <w:trPr>
          <w:trHeight w:val="25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065B0C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7108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DF9EB8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 실명번호 종류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D8DE00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예금주 실명번호 종류 오류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C961DE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7E186ED4" w14:textId="77777777" w:rsidTr="00802DB8">
        <w:trPr>
          <w:trHeight w:val="25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CF336C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7109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F461B1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 실명번호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54AAA0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예금주 실명번호 오류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22BF7A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3FAD75D8" w14:textId="7777777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60AE1C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7110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41BA6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납부자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번호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A580FA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51D036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75370B9A" w14:textId="7777777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8EAB38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7111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4B75B0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실명번호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종류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EE9B9B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D46BC4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072FE8B9" w14:textId="7777777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C50522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7112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62E2A9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실명번호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9E4A28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8FB56D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744AE153" w14:textId="7777777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FFB7AE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7113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366A1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접수구분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9028E8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7E0320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523D7370" w14:textId="7777777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B33345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7114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C2E3AA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신청일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A4C581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9AA0D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4A50142F" w14:textId="7777777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826ACE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7115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480F85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구분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881B0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116AF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09A66B76" w14:textId="7777777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233C64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7116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D0C90E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BDFA53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90CA1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357D4463" w14:textId="7777777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7541B8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7117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66FDFF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이용기관구분코드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2AE46C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89D356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323E7B06" w14:textId="7777777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B56202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7118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7DAA9D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출금이체변경 접수 구분 코드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07123D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5399C2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7CB134EC" w14:textId="7777777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025CF7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7119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B523A8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증빙구분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25B926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증빙구분이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허용값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이외인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3CCDD6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6E43E6DA" w14:textId="7777777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484C0E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7120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9A748D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확장자명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76194C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확장자명이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허용값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이외인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B52472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6FCBF6EA" w14:textId="7777777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FC374D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7121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2536D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증빙자료 크기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A736E4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1AECE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513C37C4" w14:textId="77777777" w:rsidTr="00802DB8">
        <w:trPr>
          <w:trHeight w:val="53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CC664A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7122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7D2BAF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없음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01835C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구분이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‘0’(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없음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아니면서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증빙파일이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없는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92F66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22508EAC" w14:textId="77777777" w:rsidTr="00802DB8">
        <w:trPr>
          <w:trHeight w:val="53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3440A2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7123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A045F2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Data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건수 불일치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A80624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Header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부의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Data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건수와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Trailer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부의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건수가 일치하지 않는 경우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079E0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763282" w:rsidRPr="00221137" w14:paraId="631A4D48" w14:textId="77777777" w:rsidTr="00802DB8">
        <w:trPr>
          <w:trHeight w:val="53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7E1F8D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7124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8D0725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Data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 건수 불일치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57BC48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Trailer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정상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건수와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건수의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합이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건수와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일치하지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않는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EE594" w14:textId="77777777" w:rsidR="00763282" w:rsidRPr="00221137" w:rsidRDefault="00763282" w:rsidP="000239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EB6110" w:rsidRPr="00EB6110" w14:paraId="4440CAFA" w14:textId="77777777" w:rsidTr="00802DB8">
        <w:trPr>
          <w:trHeight w:val="53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13C04A" w14:textId="77777777" w:rsidR="00EB6110" w:rsidRPr="00EB6110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EB611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7125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C49766" w14:textId="77777777" w:rsidR="00EB6110" w:rsidRPr="00EB6110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EB611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기 처리 동의자료의 중복 전송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F0E698" w14:textId="77777777" w:rsidR="00EB6110" w:rsidRPr="00EB6110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이미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정상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처리된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동의자료를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재전송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하는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경우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CB2B17" w14:textId="77777777" w:rsidR="00EB6110" w:rsidRPr="00EB6110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</w:p>
        </w:tc>
      </w:tr>
      <w:tr w:rsidR="00EB6110" w:rsidRPr="00221137" w14:paraId="2C660887" w14:textId="77777777" w:rsidTr="00802DB8">
        <w:trPr>
          <w:trHeight w:val="536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7A673" w14:textId="77777777" w:rsidR="00EB6110" w:rsidRPr="00EB6110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EB611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7126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794426" w14:textId="77777777" w:rsidR="00EB6110" w:rsidRPr="00EB6110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EB611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미 요청 동의 자료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382C64" w14:textId="77777777" w:rsidR="00EB6110" w:rsidRPr="00EB6110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요청하지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않은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동의자료를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전송하는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B6110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경우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0BAFDB" w14:textId="77777777"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EB6110" w:rsidRPr="00221137" w14:paraId="05F4CEB3" w14:textId="7777777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61DDB6" w14:textId="77777777"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7161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837194" w14:textId="77777777"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펌재판매기관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코드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A8E1CF" w14:textId="77777777"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EB67AA" w14:textId="77777777"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EB6110" w:rsidRPr="00221137" w14:paraId="11846B05" w14:textId="7777777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AA6D97" w14:textId="77777777"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7162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3AF50C" w14:textId="77777777"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하위이용기관 코드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D7BA3C" w14:textId="77777777"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0406D" w14:textId="77777777"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EB6110" w:rsidRPr="00221137" w14:paraId="555BF436" w14:textId="7777777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0A54FE" w14:textId="77777777"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7190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6B5443" w14:textId="77777777"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2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 이상 오류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8C6CD2" w14:textId="77777777"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7B65D" w14:textId="77777777"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EB6110" w:rsidRPr="00221137" w14:paraId="7366CC69" w14:textId="77777777" w:rsidTr="00802DB8">
        <w:trPr>
          <w:trHeight w:val="330"/>
        </w:trPr>
        <w:tc>
          <w:tcPr>
            <w:tcW w:w="108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B4A112" w14:textId="77777777"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7199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940722" w14:textId="77777777"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기타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FORMAT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327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E263CA" w14:textId="77777777"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파일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Layout Format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119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B1E50" w14:textId="77777777" w:rsidR="00EB6110" w:rsidRPr="00221137" w:rsidRDefault="00EB6110" w:rsidP="00EB611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</w:tbl>
    <w:p w14:paraId="49BCC0D2" w14:textId="77777777" w:rsidR="00763282" w:rsidRPr="00221137" w:rsidRDefault="00763282" w:rsidP="00763282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21137">
        <w:rPr>
          <w:rFonts w:ascii="맑은 고딕" w:hAnsi="맑은 고딕" w:cs="굴림" w:hint="eastAsia"/>
          <w:kern w:val="0"/>
          <w:sz w:val="24"/>
          <w:szCs w:val="24"/>
        </w:rPr>
        <w:t>※ 추가되거나 변경 가능 있음</w:t>
      </w:r>
      <w:r w:rsidRPr="00221137">
        <w:rPr>
          <w:rFonts w:ascii="굴림" w:hAnsi="굴림" w:cs="굴림"/>
          <w:kern w:val="0"/>
          <w:sz w:val="24"/>
          <w:szCs w:val="24"/>
        </w:rPr>
        <w:t>.</w:t>
      </w:r>
    </w:p>
    <w:p w14:paraId="693E08AF" w14:textId="77777777" w:rsidR="00763282" w:rsidRPr="00763282" w:rsidRDefault="00763282" w:rsidP="00460B2A">
      <w:pPr>
        <w:rPr>
          <w:rFonts w:cstheme="majorBidi"/>
          <w:kern w:val="0"/>
        </w:rPr>
      </w:pPr>
    </w:p>
    <w:sectPr w:rsidR="00763282" w:rsidRPr="00763282" w:rsidSect="000906BF">
      <w:headerReference w:type="default" r:id="rId11"/>
      <w:type w:val="oddPage"/>
      <w:pgSz w:w="11906" w:h="16838"/>
      <w:pgMar w:top="187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B9C2" w14:textId="77777777" w:rsidR="006D3AF0" w:rsidRDefault="006D3AF0" w:rsidP="001F0F01">
      <w:r>
        <w:separator/>
      </w:r>
    </w:p>
  </w:endnote>
  <w:endnote w:type="continuationSeparator" w:id="0">
    <w:p w14:paraId="025E8223" w14:textId="77777777" w:rsidR="006D3AF0" w:rsidRDefault="006D3AF0" w:rsidP="001F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 Semilight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3186802"/>
      <w:docPartObj>
        <w:docPartGallery w:val="Page Numbers (Bottom of Page)"/>
        <w:docPartUnique/>
      </w:docPartObj>
    </w:sdtPr>
    <w:sdtEndPr/>
    <w:sdtContent>
      <w:p w14:paraId="3C79510B" w14:textId="77777777" w:rsidR="006D3AF0" w:rsidRDefault="006D3AF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E76" w:rsidRPr="00ED4E76">
          <w:rPr>
            <w:noProof/>
            <w:lang w:val="ko-KR"/>
          </w:rPr>
          <w:t>17</w:t>
        </w:r>
        <w:r>
          <w:fldChar w:fldCharType="end"/>
        </w:r>
      </w:p>
    </w:sdtContent>
  </w:sdt>
  <w:p w14:paraId="1526DE27" w14:textId="77777777" w:rsidR="006D3AF0" w:rsidRDefault="006D3AF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AAF73" w14:textId="77777777" w:rsidR="006D3AF0" w:rsidRDefault="006D3AF0" w:rsidP="001F0F01">
      <w:r>
        <w:separator/>
      </w:r>
    </w:p>
  </w:footnote>
  <w:footnote w:type="continuationSeparator" w:id="0">
    <w:p w14:paraId="4F5122AD" w14:textId="77777777" w:rsidR="006D3AF0" w:rsidRDefault="006D3AF0" w:rsidP="001F0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6C54" w14:textId="77777777" w:rsidR="006D3AF0" w:rsidRPr="001F0F01" w:rsidRDefault="006D3AF0" w:rsidP="001F0F01">
    <w:pPr>
      <w:pStyle w:val="ae"/>
      <w:jc w:val="right"/>
      <w:rPr>
        <w:b/>
        <w:i/>
        <w:color w:val="808080" w:themeColor="background1" w:themeShade="80"/>
        <w:sz w:val="18"/>
        <w:szCs w:val="18"/>
      </w:rPr>
    </w:pPr>
    <w:r>
      <w:rPr>
        <w:rFonts w:hint="eastAsia"/>
        <w:b/>
        <w:i/>
        <w:color w:val="808080" w:themeColor="background1" w:themeShade="80"/>
        <w:sz w:val="18"/>
        <w:szCs w:val="18"/>
      </w:rPr>
      <w:t>출금이체정보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통합관리시스템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펌뱅킹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자동이체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전산설계서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b/>
        <w:i/>
        <w:color w:val="808080" w:themeColor="background1" w:themeShade="80"/>
        <w:sz w:val="18"/>
        <w:szCs w:val="18"/>
      </w:rPr>
      <w:t>–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K</w:t>
    </w:r>
    <w:r>
      <w:rPr>
        <w:b/>
        <w:i/>
        <w:color w:val="808080" w:themeColor="background1" w:themeShade="80"/>
        <w:sz w:val="18"/>
        <w:szCs w:val="18"/>
      </w:rPr>
      <w:t>SNET</w:t>
    </w:r>
  </w:p>
  <w:p w14:paraId="5EEBA409" w14:textId="77777777" w:rsidR="006D3AF0" w:rsidRPr="001F0F01" w:rsidRDefault="006D3AF0" w:rsidP="001F0F01">
    <w:pPr>
      <w:pStyle w:val="ae"/>
      <w:jc w:val="right"/>
      <w:rPr>
        <w:b/>
        <w:sz w:val="17"/>
        <w:szCs w:val="1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B2575" w14:textId="77777777" w:rsidR="006D3AF0" w:rsidRPr="001F0F01" w:rsidRDefault="006D3AF0" w:rsidP="001F0F01">
    <w:pPr>
      <w:pStyle w:val="ae"/>
      <w:jc w:val="right"/>
      <w:rPr>
        <w:b/>
        <w:i/>
        <w:color w:val="808080" w:themeColor="background1" w:themeShade="80"/>
        <w:sz w:val="18"/>
        <w:szCs w:val="18"/>
      </w:rPr>
    </w:pPr>
    <w:r>
      <w:rPr>
        <w:rFonts w:hint="eastAsia"/>
        <w:b/>
        <w:i/>
        <w:color w:val="808080" w:themeColor="background1" w:themeShade="80"/>
        <w:sz w:val="18"/>
        <w:szCs w:val="18"/>
      </w:rPr>
      <w:t>출금이체정보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통합관리시스템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펌뱅킹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자동이체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전산설계서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b/>
        <w:i/>
        <w:color w:val="808080" w:themeColor="background1" w:themeShade="80"/>
        <w:sz w:val="18"/>
        <w:szCs w:val="18"/>
      </w:rPr>
      <w:t>–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K</w:t>
    </w:r>
    <w:r>
      <w:rPr>
        <w:b/>
        <w:i/>
        <w:color w:val="808080" w:themeColor="background1" w:themeShade="80"/>
        <w:sz w:val="18"/>
        <w:szCs w:val="18"/>
      </w:rPr>
      <w:t>SNET</w:t>
    </w:r>
  </w:p>
  <w:p w14:paraId="3458EADF" w14:textId="77777777" w:rsidR="006D3AF0" w:rsidRPr="001F0F01" w:rsidRDefault="006D3AF0" w:rsidP="00E54466">
    <w:pPr>
      <w:pStyle w:val="ae"/>
      <w:ind w:right="170"/>
      <w:jc w:val="right"/>
      <w:rPr>
        <w:b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655_"/>
      </v:shape>
    </w:pict>
  </w:numPicBullet>
  <w:abstractNum w:abstractNumId="0" w15:restartNumberingAfterBreak="0">
    <w:nsid w:val="036D1762"/>
    <w:multiLevelType w:val="hybridMultilevel"/>
    <w:tmpl w:val="7DE8BCA2"/>
    <w:lvl w:ilvl="0" w:tplc="4B5095B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B1568"/>
    <w:multiLevelType w:val="multilevel"/>
    <w:tmpl w:val="DA6E34C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7165B"/>
    <w:multiLevelType w:val="hybridMultilevel"/>
    <w:tmpl w:val="9ACE367E"/>
    <w:lvl w:ilvl="0" w:tplc="75E42D0A">
      <w:start w:val="1"/>
      <w:numFmt w:val="bullet"/>
      <w:pStyle w:val="a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252D6625"/>
    <w:multiLevelType w:val="multilevel"/>
    <w:tmpl w:val="D6E84448"/>
    <w:lvl w:ilvl="0">
      <w:start w:val="4"/>
      <w:numFmt w:val="decimal"/>
      <w:lvlText w:val="『%1"/>
      <w:lvlJc w:val="left"/>
      <w:pPr>
        <w:ind w:left="510" w:hanging="510"/>
      </w:pPr>
      <w:rPr>
        <w:rFonts w:hAnsi="굴림" w:hint="default"/>
      </w:rPr>
    </w:lvl>
    <w:lvl w:ilvl="1">
      <w:start w:val="6"/>
      <w:numFmt w:val="decimal"/>
      <w:lvlText w:val="『%1.%2"/>
      <w:lvlJc w:val="left"/>
      <w:pPr>
        <w:ind w:left="720" w:hanging="720"/>
      </w:pPr>
      <w:rPr>
        <w:rFonts w:hAnsi="굴림" w:hint="default"/>
      </w:rPr>
    </w:lvl>
    <w:lvl w:ilvl="2">
      <w:start w:val="3"/>
      <w:numFmt w:val="decimal"/>
      <w:lvlText w:val="『%1.%2.%3"/>
      <w:lvlJc w:val="left"/>
      <w:pPr>
        <w:ind w:left="720" w:hanging="720"/>
      </w:pPr>
      <w:rPr>
        <w:rFonts w:hAnsi="굴림" w:hint="default"/>
      </w:rPr>
    </w:lvl>
    <w:lvl w:ilvl="3">
      <w:start w:val="1"/>
      <w:numFmt w:val="decimal"/>
      <w:lvlText w:val="『%1.%2.%3.%4"/>
      <w:lvlJc w:val="left"/>
      <w:pPr>
        <w:ind w:left="1080" w:hanging="1080"/>
      </w:pPr>
      <w:rPr>
        <w:rFonts w:hAnsi="굴림" w:hint="default"/>
      </w:rPr>
    </w:lvl>
    <w:lvl w:ilvl="4">
      <w:start w:val="1"/>
      <w:numFmt w:val="decimal"/>
      <w:lvlText w:val="『%1.%2.%3.%4.%5"/>
      <w:lvlJc w:val="left"/>
      <w:pPr>
        <w:ind w:left="1080" w:hanging="1080"/>
      </w:pPr>
      <w:rPr>
        <w:rFonts w:hAnsi="굴림" w:hint="default"/>
      </w:rPr>
    </w:lvl>
    <w:lvl w:ilvl="5">
      <w:start w:val="1"/>
      <w:numFmt w:val="decimal"/>
      <w:lvlText w:val="『%1.%2.%3.%4.%5.%6"/>
      <w:lvlJc w:val="left"/>
      <w:pPr>
        <w:ind w:left="1440" w:hanging="1440"/>
      </w:pPr>
      <w:rPr>
        <w:rFonts w:hAnsi="굴림" w:hint="default"/>
      </w:rPr>
    </w:lvl>
    <w:lvl w:ilvl="6">
      <w:start w:val="1"/>
      <w:numFmt w:val="decimal"/>
      <w:lvlText w:val="『%1.%2.%3.%4.%5.%6.%7"/>
      <w:lvlJc w:val="left"/>
      <w:pPr>
        <w:ind w:left="1440" w:hanging="1440"/>
      </w:pPr>
      <w:rPr>
        <w:rFonts w:hAnsi="굴림" w:hint="default"/>
      </w:rPr>
    </w:lvl>
    <w:lvl w:ilvl="7">
      <w:start w:val="1"/>
      <w:numFmt w:val="decimal"/>
      <w:lvlText w:val="『%1.%2.%3.%4.%5.%6.%7.%8"/>
      <w:lvlJc w:val="left"/>
      <w:pPr>
        <w:ind w:left="1800" w:hanging="1800"/>
      </w:pPr>
      <w:rPr>
        <w:rFonts w:hAnsi="굴림" w:hint="default"/>
      </w:rPr>
    </w:lvl>
    <w:lvl w:ilvl="8">
      <w:start w:val="1"/>
      <w:numFmt w:val="decimal"/>
      <w:lvlText w:val="『%1.%2.%3.%4.%5.%6.%7.%8.%9"/>
      <w:lvlJc w:val="left"/>
      <w:pPr>
        <w:ind w:left="1800" w:hanging="1800"/>
      </w:pPr>
      <w:rPr>
        <w:rFonts w:hAnsi="굴림" w:hint="default"/>
      </w:rPr>
    </w:lvl>
  </w:abstractNum>
  <w:abstractNum w:abstractNumId="4" w15:restartNumberingAfterBreak="0">
    <w:nsid w:val="25B712BF"/>
    <w:multiLevelType w:val="hybridMultilevel"/>
    <w:tmpl w:val="486E2DE8"/>
    <w:lvl w:ilvl="0" w:tplc="7B9A4E9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5468AF"/>
    <w:multiLevelType w:val="hybridMultilevel"/>
    <w:tmpl w:val="B520FF3A"/>
    <w:lvl w:ilvl="0" w:tplc="B82A9E8E">
      <w:start w:val="1"/>
      <w:numFmt w:val="bullet"/>
      <w:pStyle w:val="a0"/>
      <w:lvlText w:val=""/>
      <w:lvlJc w:val="left"/>
      <w:pPr>
        <w:ind w:left="1403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00"/>
      </w:pPr>
      <w:rPr>
        <w:rFonts w:ascii="Wingdings" w:hAnsi="Wingdings" w:hint="default"/>
      </w:rPr>
    </w:lvl>
  </w:abstractNum>
  <w:abstractNum w:abstractNumId="6" w15:restartNumberingAfterBreak="0">
    <w:nsid w:val="28E62D93"/>
    <w:multiLevelType w:val="hybridMultilevel"/>
    <w:tmpl w:val="8FA65E12"/>
    <w:lvl w:ilvl="0" w:tplc="A2D8C0C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0CF2334"/>
    <w:multiLevelType w:val="hybridMultilevel"/>
    <w:tmpl w:val="BB3A30DC"/>
    <w:lvl w:ilvl="0" w:tplc="3F947CA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67AE1"/>
    <w:multiLevelType w:val="hybridMultilevel"/>
    <w:tmpl w:val="97DC37D6"/>
    <w:lvl w:ilvl="0" w:tplc="E004914C">
      <w:start w:val="1"/>
      <w:numFmt w:val="decimalEnclosedCircle"/>
      <w:lvlText w:val="%1 출금이체 출금이① 출금이체 증빙 "/>
      <w:lvlJc w:val="left"/>
      <w:pPr>
        <w:ind w:left="4000" w:hanging="3600"/>
      </w:pPr>
      <w:rPr>
        <w:rFonts w:ascii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8162B6"/>
    <w:multiLevelType w:val="hybridMultilevel"/>
    <w:tmpl w:val="2EA61D1E"/>
    <w:lvl w:ilvl="0" w:tplc="6830769E">
      <w:start w:val="1"/>
      <w:numFmt w:val="decimalEnclosedCircle"/>
      <w:lvlText w:val="%1펌D에 하위이용"/>
      <w:lvlJc w:val="left"/>
      <w:pPr>
        <w:ind w:left="2200" w:hanging="18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EE2D46"/>
    <w:multiLevelType w:val="hybridMultilevel"/>
    <w:tmpl w:val="431606E2"/>
    <w:lvl w:ilvl="0" w:tplc="7862B5A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81079A1"/>
    <w:multiLevelType w:val="multilevel"/>
    <w:tmpl w:val="ED22B90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9C53C8"/>
    <w:multiLevelType w:val="hybridMultilevel"/>
    <w:tmpl w:val="B9FA27AA"/>
    <w:lvl w:ilvl="0" w:tplc="CCD47EE6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F2540DD"/>
    <w:multiLevelType w:val="hybridMultilevel"/>
    <w:tmpl w:val="FAB46110"/>
    <w:lvl w:ilvl="0" w:tplc="07861BD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9E2395"/>
    <w:multiLevelType w:val="hybridMultilevel"/>
    <w:tmpl w:val="3830FEA8"/>
    <w:lvl w:ilvl="0" w:tplc="555030D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6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33" w:hanging="400"/>
      </w:pPr>
      <w:rPr>
        <w:rFonts w:ascii="Wingdings" w:hAnsi="Wingdings" w:hint="default"/>
      </w:rPr>
    </w:lvl>
  </w:abstractNum>
  <w:abstractNum w:abstractNumId="15" w15:restartNumberingAfterBreak="0">
    <w:nsid w:val="43E30F1A"/>
    <w:multiLevelType w:val="hybridMultilevel"/>
    <w:tmpl w:val="21DA2ADC"/>
    <w:lvl w:ilvl="0" w:tplc="122A268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883C5C"/>
    <w:multiLevelType w:val="hybridMultilevel"/>
    <w:tmpl w:val="EA7E6F7C"/>
    <w:lvl w:ilvl="0" w:tplc="1E90F47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E50071"/>
    <w:multiLevelType w:val="hybridMultilevel"/>
    <w:tmpl w:val="DF1857A8"/>
    <w:lvl w:ilvl="0" w:tplc="397A72DC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6A5C87"/>
    <w:multiLevelType w:val="multilevel"/>
    <w:tmpl w:val="F94C8FCC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C104A13"/>
    <w:multiLevelType w:val="hybridMultilevel"/>
    <w:tmpl w:val="8FB0B814"/>
    <w:lvl w:ilvl="0" w:tplc="AAAC3BC0">
      <w:start w:val="1"/>
      <w:numFmt w:val="bullet"/>
      <w:lvlText w:val=""/>
      <w:lvlPicBulletId w:val="0"/>
      <w:lvlJc w:val="left"/>
      <w:pPr>
        <w:ind w:left="6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F327D12"/>
    <w:multiLevelType w:val="hybridMultilevel"/>
    <w:tmpl w:val="E0D27776"/>
    <w:lvl w:ilvl="0" w:tplc="3B2EA8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FE00F00"/>
    <w:multiLevelType w:val="hybridMultilevel"/>
    <w:tmpl w:val="0DDC191C"/>
    <w:lvl w:ilvl="0" w:tplc="1F0ED5F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00758B9"/>
    <w:multiLevelType w:val="multilevel"/>
    <w:tmpl w:val="DF682368"/>
    <w:lvl w:ilvl="0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D50C7C"/>
    <w:multiLevelType w:val="hybridMultilevel"/>
    <w:tmpl w:val="2C6E006E"/>
    <w:lvl w:ilvl="0" w:tplc="4CA23D12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Verdan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3523520"/>
    <w:multiLevelType w:val="hybridMultilevel"/>
    <w:tmpl w:val="6FC8DDA4"/>
    <w:lvl w:ilvl="0" w:tplc="083EA460">
      <w:start w:val="4"/>
      <w:numFmt w:val="bullet"/>
      <w:lvlText w:val="-"/>
      <w:lvlJc w:val="left"/>
      <w:pPr>
        <w:ind w:left="760" w:hanging="360"/>
      </w:pPr>
      <w:rPr>
        <w:rFonts w:ascii="Verdana" w:eastAsia="맑은 고딕" w:hAnsi="Verdana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8E762D3"/>
    <w:multiLevelType w:val="hybridMultilevel"/>
    <w:tmpl w:val="CCA21ABE"/>
    <w:lvl w:ilvl="0" w:tplc="D32E07B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F574C28"/>
    <w:multiLevelType w:val="hybridMultilevel"/>
    <w:tmpl w:val="336AEC3E"/>
    <w:lvl w:ilvl="0" w:tplc="3E26AB40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0DA5A34"/>
    <w:multiLevelType w:val="hybridMultilevel"/>
    <w:tmpl w:val="DD2EDAD2"/>
    <w:lvl w:ilvl="0" w:tplc="A486323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2301F41"/>
    <w:multiLevelType w:val="hybridMultilevel"/>
    <w:tmpl w:val="52DE5E04"/>
    <w:lvl w:ilvl="0" w:tplc="41BAFCC6">
      <w:start w:val="1"/>
      <w:numFmt w:val="upperLetter"/>
      <w:pStyle w:val="A1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9" w15:restartNumberingAfterBreak="0">
    <w:nsid w:val="62A80550"/>
    <w:multiLevelType w:val="hybridMultilevel"/>
    <w:tmpl w:val="66AE9904"/>
    <w:lvl w:ilvl="0" w:tplc="22FA4FD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7707427"/>
    <w:multiLevelType w:val="hybridMultilevel"/>
    <w:tmpl w:val="E64C8414"/>
    <w:lvl w:ilvl="0" w:tplc="86DC295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7C671A0"/>
    <w:multiLevelType w:val="hybridMultilevel"/>
    <w:tmpl w:val="324E28FC"/>
    <w:lvl w:ilvl="0" w:tplc="EABCB49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A242771"/>
    <w:multiLevelType w:val="hybridMultilevel"/>
    <w:tmpl w:val="6BF620AC"/>
    <w:lvl w:ilvl="0" w:tplc="7326FCF2">
      <w:start w:val="1"/>
      <w:numFmt w:val="decimalEnclosedCircle"/>
      <w:lvlText w:val="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A917880"/>
    <w:multiLevelType w:val="hybridMultilevel"/>
    <w:tmpl w:val="64E88228"/>
    <w:lvl w:ilvl="0" w:tplc="5BA8BF1E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Verdan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B72B3E"/>
    <w:multiLevelType w:val="hybridMultilevel"/>
    <w:tmpl w:val="89EE0E4C"/>
    <w:lvl w:ilvl="0" w:tplc="178483C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22D7B7A"/>
    <w:multiLevelType w:val="hybridMultilevel"/>
    <w:tmpl w:val="44C81ACE"/>
    <w:lvl w:ilvl="0" w:tplc="E3DC2D4C">
      <w:start w:val="1"/>
      <w:numFmt w:val="decimalEnclosedCircle"/>
      <w:lvlText w:val="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041359"/>
    <w:multiLevelType w:val="hybridMultilevel"/>
    <w:tmpl w:val="7DE8BCA2"/>
    <w:lvl w:ilvl="0" w:tplc="4B5095B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745689D"/>
    <w:multiLevelType w:val="hybridMultilevel"/>
    <w:tmpl w:val="97204A44"/>
    <w:lvl w:ilvl="0" w:tplc="7E10B2C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7722572"/>
    <w:multiLevelType w:val="multilevel"/>
    <w:tmpl w:val="68166CE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B1235EB"/>
    <w:multiLevelType w:val="hybridMultilevel"/>
    <w:tmpl w:val="9E1E913E"/>
    <w:lvl w:ilvl="0" w:tplc="4590FD1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B804220"/>
    <w:multiLevelType w:val="hybridMultilevel"/>
    <w:tmpl w:val="8EBC5AB8"/>
    <w:lvl w:ilvl="0" w:tplc="56381D8A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646720"/>
    <w:multiLevelType w:val="hybridMultilevel"/>
    <w:tmpl w:val="6D3E7692"/>
    <w:lvl w:ilvl="0" w:tplc="ABBE440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Verdana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22260586">
    <w:abstractNumId w:val="19"/>
  </w:num>
  <w:num w:numId="2" w16cid:durableId="1356929090">
    <w:abstractNumId w:val="28"/>
  </w:num>
  <w:num w:numId="3" w16cid:durableId="525407477">
    <w:abstractNumId w:val="5"/>
  </w:num>
  <w:num w:numId="4" w16cid:durableId="575238123">
    <w:abstractNumId w:val="37"/>
  </w:num>
  <w:num w:numId="5" w16cid:durableId="1696924332">
    <w:abstractNumId w:val="15"/>
  </w:num>
  <w:num w:numId="6" w16cid:durableId="1383753636">
    <w:abstractNumId w:val="27"/>
  </w:num>
  <w:num w:numId="7" w16cid:durableId="985431924">
    <w:abstractNumId w:val="7"/>
  </w:num>
  <w:num w:numId="8" w16cid:durableId="1694763250">
    <w:abstractNumId w:val="26"/>
  </w:num>
  <w:num w:numId="9" w16cid:durableId="705831255">
    <w:abstractNumId w:val="21"/>
  </w:num>
  <w:num w:numId="10" w16cid:durableId="879973083">
    <w:abstractNumId w:val="31"/>
  </w:num>
  <w:num w:numId="11" w16cid:durableId="1473910758">
    <w:abstractNumId w:val="0"/>
  </w:num>
  <w:num w:numId="12" w16cid:durableId="591670249">
    <w:abstractNumId w:val="36"/>
  </w:num>
  <w:num w:numId="13" w16cid:durableId="2060662557">
    <w:abstractNumId w:val="2"/>
  </w:num>
  <w:num w:numId="14" w16cid:durableId="1535115706">
    <w:abstractNumId w:val="25"/>
  </w:num>
  <w:num w:numId="15" w16cid:durableId="583733615">
    <w:abstractNumId w:val="4"/>
  </w:num>
  <w:num w:numId="16" w16cid:durableId="405036317">
    <w:abstractNumId w:val="40"/>
  </w:num>
  <w:num w:numId="17" w16cid:durableId="1131022578">
    <w:abstractNumId w:val="33"/>
  </w:num>
  <w:num w:numId="18" w16cid:durableId="1778909577">
    <w:abstractNumId w:val="29"/>
  </w:num>
  <w:num w:numId="19" w16cid:durableId="766847480">
    <w:abstractNumId w:val="30"/>
  </w:num>
  <w:num w:numId="20" w16cid:durableId="280453869">
    <w:abstractNumId w:val="16"/>
  </w:num>
  <w:num w:numId="21" w16cid:durableId="1459640003">
    <w:abstractNumId w:val="6"/>
  </w:num>
  <w:num w:numId="22" w16cid:durableId="614945406">
    <w:abstractNumId w:val="9"/>
  </w:num>
  <w:num w:numId="23" w16cid:durableId="1144396659">
    <w:abstractNumId w:val="8"/>
  </w:num>
  <w:num w:numId="24" w16cid:durableId="875236400">
    <w:abstractNumId w:val="32"/>
  </w:num>
  <w:num w:numId="25" w16cid:durableId="709259290">
    <w:abstractNumId w:val="35"/>
  </w:num>
  <w:num w:numId="26" w16cid:durableId="397284388">
    <w:abstractNumId w:val="24"/>
  </w:num>
  <w:num w:numId="27" w16cid:durableId="1500609212">
    <w:abstractNumId w:val="41"/>
  </w:num>
  <w:num w:numId="28" w16cid:durableId="793141060">
    <w:abstractNumId w:val="34"/>
  </w:num>
  <w:num w:numId="29" w16cid:durableId="806627736">
    <w:abstractNumId w:val="10"/>
  </w:num>
  <w:num w:numId="30" w16cid:durableId="644822384">
    <w:abstractNumId w:val="23"/>
  </w:num>
  <w:num w:numId="31" w16cid:durableId="1848447847">
    <w:abstractNumId w:val="20"/>
  </w:num>
  <w:num w:numId="32" w16cid:durableId="961545084">
    <w:abstractNumId w:val="14"/>
  </w:num>
  <w:num w:numId="33" w16cid:durableId="1783377850">
    <w:abstractNumId w:val="12"/>
  </w:num>
  <w:num w:numId="34" w16cid:durableId="841822087">
    <w:abstractNumId w:val="39"/>
  </w:num>
  <w:num w:numId="35" w16cid:durableId="1969892597">
    <w:abstractNumId w:val="17"/>
  </w:num>
  <w:num w:numId="36" w16cid:durableId="20785407">
    <w:abstractNumId w:val="13"/>
  </w:num>
  <w:num w:numId="37" w16cid:durableId="20390885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633268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8043047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52897222">
    <w:abstractNumId w:val="3"/>
  </w:num>
  <w:num w:numId="41" w16cid:durableId="2015569429">
    <w:abstractNumId w:val="18"/>
  </w:num>
  <w:num w:numId="42" w16cid:durableId="1665083550">
    <w:abstractNumId w:val="3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EEB"/>
    <w:rsid w:val="00001143"/>
    <w:rsid w:val="00001C58"/>
    <w:rsid w:val="000025D3"/>
    <w:rsid w:val="00002BEF"/>
    <w:rsid w:val="00014D08"/>
    <w:rsid w:val="00017C3E"/>
    <w:rsid w:val="00020289"/>
    <w:rsid w:val="000211EC"/>
    <w:rsid w:val="00021DBF"/>
    <w:rsid w:val="00021FAD"/>
    <w:rsid w:val="00023940"/>
    <w:rsid w:val="0002608D"/>
    <w:rsid w:val="0002767A"/>
    <w:rsid w:val="00031EFD"/>
    <w:rsid w:val="000352CE"/>
    <w:rsid w:val="0003591A"/>
    <w:rsid w:val="000364AC"/>
    <w:rsid w:val="000417FA"/>
    <w:rsid w:val="00041879"/>
    <w:rsid w:val="000439E7"/>
    <w:rsid w:val="00045F65"/>
    <w:rsid w:val="000504AF"/>
    <w:rsid w:val="00051AD1"/>
    <w:rsid w:val="0005392E"/>
    <w:rsid w:val="00054CC9"/>
    <w:rsid w:val="000550F9"/>
    <w:rsid w:val="00060467"/>
    <w:rsid w:val="00062709"/>
    <w:rsid w:val="000636E9"/>
    <w:rsid w:val="0006459A"/>
    <w:rsid w:val="00065DBB"/>
    <w:rsid w:val="000665E7"/>
    <w:rsid w:val="00066746"/>
    <w:rsid w:val="00066873"/>
    <w:rsid w:val="00070101"/>
    <w:rsid w:val="00070628"/>
    <w:rsid w:val="000729DE"/>
    <w:rsid w:val="00075F4A"/>
    <w:rsid w:val="00081CA0"/>
    <w:rsid w:val="00083664"/>
    <w:rsid w:val="000844BD"/>
    <w:rsid w:val="00084D75"/>
    <w:rsid w:val="00085CC1"/>
    <w:rsid w:val="00085D7B"/>
    <w:rsid w:val="000905A4"/>
    <w:rsid w:val="000906BF"/>
    <w:rsid w:val="000909B0"/>
    <w:rsid w:val="0009220B"/>
    <w:rsid w:val="0009401A"/>
    <w:rsid w:val="000A0ADC"/>
    <w:rsid w:val="000A1E8C"/>
    <w:rsid w:val="000A3F41"/>
    <w:rsid w:val="000A5523"/>
    <w:rsid w:val="000A685C"/>
    <w:rsid w:val="000A6C76"/>
    <w:rsid w:val="000B0D74"/>
    <w:rsid w:val="000B140F"/>
    <w:rsid w:val="000B2023"/>
    <w:rsid w:val="000B2C0E"/>
    <w:rsid w:val="000B2F5E"/>
    <w:rsid w:val="000B3D51"/>
    <w:rsid w:val="000B52A2"/>
    <w:rsid w:val="000B6E97"/>
    <w:rsid w:val="000B714D"/>
    <w:rsid w:val="000B7DAF"/>
    <w:rsid w:val="000C02EF"/>
    <w:rsid w:val="000C08E0"/>
    <w:rsid w:val="000C15E2"/>
    <w:rsid w:val="000C3697"/>
    <w:rsid w:val="000C5C08"/>
    <w:rsid w:val="000C6161"/>
    <w:rsid w:val="000D0433"/>
    <w:rsid w:val="000D1040"/>
    <w:rsid w:val="000D1BA2"/>
    <w:rsid w:val="000D1BD7"/>
    <w:rsid w:val="000E488E"/>
    <w:rsid w:val="000E4D1E"/>
    <w:rsid w:val="000E5DBF"/>
    <w:rsid w:val="000F1876"/>
    <w:rsid w:val="000F1DF3"/>
    <w:rsid w:val="000F2258"/>
    <w:rsid w:val="000F272D"/>
    <w:rsid w:val="000F367A"/>
    <w:rsid w:val="000F5A2A"/>
    <w:rsid w:val="000F73F8"/>
    <w:rsid w:val="000F7765"/>
    <w:rsid w:val="00100A3D"/>
    <w:rsid w:val="00100DB3"/>
    <w:rsid w:val="0010415E"/>
    <w:rsid w:val="00104A56"/>
    <w:rsid w:val="00104E3A"/>
    <w:rsid w:val="00106118"/>
    <w:rsid w:val="00107674"/>
    <w:rsid w:val="00107E2E"/>
    <w:rsid w:val="001107D8"/>
    <w:rsid w:val="00110DEA"/>
    <w:rsid w:val="001136A3"/>
    <w:rsid w:val="0011602F"/>
    <w:rsid w:val="00117934"/>
    <w:rsid w:val="00117D10"/>
    <w:rsid w:val="00120BA3"/>
    <w:rsid w:val="001219EF"/>
    <w:rsid w:val="00121B0E"/>
    <w:rsid w:val="00122D1F"/>
    <w:rsid w:val="00122F33"/>
    <w:rsid w:val="001232DA"/>
    <w:rsid w:val="00125F3F"/>
    <w:rsid w:val="0013174B"/>
    <w:rsid w:val="001349FE"/>
    <w:rsid w:val="00134FEC"/>
    <w:rsid w:val="0014127B"/>
    <w:rsid w:val="0014179B"/>
    <w:rsid w:val="00141D37"/>
    <w:rsid w:val="00142BED"/>
    <w:rsid w:val="001431D0"/>
    <w:rsid w:val="00144A5E"/>
    <w:rsid w:val="001451BD"/>
    <w:rsid w:val="00145CE7"/>
    <w:rsid w:val="00151BEE"/>
    <w:rsid w:val="0015707A"/>
    <w:rsid w:val="0016461E"/>
    <w:rsid w:val="00165D2C"/>
    <w:rsid w:val="00166FFB"/>
    <w:rsid w:val="00171A30"/>
    <w:rsid w:val="00175F51"/>
    <w:rsid w:val="0017658D"/>
    <w:rsid w:val="0018068A"/>
    <w:rsid w:val="0018174C"/>
    <w:rsid w:val="00183D1A"/>
    <w:rsid w:val="0018432E"/>
    <w:rsid w:val="00184C6B"/>
    <w:rsid w:val="00185FC6"/>
    <w:rsid w:val="00186917"/>
    <w:rsid w:val="0018791A"/>
    <w:rsid w:val="00187A7F"/>
    <w:rsid w:val="00190A8E"/>
    <w:rsid w:val="00191395"/>
    <w:rsid w:val="001929D7"/>
    <w:rsid w:val="00192CF5"/>
    <w:rsid w:val="00194412"/>
    <w:rsid w:val="00194B57"/>
    <w:rsid w:val="00195DF6"/>
    <w:rsid w:val="001967CB"/>
    <w:rsid w:val="001A0B47"/>
    <w:rsid w:val="001A0EDD"/>
    <w:rsid w:val="001A2887"/>
    <w:rsid w:val="001A3001"/>
    <w:rsid w:val="001A3555"/>
    <w:rsid w:val="001A3673"/>
    <w:rsid w:val="001A6860"/>
    <w:rsid w:val="001A6E07"/>
    <w:rsid w:val="001A743C"/>
    <w:rsid w:val="001B0287"/>
    <w:rsid w:val="001B0CF5"/>
    <w:rsid w:val="001B3D9B"/>
    <w:rsid w:val="001B556A"/>
    <w:rsid w:val="001B7EFE"/>
    <w:rsid w:val="001C08E3"/>
    <w:rsid w:val="001C2D30"/>
    <w:rsid w:val="001C2E74"/>
    <w:rsid w:val="001C4255"/>
    <w:rsid w:val="001C5683"/>
    <w:rsid w:val="001C58D2"/>
    <w:rsid w:val="001C751F"/>
    <w:rsid w:val="001D2383"/>
    <w:rsid w:val="001D5AF4"/>
    <w:rsid w:val="001D7354"/>
    <w:rsid w:val="001D7D0D"/>
    <w:rsid w:val="001D7EF3"/>
    <w:rsid w:val="001E0081"/>
    <w:rsid w:val="001E0906"/>
    <w:rsid w:val="001E0F38"/>
    <w:rsid w:val="001E2B47"/>
    <w:rsid w:val="001E34A7"/>
    <w:rsid w:val="001F0F01"/>
    <w:rsid w:val="001F13F5"/>
    <w:rsid w:val="001F3475"/>
    <w:rsid w:val="00200029"/>
    <w:rsid w:val="00200EEF"/>
    <w:rsid w:val="002021DA"/>
    <w:rsid w:val="002035E3"/>
    <w:rsid w:val="00204D77"/>
    <w:rsid w:val="00204EA5"/>
    <w:rsid w:val="002050F1"/>
    <w:rsid w:val="0020545B"/>
    <w:rsid w:val="00206DC3"/>
    <w:rsid w:val="0020762B"/>
    <w:rsid w:val="00210592"/>
    <w:rsid w:val="00211B3A"/>
    <w:rsid w:val="00212ED1"/>
    <w:rsid w:val="00217D97"/>
    <w:rsid w:val="00217E86"/>
    <w:rsid w:val="0022013B"/>
    <w:rsid w:val="00220264"/>
    <w:rsid w:val="002203CB"/>
    <w:rsid w:val="002212F9"/>
    <w:rsid w:val="0022235C"/>
    <w:rsid w:val="00224D36"/>
    <w:rsid w:val="00225E17"/>
    <w:rsid w:val="00232D77"/>
    <w:rsid w:val="00232ED4"/>
    <w:rsid w:val="0023665B"/>
    <w:rsid w:val="00236BBF"/>
    <w:rsid w:val="00241865"/>
    <w:rsid w:val="002419DA"/>
    <w:rsid w:val="00242FB6"/>
    <w:rsid w:val="00243CA4"/>
    <w:rsid w:val="002463A9"/>
    <w:rsid w:val="0025113A"/>
    <w:rsid w:val="002624E3"/>
    <w:rsid w:val="00267013"/>
    <w:rsid w:val="00271E1D"/>
    <w:rsid w:val="002737E6"/>
    <w:rsid w:val="00273B68"/>
    <w:rsid w:val="00273C44"/>
    <w:rsid w:val="002741D3"/>
    <w:rsid w:val="0027732D"/>
    <w:rsid w:val="00277F32"/>
    <w:rsid w:val="002855C0"/>
    <w:rsid w:val="00286542"/>
    <w:rsid w:val="0029085E"/>
    <w:rsid w:val="00290BFE"/>
    <w:rsid w:val="00292453"/>
    <w:rsid w:val="00295B41"/>
    <w:rsid w:val="00296BA8"/>
    <w:rsid w:val="002A2EEB"/>
    <w:rsid w:val="002A444D"/>
    <w:rsid w:val="002A52F6"/>
    <w:rsid w:val="002A7D60"/>
    <w:rsid w:val="002B1261"/>
    <w:rsid w:val="002B1A82"/>
    <w:rsid w:val="002B327E"/>
    <w:rsid w:val="002B4B07"/>
    <w:rsid w:val="002B5D1E"/>
    <w:rsid w:val="002B626B"/>
    <w:rsid w:val="002C2B83"/>
    <w:rsid w:val="002C388E"/>
    <w:rsid w:val="002C63F9"/>
    <w:rsid w:val="002D1032"/>
    <w:rsid w:val="002D1BA8"/>
    <w:rsid w:val="002D3B1C"/>
    <w:rsid w:val="002D4689"/>
    <w:rsid w:val="002D49CA"/>
    <w:rsid w:val="002D69E6"/>
    <w:rsid w:val="002D6A60"/>
    <w:rsid w:val="002E0227"/>
    <w:rsid w:val="002E0779"/>
    <w:rsid w:val="002E2873"/>
    <w:rsid w:val="002E48C6"/>
    <w:rsid w:val="002E5EE1"/>
    <w:rsid w:val="002E7D55"/>
    <w:rsid w:val="002F699B"/>
    <w:rsid w:val="002F72B3"/>
    <w:rsid w:val="002F7350"/>
    <w:rsid w:val="00302CEB"/>
    <w:rsid w:val="00303EFC"/>
    <w:rsid w:val="00305139"/>
    <w:rsid w:val="003106FE"/>
    <w:rsid w:val="00311270"/>
    <w:rsid w:val="00315D66"/>
    <w:rsid w:val="00316A39"/>
    <w:rsid w:val="00316F80"/>
    <w:rsid w:val="00320A7B"/>
    <w:rsid w:val="00320AAD"/>
    <w:rsid w:val="00322035"/>
    <w:rsid w:val="00322ED2"/>
    <w:rsid w:val="003239FB"/>
    <w:rsid w:val="00323BF9"/>
    <w:rsid w:val="00323F40"/>
    <w:rsid w:val="00327345"/>
    <w:rsid w:val="0032767F"/>
    <w:rsid w:val="003302EA"/>
    <w:rsid w:val="00331CBB"/>
    <w:rsid w:val="00333BBB"/>
    <w:rsid w:val="00334014"/>
    <w:rsid w:val="003371EB"/>
    <w:rsid w:val="00340458"/>
    <w:rsid w:val="00340FE4"/>
    <w:rsid w:val="00343679"/>
    <w:rsid w:val="003454AC"/>
    <w:rsid w:val="0034767A"/>
    <w:rsid w:val="00347802"/>
    <w:rsid w:val="00352B09"/>
    <w:rsid w:val="00353B2A"/>
    <w:rsid w:val="00354BCB"/>
    <w:rsid w:val="0035590F"/>
    <w:rsid w:val="00357517"/>
    <w:rsid w:val="003575C7"/>
    <w:rsid w:val="003578CE"/>
    <w:rsid w:val="00357971"/>
    <w:rsid w:val="00360C7A"/>
    <w:rsid w:val="00360FFB"/>
    <w:rsid w:val="0036115F"/>
    <w:rsid w:val="00361239"/>
    <w:rsid w:val="00361CC6"/>
    <w:rsid w:val="003638A6"/>
    <w:rsid w:val="00364736"/>
    <w:rsid w:val="00366E7A"/>
    <w:rsid w:val="003731BE"/>
    <w:rsid w:val="00373A44"/>
    <w:rsid w:val="00373B2F"/>
    <w:rsid w:val="00375F4C"/>
    <w:rsid w:val="00377A7B"/>
    <w:rsid w:val="003804D7"/>
    <w:rsid w:val="00382090"/>
    <w:rsid w:val="00383E19"/>
    <w:rsid w:val="00384346"/>
    <w:rsid w:val="00384828"/>
    <w:rsid w:val="0038672E"/>
    <w:rsid w:val="003875F4"/>
    <w:rsid w:val="00390B2F"/>
    <w:rsid w:val="00390FE3"/>
    <w:rsid w:val="003915ED"/>
    <w:rsid w:val="003A3547"/>
    <w:rsid w:val="003A3BE7"/>
    <w:rsid w:val="003A75DE"/>
    <w:rsid w:val="003B1A64"/>
    <w:rsid w:val="003B1B2A"/>
    <w:rsid w:val="003B2C37"/>
    <w:rsid w:val="003B3543"/>
    <w:rsid w:val="003B35DE"/>
    <w:rsid w:val="003B3A51"/>
    <w:rsid w:val="003B7A69"/>
    <w:rsid w:val="003C0478"/>
    <w:rsid w:val="003C1698"/>
    <w:rsid w:val="003C246A"/>
    <w:rsid w:val="003C3269"/>
    <w:rsid w:val="003C339F"/>
    <w:rsid w:val="003D0C8F"/>
    <w:rsid w:val="003D174C"/>
    <w:rsid w:val="003D2B3C"/>
    <w:rsid w:val="003D335F"/>
    <w:rsid w:val="003D3C30"/>
    <w:rsid w:val="003E0BB4"/>
    <w:rsid w:val="003E0F20"/>
    <w:rsid w:val="003E25B1"/>
    <w:rsid w:val="003E2C8E"/>
    <w:rsid w:val="003E2CF3"/>
    <w:rsid w:val="003E4EA8"/>
    <w:rsid w:val="003E6108"/>
    <w:rsid w:val="003E6E25"/>
    <w:rsid w:val="003F05F0"/>
    <w:rsid w:val="003F07F2"/>
    <w:rsid w:val="003F0E56"/>
    <w:rsid w:val="003F0F29"/>
    <w:rsid w:val="003F2B76"/>
    <w:rsid w:val="00400021"/>
    <w:rsid w:val="00400F66"/>
    <w:rsid w:val="004032AA"/>
    <w:rsid w:val="00404EFC"/>
    <w:rsid w:val="00406A4C"/>
    <w:rsid w:val="004078F5"/>
    <w:rsid w:val="004101C7"/>
    <w:rsid w:val="00410721"/>
    <w:rsid w:val="00412007"/>
    <w:rsid w:val="00414ADE"/>
    <w:rsid w:val="00414FF7"/>
    <w:rsid w:val="00416F20"/>
    <w:rsid w:val="00421CA5"/>
    <w:rsid w:val="00423276"/>
    <w:rsid w:val="004241CB"/>
    <w:rsid w:val="00430BC8"/>
    <w:rsid w:val="004316A0"/>
    <w:rsid w:val="00435576"/>
    <w:rsid w:val="00436183"/>
    <w:rsid w:val="00436EA3"/>
    <w:rsid w:val="00440CBE"/>
    <w:rsid w:val="004416C6"/>
    <w:rsid w:val="004419C3"/>
    <w:rsid w:val="00443580"/>
    <w:rsid w:val="0045042C"/>
    <w:rsid w:val="00451660"/>
    <w:rsid w:val="0045282B"/>
    <w:rsid w:val="00452ACA"/>
    <w:rsid w:val="004534F0"/>
    <w:rsid w:val="004537D2"/>
    <w:rsid w:val="004537FC"/>
    <w:rsid w:val="00454FC2"/>
    <w:rsid w:val="00460722"/>
    <w:rsid w:val="00460B2A"/>
    <w:rsid w:val="00461A4C"/>
    <w:rsid w:val="004629A4"/>
    <w:rsid w:val="00462DA3"/>
    <w:rsid w:val="004639B2"/>
    <w:rsid w:val="0046651E"/>
    <w:rsid w:val="00466E70"/>
    <w:rsid w:val="00467B03"/>
    <w:rsid w:val="00472C25"/>
    <w:rsid w:val="00472EBD"/>
    <w:rsid w:val="004751A4"/>
    <w:rsid w:val="00475BE6"/>
    <w:rsid w:val="00477317"/>
    <w:rsid w:val="00477369"/>
    <w:rsid w:val="0047750F"/>
    <w:rsid w:val="00480A06"/>
    <w:rsid w:val="0048188A"/>
    <w:rsid w:val="004820BB"/>
    <w:rsid w:val="00482671"/>
    <w:rsid w:val="00483FF3"/>
    <w:rsid w:val="00484E55"/>
    <w:rsid w:val="00486FFD"/>
    <w:rsid w:val="00487A5E"/>
    <w:rsid w:val="0049075A"/>
    <w:rsid w:val="00490AD2"/>
    <w:rsid w:val="004911E4"/>
    <w:rsid w:val="00494EE2"/>
    <w:rsid w:val="00495F67"/>
    <w:rsid w:val="004976FC"/>
    <w:rsid w:val="00497A8A"/>
    <w:rsid w:val="004A0430"/>
    <w:rsid w:val="004A10B2"/>
    <w:rsid w:val="004A21B4"/>
    <w:rsid w:val="004A2A91"/>
    <w:rsid w:val="004A5792"/>
    <w:rsid w:val="004A5B13"/>
    <w:rsid w:val="004A7796"/>
    <w:rsid w:val="004B0BEC"/>
    <w:rsid w:val="004B2343"/>
    <w:rsid w:val="004B2643"/>
    <w:rsid w:val="004B3F16"/>
    <w:rsid w:val="004B3F37"/>
    <w:rsid w:val="004B731A"/>
    <w:rsid w:val="004B762B"/>
    <w:rsid w:val="004C066E"/>
    <w:rsid w:val="004C1D71"/>
    <w:rsid w:val="004C45B2"/>
    <w:rsid w:val="004C5154"/>
    <w:rsid w:val="004C5A54"/>
    <w:rsid w:val="004C6653"/>
    <w:rsid w:val="004C6BEE"/>
    <w:rsid w:val="004D14B1"/>
    <w:rsid w:val="004D2135"/>
    <w:rsid w:val="004D3AF8"/>
    <w:rsid w:val="004D7C2E"/>
    <w:rsid w:val="004E0B06"/>
    <w:rsid w:val="004E3D30"/>
    <w:rsid w:val="004F1B05"/>
    <w:rsid w:val="004F46EF"/>
    <w:rsid w:val="004F56BA"/>
    <w:rsid w:val="004F58CC"/>
    <w:rsid w:val="004F6ABA"/>
    <w:rsid w:val="004F73CB"/>
    <w:rsid w:val="00500343"/>
    <w:rsid w:val="0050053E"/>
    <w:rsid w:val="00500D5C"/>
    <w:rsid w:val="00500E71"/>
    <w:rsid w:val="005044DC"/>
    <w:rsid w:val="00507362"/>
    <w:rsid w:val="00512A9D"/>
    <w:rsid w:val="005133CF"/>
    <w:rsid w:val="00513D74"/>
    <w:rsid w:val="00513EDC"/>
    <w:rsid w:val="00514AB3"/>
    <w:rsid w:val="00514BE2"/>
    <w:rsid w:val="0051504C"/>
    <w:rsid w:val="0051689E"/>
    <w:rsid w:val="00517239"/>
    <w:rsid w:val="0051765D"/>
    <w:rsid w:val="0051796E"/>
    <w:rsid w:val="00520284"/>
    <w:rsid w:val="00521584"/>
    <w:rsid w:val="005223E1"/>
    <w:rsid w:val="005235CE"/>
    <w:rsid w:val="005247F4"/>
    <w:rsid w:val="00530740"/>
    <w:rsid w:val="0053080A"/>
    <w:rsid w:val="00531518"/>
    <w:rsid w:val="00531DCB"/>
    <w:rsid w:val="00533CAE"/>
    <w:rsid w:val="005341D1"/>
    <w:rsid w:val="00534DBA"/>
    <w:rsid w:val="00535A77"/>
    <w:rsid w:val="00535E00"/>
    <w:rsid w:val="0053605F"/>
    <w:rsid w:val="005375FD"/>
    <w:rsid w:val="0054147B"/>
    <w:rsid w:val="00542A21"/>
    <w:rsid w:val="00545797"/>
    <w:rsid w:val="00546C36"/>
    <w:rsid w:val="0054762E"/>
    <w:rsid w:val="005477C7"/>
    <w:rsid w:val="005534D1"/>
    <w:rsid w:val="00555BB7"/>
    <w:rsid w:val="00562E74"/>
    <w:rsid w:val="005632E9"/>
    <w:rsid w:val="005676C8"/>
    <w:rsid w:val="005701DE"/>
    <w:rsid w:val="00571B06"/>
    <w:rsid w:val="00572C74"/>
    <w:rsid w:val="00573611"/>
    <w:rsid w:val="005764AF"/>
    <w:rsid w:val="00576585"/>
    <w:rsid w:val="005778B3"/>
    <w:rsid w:val="00577BA4"/>
    <w:rsid w:val="00580C50"/>
    <w:rsid w:val="00581285"/>
    <w:rsid w:val="00581BB6"/>
    <w:rsid w:val="005826AE"/>
    <w:rsid w:val="005833F2"/>
    <w:rsid w:val="005839CA"/>
    <w:rsid w:val="005855B0"/>
    <w:rsid w:val="00587FC1"/>
    <w:rsid w:val="00590962"/>
    <w:rsid w:val="00590B77"/>
    <w:rsid w:val="0059453E"/>
    <w:rsid w:val="0059777D"/>
    <w:rsid w:val="00597F54"/>
    <w:rsid w:val="005A1180"/>
    <w:rsid w:val="005A2187"/>
    <w:rsid w:val="005A360E"/>
    <w:rsid w:val="005A6574"/>
    <w:rsid w:val="005A74E2"/>
    <w:rsid w:val="005A7C02"/>
    <w:rsid w:val="005B28FF"/>
    <w:rsid w:val="005B3570"/>
    <w:rsid w:val="005B4637"/>
    <w:rsid w:val="005B5333"/>
    <w:rsid w:val="005B6AA8"/>
    <w:rsid w:val="005B6E20"/>
    <w:rsid w:val="005C2067"/>
    <w:rsid w:val="005C24CB"/>
    <w:rsid w:val="005C58A7"/>
    <w:rsid w:val="005D02C8"/>
    <w:rsid w:val="005D1A4F"/>
    <w:rsid w:val="005D3906"/>
    <w:rsid w:val="005D4AC1"/>
    <w:rsid w:val="005D4DEB"/>
    <w:rsid w:val="005D4EEA"/>
    <w:rsid w:val="005D57F0"/>
    <w:rsid w:val="005D6BD9"/>
    <w:rsid w:val="005E3011"/>
    <w:rsid w:val="005E3FF4"/>
    <w:rsid w:val="005E447E"/>
    <w:rsid w:val="005E660C"/>
    <w:rsid w:val="005E661A"/>
    <w:rsid w:val="005E6C2C"/>
    <w:rsid w:val="005E6DB5"/>
    <w:rsid w:val="005F10EF"/>
    <w:rsid w:val="005F17DA"/>
    <w:rsid w:val="005F2157"/>
    <w:rsid w:val="005F2987"/>
    <w:rsid w:val="005F4843"/>
    <w:rsid w:val="005F562F"/>
    <w:rsid w:val="005F5A9A"/>
    <w:rsid w:val="005F6DA5"/>
    <w:rsid w:val="005F7C9E"/>
    <w:rsid w:val="00601AF6"/>
    <w:rsid w:val="006049CF"/>
    <w:rsid w:val="00605CF2"/>
    <w:rsid w:val="00605DC8"/>
    <w:rsid w:val="00607662"/>
    <w:rsid w:val="006128BD"/>
    <w:rsid w:val="00612C6D"/>
    <w:rsid w:val="00616594"/>
    <w:rsid w:val="00617C6E"/>
    <w:rsid w:val="006208C7"/>
    <w:rsid w:val="006220D4"/>
    <w:rsid w:val="00622350"/>
    <w:rsid w:val="00624AE8"/>
    <w:rsid w:val="00625E47"/>
    <w:rsid w:val="006260CC"/>
    <w:rsid w:val="00631172"/>
    <w:rsid w:val="006325F4"/>
    <w:rsid w:val="00632838"/>
    <w:rsid w:val="0063361D"/>
    <w:rsid w:val="006369A9"/>
    <w:rsid w:val="006377C7"/>
    <w:rsid w:val="00642045"/>
    <w:rsid w:val="006427A0"/>
    <w:rsid w:val="006430AD"/>
    <w:rsid w:val="00650418"/>
    <w:rsid w:val="00651ED7"/>
    <w:rsid w:val="00653650"/>
    <w:rsid w:val="00654F0C"/>
    <w:rsid w:val="0065725E"/>
    <w:rsid w:val="006576D5"/>
    <w:rsid w:val="00661A69"/>
    <w:rsid w:val="00662806"/>
    <w:rsid w:val="00663135"/>
    <w:rsid w:val="00665038"/>
    <w:rsid w:val="00666061"/>
    <w:rsid w:val="00666A6F"/>
    <w:rsid w:val="006704BD"/>
    <w:rsid w:val="00671DA0"/>
    <w:rsid w:val="006758F0"/>
    <w:rsid w:val="00677490"/>
    <w:rsid w:val="00677F51"/>
    <w:rsid w:val="00680C64"/>
    <w:rsid w:val="00681083"/>
    <w:rsid w:val="00682C6E"/>
    <w:rsid w:val="006841D4"/>
    <w:rsid w:val="00690DD0"/>
    <w:rsid w:val="006913D9"/>
    <w:rsid w:val="00691A16"/>
    <w:rsid w:val="0069589B"/>
    <w:rsid w:val="00696208"/>
    <w:rsid w:val="006A14DA"/>
    <w:rsid w:val="006A4285"/>
    <w:rsid w:val="006A6100"/>
    <w:rsid w:val="006A66D8"/>
    <w:rsid w:val="006A7566"/>
    <w:rsid w:val="006B0A72"/>
    <w:rsid w:val="006B0AD3"/>
    <w:rsid w:val="006B1B14"/>
    <w:rsid w:val="006B2C99"/>
    <w:rsid w:val="006B38F5"/>
    <w:rsid w:val="006B4513"/>
    <w:rsid w:val="006B6C68"/>
    <w:rsid w:val="006C0C22"/>
    <w:rsid w:val="006C1A64"/>
    <w:rsid w:val="006C21DD"/>
    <w:rsid w:val="006C3388"/>
    <w:rsid w:val="006C4AEB"/>
    <w:rsid w:val="006C59F8"/>
    <w:rsid w:val="006C5E1F"/>
    <w:rsid w:val="006D1877"/>
    <w:rsid w:val="006D3AF0"/>
    <w:rsid w:val="006D3E53"/>
    <w:rsid w:val="006D42DB"/>
    <w:rsid w:val="006D50C6"/>
    <w:rsid w:val="006D7369"/>
    <w:rsid w:val="006D74F7"/>
    <w:rsid w:val="006D7517"/>
    <w:rsid w:val="006D7D6E"/>
    <w:rsid w:val="006E11B4"/>
    <w:rsid w:val="006E1D44"/>
    <w:rsid w:val="006E1D4A"/>
    <w:rsid w:val="006E4AEB"/>
    <w:rsid w:val="006E677F"/>
    <w:rsid w:val="006E7351"/>
    <w:rsid w:val="006F22F4"/>
    <w:rsid w:val="006F3258"/>
    <w:rsid w:val="006F579D"/>
    <w:rsid w:val="006F6527"/>
    <w:rsid w:val="00700094"/>
    <w:rsid w:val="00701BC3"/>
    <w:rsid w:val="00702E75"/>
    <w:rsid w:val="007038EE"/>
    <w:rsid w:val="00704845"/>
    <w:rsid w:val="00704B8B"/>
    <w:rsid w:val="00706328"/>
    <w:rsid w:val="007118B8"/>
    <w:rsid w:val="00714C59"/>
    <w:rsid w:val="007158D4"/>
    <w:rsid w:val="00715BB2"/>
    <w:rsid w:val="0071760A"/>
    <w:rsid w:val="007176F2"/>
    <w:rsid w:val="00721CBC"/>
    <w:rsid w:val="00722072"/>
    <w:rsid w:val="00724DEC"/>
    <w:rsid w:val="0072560A"/>
    <w:rsid w:val="00726448"/>
    <w:rsid w:val="0073185C"/>
    <w:rsid w:val="007333B3"/>
    <w:rsid w:val="00734CEA"/>
    <w:rsid w:val="00734EC5"/>
    <w:rsid w:val="007409F4"/>
    <w:rsid w:val="00741CF6"/>
    <w:rsid w:val="007438B6"/>
    <w:rsid w:val="00746363"/>
    <w:rsid w:val="00746519"/>
    <w:rsid w:val="00755331"/>
    <w:rsid w:val="007553D7"/>
    <w:rsid w:val="00756330"/>
    <w:rsid w:val="00756FAA"/>
    <w:rsid w:val="00762F2D"/>
    <w:rsid w:val="00763282"/>
    <w:rsid w:val="0076463E"/>
    <w:rsid w:val="00764BCB"/>
    <w:rsid w:val="007652FE"/>
    <w:rsid w:val="007666AC"/>
    <w:rsid w:val="00767A25"/>
    <w:rsid w:val="00771034"/>
    <w:rsid w:val="0077234E"/>
    <w:rsid w:val="00772C9E"/>
    <w:rsid w:val="00776349"/>
    <w:rsid w:val="00785555"/>
    <w:rsid w:val="007859A2"/>
    <w:rsid w:val="00786220"/>
    <w:rsid w:val="00786A6C"/>
    <w:rsid w:val="0078771E"/>
    <w:rsid w:val="00793EF9"/>
    <w:rsid w:val="00795F00"/>
    <w:rsid w:val="007960C7"/>
    <w:rsid w:val="00796B15"/>
    <w:rsid w:val="007A0A93"/>
    <w:rsid w:val="007A14D9"/>
    <w:rsid w:val="007A183D"/>
    <w:rsid w:val="007A3CA5"/>
    <w:rsid w:val="007A3CAA"/>
    <w:rsid w:val="007B3251"/>
    <w:rsid w:val="007B7F24"/>
    <w:rsid w:val="007C1D26"/>
    <w:rsid w:val="007C32B9"/>
    <w:rsid w:val="007C3985"/>
    <w:rsid w:val="007C46A7"/>
    <w:rsid w:val="007C694B"/>
    <w:rsid w:val="007C7493"/>
    <w:rsid w:val="007D2263"/>
    <w:rsid w:val="007D49A3"/>
    <w:rsid w:val="007D7896"/>
    <w:rsid w:val="007E0001"/>
    <w:rsid w:val="007E0207"/>
    <w:rsid w:val="007E6577"/>
    <w:rsid w:val="00802621"/>
    <w:rsid w:val="00802DB8"/>
    <w:rsid w:val="00802E12"/>
    <w:rsid w:val="00811BDD"/>
    <w:rsid w:val="00815692"/>
    <w:rsid w:val="008161A4"/>
    <w:rsid w:val="00816A63"/>
    <w:rsid w:val="00816ACE"/>
    <w:rsid w:val="00821E81"/>
    <w:rsid w:val="0082382C"/>
    <w:rsid w:val="00826A2F"/>
    <w:rsid w:val="0082727D"/>
    <w:rsid w:val="0083153D"/>
    <w:rsid w:val="00833C77"/>
    <w:rsid w:val="00833C7B"/>
    <w:rsid w:val="00834B8C"/>
    <w:rsid w:val="008404FF"/>
    <w:rsid w:val="00841090"/>
    <w:rsid w:val="00841341"/>
    <w:rsid w:val="00842772"/>
    <w:rsid w:val="00844269"/>
    <w:rsid w:val="0084558A"/>
    <w:rsid w:val="00850E07"/>
    <w:rsid w:val="00851296"/>
    <w:rsid w:val="00852A1A"/>
    <w:rsid w:val="0085328A"/>
    <w:rsid w:val="0085375D"/>
    <w:rsid w:val="00855633"/>
    <w:rsid w:val="00857A72"/>
    <w:rsid w:val="00860409"/>
    <w:rsid w:val="00863041"/>
    <w:rsid w:val="00863CD7"/>
    <w:rsid w:val="00863ED7"/>
    <w:rsid w:val="008654AD"/>
    <w:rsid w:val="00866B57"/>
    <w:rsid w:val="0087021C"/>
    <w:rsid w:val="00874467"/>
    <w:rsid w:val="008769F0"/>
    <w:rsid w:val="00876BD9"/>
    <w:rsid w:val="0088137B"/>
    <w:rsid w:val="00881820"/>
    <w:rsid w:val="008826DE"/>
    <w:rsid w:val="00882E60"/>
    <w:rsid w:val="00883BDC"/>
    <w:rsid w:val="00884E73"/>
    <w:rsid w:val="00886681"/>
    <w:rsid w:val="00890F8F"/>
    <w:rsid w:val="00891068"/>
    <w:rsid w:val="008918CB"/>
    <w:rsid w:val="00891B08"/>
    <w:rsid w:val="00893DD9"/>
    <w:rsid w:val="00893EC0"/>
    <w:rsid w:val="00894DEB"/>
    <w:rsid w:val="008952F5"/>
    <w:rsid w:val="00896086"/>
    <w:rsid w:val="008A02AA"/>
    <w:rsid w:val="008A06B8"/>
    <w:rsid w:val="008A0F4C"/>
    <w:rsid w:val="008A3126"/>
    <w:rsid w:val="008A451A"/>
    <w:rsid w:val="008A480A"/>
    <w:rsid w:val="008A5ADB"/>
    <w:rsid w:val="008A6770"/>
    <w:rsid w:val="008A7BA3"/>
    <w:rsid w:val="008B060D"/>
    <w:rsid w:val="008B275C"/>
    <w:rsid w:val="008B39BB"/>
    <w:rsid w:val="008B5841"/>
    <w:rsid w:val="008B63D9"/>
    <w:rsid w:val="008B6CDB"/>
    <w:rsid w:val="008C12A6"/>
    <w:rsid w:val="008C2001"/>
    <w:rsid w:val="008C350E"/>
    <w:rsid w:val="008C370E"/>
    <w:rsid w:val="008C5394"/>
    <w:rsid w:val="008C5606"/>
    <w:rsid w:val="008D0F11"/>
    <w:rsid w:val="008D1F60"/>
    <w:rsid w:val="008D5561"/>
    <w:rsid w:val="008D5F34"/>
    <w:rsid w:val="008E13B4"/>
    <w:rsid w:val="008E1CD1"/>
    <w:rsid w:val="008E2FD6"/>
    <w:rsid w:val="008E3838"/>
    <w:rsid w:val="008E6B64"/>
    <w:rsid w:val="008E6E44"/>
    <w:rsid w:val="008E7B1B"/>
    <w:rsid w:val="008F0AD2"/>
    <w:rsid w:val="008F49E5"/>
    <w:rsid w:val="008F5056"/>
    <w:rsid w:val="008F68EA"/>
    <w:rsid w:val="00903540"/>
    <w:rsid w:val="00903DE2"/>
    <w:rsid w:val="00904C75"/>
    <w:rsid w:val="00905454"/>
    <w:rsid w:val="0090716A"/>
    <w:rsid w:val="00907692"/>
    <w:rsid w:val="009148D6"/>
    <w:rsid w:val="009172CC"/>
    <w:rsid w:val="00920791"/>
    <w:rsid w:val="00920A53"/>
    <w:rsid w:val="00920E6E"/>
    <w:rsid w:val="00922332"/>
    <w:rsid w:val="00923B28"/>
    <w:rsid w:val="00924522"/>
    <w:rsid w:val="009247E0"/>
    <w:rsid w:val="00924D26"/>
    <w:rsid w:val="00925361"/>
    <w:rsid w:val="00926323"/>
    <w:rsid w:val="00927033"/>
    <w:rsid w:val="00927128"/>
    <w:rsid w:val="00931474"/>
    <w:rsid w:val="00931BDF"/>
    <w:rsid w:val="00931DDF"/>
    <w:rsid w:val="00934A06"/>
    <w:rsid w:val="009452D7"/>
    <w:rsid w:val="00950935"/>
    <w:rsid w:val="00950957"/>
    <w:rsid w:val="009530EB"/>
    <w:rsid w:val="009544BA"/>
    <w:rsid w:val="00956F69"/>
    <w:rsid w:val="00957372"/>
    <w:rsid w:val="009608E5"/>
    <w:rsid w:val="00961133"/>
    <w:rsid w:val="00970769"/>
    <w:rsid w:val="00971918"/>
    <w:rsid w:val="00972AE5"/>
    <w:rsid w:val="00975015"/>
    <w:rsid w:val="0097587F"/>
    <w:rsid w:val="009778B6"/>
    <w:rsid w:val="00977A3F"/>
    <w:rsid w:val="00980F1E"/>
    <w:rsid w:val="009826F8"/>
    <w:rsid w:val="00982D14"/>
    <w:rsid w:val="009832AA"/>
    <w:rsid w:val="0098619F"/>
    <w:rsid w:val="00987951"/>
    <w:rsid w:val="00991C46"/>
    <w:rsid w:val="00993EF8"/>
    <w:rsid w:val="00994086"/>
    <w:rsid w:val="00995CD6"/>
    <w:rsid w:val="00995D34"/>
    <w:rsid w:val="009A073C"/>
    <w:rsid w:val="009A1CDD"/>
    <w:rsid w:val="009A1F09"/>
    <w:rsid w:val="009A32EB"/>
    <w:rsid w:val="009A67EE"/>
    <w:rsid w:val="009A732D"/>
    <w:rsid w:val="009B1FDE"/>
    <w:rsid w:val="009B1FEA"/>
    <w:rsid w:val="009B2442"/>
    <w:rsid w:val="009B393A"/>
    <w:rsid w:val="009B6451"/>
    <w:rsid w:val="009B7586"/>
    <w:rsid w:val="009B75E9"/>
    <w:rsid w:val="009C24F1"/>
    <w:rsid w:val="009C3407"/>
    <w:rsid w:val="009C549C"/>
    <w:rsid w:val="009C6A92"/>
    <w:rsid w:val="009C6BA9"/>
    <w:rsid w:val="009C7128"/>
    <w:rsid w:val="009C747A"/>
    <w:rsid w:val="009C77C5"/>
    <w:rsid w:val="009D0337"/>
    <w:rsid w:val="009D18BF"/>
    <w:rsid w:val="009D5772"/>
    <w:rsid w:val="009D6673"/>
    <w:rsid w:val="009E0392"/>
    <w:rsid w:val="009E12A9"/>
    <w:rsid w:val="009E7AC2"/>
    <w:rsid w:val="009F06B7"/>
    <w:rsid w:val="009F0D26"/>
    <w:rsid w:val="009F1062"/>
    <w:rsid w:val="009F1BBD"/>
    <w:rsid w:val="009F6E14"/>
    <w:rsid w:val="00A00573"/>
    <w:rsid w:val="00A01C3D"/>
    <w:rsid w:val="00A02B5E"/>
    <w:rsid w:val="00A06866"/>
    <w:rsid w:val="00A123F3"/>
    <w:rsid w:val="00A1785C"/>
    <w:rsid w:val="00A216F6"/>
    <w:rsid w:val="00A2518C"/>
    <w:rsid w:val="00A25E20"/>
    <w:rsid w:val="00A26A10"/>
    <w:rsid w:val="00A30A8C"/>
    <w:rsid w:val="00A30BAC"/>
    <w:rsid w:val="00A31494"/>
    <w:rsid w:val="00A318A0"/>
    <w:rsid w:val="00A31EF0"/>
    <w:rsid w:val="00A32CF0"/>
    <w:rsid w:val="00A330CD"/>
    <w:rsid w:val="00A3469B"/>
    <w:rsid w:val="00A369BD"/>
    <w:rsid w:val="00A42B0C"/>
    <w:rsid w:val="00A45CD3"/>
    <w:rsid w:val="00A5046C"/>
    <w:rsid w:val="00A507E4"/>
    <w:rsid w:val="00A508A5"/>
    <w:rsid w:val="00A51F26"/>
    <w:rsid w:val="00A63F99"/>
    <w:rsid w:val="00A66430"/>
    <w:rsid w:val="00A667DF"/>
    <w:rsid w:val="00A67D09"/>
    <w:rsid w:val="00A709FE"/>
    <w:rsid w:val="00A72913"/>
    <w:rsid w:val="00A72974"/>
    <w:rsid w:val="00A72A1F"/>
    <w:rsid w:val="00A80942"/>
    <w:rsid w:val="00A81944"/>
    <w:rsid w:val="00A82308"/>
    <w:rsid w:val="00A83218"/>
    <w:rsid w:val="00A85913"/>
    <w:rsid w:val="00A86A84"/>
    <w:rsid w:val="00A87EE8"/>
    <w:rsid w:val="00A90BE7"/>
    <w:rsid w:val="00A91F19"/>
    <w:rsid w:val="00A92E56"/>
    <w:rsid w:val="00A938B7"/>
    <w:rsid w:val="00A93C05"/>
    <w:rsid w:val="00A970B0"/>
    <w:rsid w:val="00A97CD4"/>
    <w:rsid w:val="00A97F31"/>
    <w:rsid w:val="00AA267D"/>
    <w:rsid w:val="00AA385E"/>
    <w:rsid w:val="00AA5C8C"/>
    <w:rsid w:val="00AB1049"/>
    <w:rsid w:val="00AB1D96"/>
    <w:rsid w:val="00AB219A"/>
    <w:rsid w:val="00AB26C8"/>
    <w:rsid w:val="00AB37DA"/>
    <w:rsid w:val="00AB6EF4"/>
    <w:rsid w:val="00AC0F10"/>
    <w:rsid w:val="00AC13FB"/>
    <w:rsid w:val="00AC14EB"/>
    <w:rsid w:val="00AC19C4"/>
    <w:rsid w:val="00AC3BD0"/>
    <w:rsid w:val="00AC3DC1"/>
    <w:rsid w:val="00AC4132"/>
    <w:rsid w:val="00AD1ADF"/>
    <w:rsid w:val="00AD3CAD"/>
    <w:rsid w:val="00AD5463"/>
    <w:rsid w:val="00AE395B"/>
    <w:rsid w:val="00AE5818"/>
    <w:rsid w:val="00AF0CCB"/>
    <w:rsid w:val="00AF21E6"/>
    <w:rsid w:val="00AF445D"/>
    <w:rsid w:val="00AF57F4"/>
    <w:rsid w:val="00AF58FB"/>
    <w:rsid w:val="00AF5B60"/>
    <w:rsid w:val="00AF6C84"/>
    <w:rsid w:val="00AF6CD3"/>
    <w:rsid w:val="00AF7027"/>
    <w:rsid w:val="00B01641"/>
    <w:rsid w:val="00B01AF6"/>
    <w:rsid w:val="00B04249"/>
    <w:rsid w:val="00B05B8D"/>
    <w:rsid w:val="00B1080A"/>
    <w:rsid w:val="00B11B29"/>
    <w:rsid w:val="00B11B83"/>
    <w:rsid w:val="00B12008"/>
    <w:rsid w:val="00B127C6"/>
    <w:rsid w:val="00B136D6"/>
    <w:rsid w:val="00B14C5F"/>
    <w:rsid w:val="00B16BB8"/>
    <w:rsid w:val="00B16C52"/>
    <w:rsid w:val="00B213B1"/>
    <w:rsid w:val="00B2252A"/>
    <w:rsid w:val="00B22B99"/>
    <w:rsid w:val="00B23613"/>
    <w:rsid w:val="00B3008E"/>
    <w:rsid w:val="00B31468"/>
    <w:rsid w:val="00B3183A"/>
    <w:rsid w:val="00B3283D"/>
    <w:rsid w:val="00B34462"/>
    <w:rsid w:val="00B346B3"/>
    <w:rsid w:val="00B353D6"/>
    <w:rsid w:val="00B35AE1"/>
    <w:rsid w:val="00B35B0D"/>
    <w:rsid w:val="00B42167"/>
    <w:rsid w:val="00B42FA3"/>
    <w:rsid w:val="00B43C60"/>
    <w:rsid w:val="00B458AB"/>
    <w:rsid w:val="00B45FDE"/>
    <w:rsid w:val="00B57295"/>
    <w:rsid w:val="00B57F26"/>
    <w:rsid w:val="00B601AD"/>
    <w:rsid w:val="00B6143A"/>
    <w:rsid w:val="00B61661"/>
    <w:rsid w:val="00B62AC2"/>
    <w:rsid w:val="00B63B5E"/>
    <w:rsid w:val="00B651FD"/>
    <w:rsid w:val="00B65FDF"/>
    <w:rsid w:val="00B66401"/>
    <w:rsid w:val="00B6743C"/>
    <w:rsid w:val="00B70423"/>
    <w:rsid w:val="00B70D1B"/>
    <w:rsid w:val="00B723D2"/>
    <w:rsid w:val="00B72F45"/>
    <w:rsid w:val="00B731B0"/>
    <w:rsid w:val="00B731D0"/>
    <w:rsid w:val="00B77E96"/>
    <w:rsid w:val="00B81983"/>
    <w:rsid w:val="00B83429"/>
    <w:rsid w:val="00B83675"/>
    <w:rsid w:val="00B8446B"/>
    <w:rsid w:val="00B86401"/>
    <w:rsid w:val="00B865D3"/>
    <w:rsid w:val="00B86CFD"/>
    <w:rsid w:val="00B90F8B"/>
    <w:rsid w:val="00B9103D"/>
    <w:rsid w:val="00B91CAB"/>
    <w:rsid w:val="00B92C08"/>
    <w:rsid w:val="00B92D3E"/>
    <w:rsid w:val="00B935CE"/>
    <w:rsid w:val="00B95382"/>
    <w:rsid w:val="00BA165C"/>
    <w:rsid w:val="00BA20AE"/>
    <w:rsid w:val="00BA2839"/>
    <w:rsid w:val="00BA44EF"/>
    <w:rsid w:val="00BA5682"/>
    <w:rsid w:val="00BA70FF"/>
    <w:rsid w:val="00BA7C87"/>
    <w:rsid w:val="00BB1431"/>
    <w:rsid w:val="00BB1F66"/>
    <w:rsid w:val="00BB4891"/>
    <w:rsid w:val="00BB6327"/>
    <w:rsid w:val="00BC1AF6"/>
    <w:rsid w:val="00BC2B82"/>
    <w:rsid w:val="00BC2C0E"/>
    <w:rsid w:val="00BC2DB8"/>
    <w:rsid w:val="00BC4EEE"/>
    <w:rsid w:val="00BC556A"/>
    <w:rsid w:val="00BC57EC"/>
    <w:rsid w:val="00BD1430"/>
    <w:rsid w:val="00BD4668"/>
    <w:rsid w:val="00BD4F7B"/>
    <w:rsid w:val="00BD777E"/>
    <w:rsid w:val="00BE5254"/>
    <w:rsid w:val="00BE7BD0"/>
    <w:rsid w:val="00BF18A7"/>
    <w:rsid w:val="00BF444F"/>
    <w:rsid w:val="00BF4A02"/>
    <w:rsid w:val="00BF4CD1"/>
    <w:rsid w:val="00C002F8"/>
    <w:rsid w:val="00C0181A"/>
    <w:rsid w:val="00C05BF4"/>
    <w:rsid w:val="00C05D2B"/>
    <w:rsid w:val="00C10317"/>
    <w:rsid w:val="00C14125"/>
    <w:rsid w:val="00C1556B"/>
    <w:rsid w:val="00C178F9"/>
    <w:rsid w:val="00C205DE"/>
    <w:rsid w:val="00C21FBD"/>
    <w:rsid w:val="00C22844"/>
    <w:rsid w:val="00C23ECF"/>
    <w:rsid w:val="00C24AA2"/>
    <w:rsid w:val="00C27641"/>
    <w:rsid w:val="00C330B1"/>
    <w:rsid w:val="00C33CAC"/>
    <w:rsid w:val="00C355C0"/>
    <w:rsid w:val="00C3667F"/>
    <w:rsid w:val="00C36CB1"/>
    <w:rsid w:val="00C37B9F"/>
    <w:rsid w:val="00C40DE4"/>
    <w:rsid w:val="00C42FBD"/>
    <w:rsid w:val="00C43783"/>
    <w:rsid w:val="00C43CD5"/>
    <w:rsid w:val="00C43F24"/>
    <w:rsid w:val="00C45ADA"/>
    <w:rsid w:val="00C46788"/>
    <w:rsid w:val="00C47E3B"/>
    <w:rsid w:val="00C50D86"/>
    <w:rsid w:val="00C5143A"/>
    <w:rsid w:val="00C52635"/>
    <w:rsid w:val="00C53563"/>
    <w:rsid w:val="00C54AC0"/>
    <w:rsid w:val="00C55802"/>
    <w:rsid w:val="00C55F1E"/>
    <w:rsid w:val="00C5686F"/>
    <w:rsid w:val="00C6320E"/>
    <w:rsid w:val="00C63A71"/>
    <w:rsid w:val="00C64144"/>
    <w:rsid w:val="00C6480A"/>
    <w:rsid w:val="00C71007"/>
    <w:rsid w:val="00C741E4"/>
    <w:rsid w:val="00C774E9"/>
    <w:rsid w:val="00C80C52"/>
    <w:rsid w:val="00C810EC"/>
    <w:rsid w:val="00C81746"/>
    <w:rsid w:val="00C826DD"/>
    <w:rsid w:val="00C82D9B"/>
    <w:rsid w:val="00C8433F"/>
    <w:rsid w:val="00C860DD"/>
    <w:rsid w:val="00C8617F"/>
    <w:rsid w:val="00C86B50"/>
    <w:rsid w:val="00C875E4"/>
    <w:rsid w:val="00C87C4D"/>
    <w:rsid w:val="00C87FA3"/>
    <w:rsid w:val="00C90350"/>
    <w:rsid w:val="00C91180"/>
    <w:rsid w:val="00C92D8A"/>
    <w:rsid w:val="00C951CF"/>
    <w:rsid w:val="00CA03DD"/>
    <w:rsid w:val="00CA05C7"/>
    <w:rsid w:val="00CA28E4"/>
    <w:rsid w:val="00CA4625"/>
    <w:rsid w:val="00CA61B5"/>
    <w:rsid w:val="00CA6335"/>
    <w:rsid w:val="00CA6805"/>
    <w:rsid w:val="00CA7D85"/>
    <w:rsid w:val="00CA7E0D"/>
    <w:rsid w:val="00CA7E8B"/>
    <w:rsid w:val="00CA7F6A"/>
    <w:rsid w:val="00CA7FF3"/>
    <w:rsid w:val="00CB0EAB"/>
    <w:rsid w:val="00CB1912"/>
    <w:rsid w:val="00CB1B99"/>
    <w:rsid w:val="00CB3446"/>
    <w:rsid w:val="00CB471A"/>
    <w:rsid w:val="00CB4D31"/>
    <w:rsid w:val="00CB6E92"/>
    <w:rsid w:val="00CB7B75"/>
    <w:rsid w:val="00CC17C0"/>
    <w:rsid w:val="00CC1A99"/>
    <w:rsid w:val="00CC1FC8"/>
    <w:rsid w:val="00CC3597"/>
    <w:rsid w:val="00CC434D"/>
    <w:rsid w:val="00CC6E88"/>
    <w:rsid w:val="00CD21C0"/>
    <w:rsid w:val="00CD32EB"/>
    <w:rsid w:val="00CD3D25"/>
    <w:rsid w:val="00CD5D0E"/>
    <w:rsid w:val="00CD75C5"/>
    <w:rsid w:val="00CE2AAF"/>
    <w:rsid w:val="00CE3A34"/>
    <w:rsid w:val="00CE481F"/>
    <w:rsid w:val="00CE61FF"/>
    <w:rsid w:val="00CE7C02"/>
    <w:rsid w:val="00CE7E21"/>
    <w:rsid w:val="00CF0BB7"/>
    <w:rsid w:val="00CF182D"/>
    <w:rsid w:val="00CF2DDD"/>
    <w:rsid w:val="00CF494E"/>
    <w:rsid w:val="00CF66F6"/>
    <w:rsid w:val="00CF7104"/>
    <w:rsid w:val="00CF7F45"/>
    <w:rsid w:val="00D012C8"/>
    <w:rsid w:val="00D03021"/>
    <w:rsid w:val="00D060AB"/>
    <w:rsid w:val="00D077F9"/>
    <w:rsid w:val="00D07F61"/>
    <w:rsid w:val="00D1002A"/>
    <w:rsid w:val="00D1186A"/>
    <w:rsid w:val="00D122EE"/>
    <w:rsid w:val="00D1491E"/>
    <w:rsid w:val="00D14DC5"/>
    <w:rsid w:val="00D14DDB"/>
    <w:rsid w:val="00D15E45"/>
    <w:rsid w:val="00D201D7"/>
    <w:rsid w:val="00D22CB1"/>
    <w:rsid w:val="00D25D54"/>
    <w:rsid w:val="00D313D5"/>
    <w:rsid w:val="00D37D76"/>
    <w:rsid w:val="00D40B80"/>
    <w:rsid w:val="00D4100A"/>
    <w:rsid w:val="00D42A46"/>
    <w:rsid w:val="00D44451"/>
    <w:rsid w:val="00D44C06"/>
    <w:rsid w:val="00D45753"/>
    <w:rsid w:val="00D45792"/>
    <w:rsid w:val="00D46E85"/>
    <w:rsid w:val="00D50504"/>
    <w:rsid w:val="00D50857"/>
    <w:rsid w:val="00D5167A"/>
    <w:rsid w:val="00D55739"/>
    <w:rsid w:val="00D55EC1"/>
    <w:rsid w:val="00D56619"/>
    <w:rsid w:val="00D609FB"/>
    <w:rsid w:val="00D61370"/>
    <w:rsid w:val="00D629D9"/>
    <w:rsid w:val="00D63594"/>
    <w:rsid w:val="00D65E73"/>
    <w:rsid w:val="00D6785E"/>
    <w:rsid w:val="00D712A6"/>
    <w:rsid w:val="00D71F90"/>
    <w:rsid w:val="00D72384"/>
    <w:rsid w:val="00D72A43"/>
    <w:rsid w:val="00D72D34"/>
    <w:rsid w:val="00D733A9"/>
    <w:rsid w:val="00D73706"/>
    <w:rsid w:val="00D73D36"/>
    <w:rsid w:val="00D74584"/>
    <w:rsid w:val="00D757B7"/>
    <w:rsid w:val="00D813BC"/>
    <w:rsid w:val="00D82495"/>
    <w:rsid w:val="00D87DA7"/>
    <w:rsid w:val="00D901DF"/>
    <w:rsid w:val="00D918AE"/>
    <w:rsid w:val="00D9286C"/>
    <w:rsid w:val="00D94BC1"/>
    <w:rsid w:val="00D957EC"/>
    <w:rsid w:val="00D97E44"/>
    <w:rsid w:val="00DA0A8A"/>
    <w:rsid w:val="00DA2596"/>
    <w:rsid w:val="00DA2636"/>
    <w:rsid w:val="00DA4C51"/>
    <w:rsid w:val="00DA5FAB"/>
    <w:rsid w:val="00DB087E"/>
    <w:rsid w:val="00DB0B13"/>
    <w:rsid w:val="00DB0B93"/>
    <w:rsid w:val="00DB1B38"/>
    <w:rsid w:val="00DB20E5"/>
    <w:rsid w:val="00DB3EC8"/>
    <w:rsid w:val="00DB53F9"/>
    <w:rsid w:val="00DB67EE"/>
    <w:rsid w:val="00DB6B12"/>
    <w:rsid w:val="00DC2579"/>
    <w:rsid w:val="00DC5E1A"/>
    <w:rsid w:val="00DC7D8C"/>
    <w:rsid w:val="00DD0464"/>
    <w:rsid w:val="00DD17AD"/>
    <w:rsid w:val="00DD17BA"/>
    <w:rsid w:val="00DD1B82"/>
    <w:rsid w:val="00DD2606"/>
    <w:rsid w:val="00DD4DBD"/>
    <w:rsid w:val="00DD7B85"/>
    <w:rsid w:val="00DE1569"/>
    <w:rsid w:val="00DE35E7"/>
    <w:rsid w:val="00DE4FEB"/>
    <w:rsid w:val="00DE5470"/>
    <w:rsid w:val="00DE5671"/>
    <w:rsid w:val="00DE6B79"/>
    <w:rsid w:val="00DF1228"/>
    <w:rsid w:val="00DF1537"/>
    <w:rsid w:val="00DF1D41"/>
    <w:rsid w:val="00DF2506"/>
    <w:rsid w:val="00DF2EEB"/>
    <w:rsid w:val="00DF50E8"/>
    <w:rsid w:val="00DF55E5"/>
    <w:rsid w:val="00E001EB"/>
    <w:rsid w:val="00E02B38"/>
    <w:rsid w:val="00E0406F"/>
    <w:rsid w:val="00E051A3"/>
    <w:rsid w:val="00E06CBD"/>
    <w:rsid w:val="00E10CBF"/>
    <w:rsid w:val="00E129EF"/>
    <w:rsid w:val="00E12C89"/>
    <w:rsid w:val="00E14CFE"/>
    <w:rsid w:val="00E15954"/>
    <w:rsid w:val="00E159C4"/>
    <w:rsid w:val="00E16AEA"/>
    <w:rsid w:val="00E16EB9"/>
    <w:rsid w:val="00E2146D"/>
    <w:rsid w:val="00E21770"/>
    <w:rsid w:val="00E32722"/>
    <w:rsid w:val="00E3458C"/>
    <w:rsid w:val="00E42CAE"/>
    <w:rsid w:val="00E4549A"/>
    <w:rsid w:val="00E46AC4"/>
    <w:rsid w:val="00E46F49"/>
    <w:rsid w:val="00E47FCE"/>
    <w:rsid w:val="00E50E51"/>
    <w:rsid w:val="00E514CF"/>
    <w:rsid w:val="00E518A8"/>
    <w:rsid w:val="00E53BE1"/>
    <w:rsid w:val="00E53CCB"/>
    <w:rsid w:val="00E54466"/>
    <w:rsid w:val="00E54494"/>
    <w:rsid w:val="00E54807"/>
    <w:rsid w:val="00E54EA9"/>
    <w:rsid w:val="00E54F8C"/>
    <w:rsid w:val="00E566B8"/>
    <w:rsid w:val="00E605E9"/>
    <w:rsid w:val="00E60EF6"/>
    <w:rsid w:val="00E703B7"/>
    <w:rsid w:val="00E72A07"/>
    <w:rsid w:val="00E746C0"/>
    <w:rsid w:val="00E76ED9"/>
    <w:rsid w:val="00E77DD1"/>
    <w:rsid w:val="00E8026E"/>
    <w:rsid w:val="00E817CA"/>
    <w:rsid w:val="00E81E09"/>
    <w:rsid w:val="00E84837"/>
    <w:rsid w:val="00E863D1"/>
    <w:rsid w:val="00E905D5"/>
    <w:rsid w:val="00E94FE2"/>
    <w:rsid w:val="00EA1977"/>
    <w:rsid w:val="00EA563C"/>
    <w:rsid w:val="00EA5C17"/>
    <w:rsid w:val="00EB13E1"/>
    <w:rsid w:val="00EB2A4A"/>
    <w:rsid w:val="00EB35AF"/>
    <w:rsid w:val="00EB36A8"/>
    <w:rsid w:val="00EB41D0"/>
    <w:rsid w:val="00EB6110"/>
    <w:rsid w:val="00EB643A"/>
    <w:rsid w:val="00EB7408"/>
    <w:rsid w:val="00EC0144"/>
    <w:rsid w:val="00EC3C90"/>
    <w:rsid w:val="00EC4B04"/>
    <w:rsid w:val="00EC523A"/>
    <w:rsid w:val="00EC5BF0"/>
    <w:rsid w:val="00EC5F65"/>
    <w:rsid w:val="00EC6A0E"/>
    <w:rsid w:val="00EC742F"/>
    <w:rsid w:val="00EC7A32"/>
    <w:rsid w:val="00EC7C13"/>
    <w:rsid w:val="00ED028A"/>
    <w:rsid w:val="00ED0926"/>
    <w:rsid w:val="00ED2073"/>
    <w:rsid w:val="00ED2215"/>
    <w:rsid w:val="00ED37D8"/>
    <w:rsid w:val="00ED44A5"/>
    <w:rsid w:val="00ED4B59"/>
    <w:rsid w:val="00ED4E76"/>
    <w:rsid w:val="00ED5DC1"/>
    <w:rsid w:val="00ED749F"/>
    <w:rsid w:val="00EE1102"/>
    <w:rsid w:val="00EE1718"/>
    <w:rsid w:val="00EE2F69"/>
    <w:rsid w:val="00EE4CC8"/>
    <w:rsid w:val="00EE4D3E"/>
    <w:rsid w:val="00EE5D93"/>
    <w:rsid w:val="00EE5E16"/>
    <w:rsid w:val="00EF31D4"/>
    <w:rsid w:val="00EF31EA"/>
    <w:rsid w:val="00EF3671"/>
    <w:rsid w:val="00EF6997"/>
    <w:rsid w:val="00EF69AD"/>
    <w:rsid w:val="00EF736E"/>
    <w:rsid w:val="00EF7376"/>
    <w:rsid w:val="00F05FE7"/>
    <w:rsid w:val="00F06027"/>
    <w:rsid w:val="00F06896"/>
    <w:rsid w:val="00F11010"/>
    <w:rsid w:val="00F11472"/>
    <w:rsid w:val="00F1569E"/>
    <w:rsid w:val="00F156C4"/>
    <w:rsid w:val="00F16BED"/>
    <w:rsid w:val="00F20261"/>
    <w:rsid w:val="00F220A4"/>
    <w:rsid w:val="00F22A7B"/>
    <w:rsid w:val="00F22AE4"/>
    <w:rsid w:val="00F25552"/>
    <w:rsid w:val="00F25FDA"/>
    <w:rsid w:val="00F3053C"/>
    <w:rsid w:val="00F35D0E"/>
    <w:rsid w:val="00F43E88"/>
    <w:rsid w:val="00F44C68"/>
    <w:rsid w:val="00F44C99"/>
    <w:rsid w:val="00F54046"/>
    <w:rsid w:val="00F57287"/>
    <w:rsid w:val="00F61AC2"/>
    <w:rsid w:val="00F65827"/>
    <w:rsid w:val="00F658D5"/>
    <w:rsid w:val="00F65B5E"/>
    <w:rsid w:val="00F67975"/>
    <w:rsid w:val="00F67EE1"/>
    <w:rsid w:val="00F714C0"/>
    <w:rsid w:val="00F7179C"/>
    <w:rsid w:val="00F736E1"/>
    <w:rsid w:val="00F73AC8"/>
    <w:rsid w:val="00F74897"/>
    <w:rsid w:val="00F74FA6"/>
    <w:rsid w:val="00F75296"/>
    <w:rsid w:val="00F7613D"/>
    <w:rsid w:val="00F77326"/>
    <w:rsid w:val="00F77632"/>
    <w:rsid w:val="00F81EEA"/>
    <w:rsid w:val="00F8529D"/>
    <w:rsid w:val="00F857DB"/>
    <w:rsid w:val="00F874CF"/>
    <w:rsid w:val="00F934F1"/>
    <w:rsid w:val="00FA0652"/>
    <w:rsid w:val="00FA0F2F"/>
    <w:rsid w:val="00FA2EA6"/>
    <w:rsid w:val="00FA4D05"/>
    <w:rsid w:val="00FA5BE8"/>
    <w:rsid w:val="00FA5CA5"/>
    <w:rsid w:val="00FA6D41"/>
    <w:rsid w:val="00FA7957"/>
    <w:rsid w:val="00FB1918"/>
    <w:rsid w:val="00FB3A61"/>
    <w:rsid w:val="00FB486F"/>
    <w:rsid w:val="00FB50B3"/>
    <w:rsid w:val="00FB52FC"/>
    <w:rsid w:val="00FC0AA5"/>
    <w:rsid w:val="00FC2539"/>
    <w:rsid w:val="00FC2C2C"/>
    <w:rsid w:val="00FC353B"/>
    <w:rsid w:val="00FC5101"/>
    <w:rsid w:val="00FC6D74"/>
    <w:rsid w:val="00FC704E"/>
    <w:rsid w:val="00FC76E7"/>
    <w:rsid w:val="00FC7CEE"/>
    <w:rsid w:val="00FD05C1"/>
    <w:rsid w:val="00FD1312"/>
    <w:rsid w:val="00FD21DA"/>
    <w:rsid w:val="00FD3606"/>
    <w:rsid w:val="00FD401A"/>
    <w:rsid w:val="00FD4636"/>
    <w:rsid w:val="00FE0E58"/>
    <w:rsid w:val="00FE1479"/>
    <w:rsid w:val="00FE1D61"/>
    <w:rsid w:val="00FE222B"/>
    <w:rsid w:val="00FE2AC6"/>
    <w:rsid w:val="00FE335B"/>
    <w:rsid w:val="00FE6D25"/>
    <w:rsid w:val="00FF380D"/>
    <w:rsid w:val="00FF398A"/>
    <w:rsid w:val="00FF4206"/>
    <w:rsid w:val="00FF51F8"/>
    <w:rsid w:val="00FF636F"/>
    <w:rsid w:val="00F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30" type="connector" idref="#_x0000_s1083"/>
        <o:r id="V:Rule31" type="connector" idref="#_x0000_s1090">
          <o:proxy start="" idref="#_x0000_s1085" connectloc="3"/>
          <o:proxy end="" idref="#_x0000_s1086" connectloc="1"/>
        </o:r>
        <o:r id="V:Rule32" type="connector" idref="#_x0000_s1134"/>
        <o:r id="V:Rule33" type="connector" idref="#_x0000_s1877"/>
        <o:r id="V:Rule34" type="connector" idref="#_x0000_s1869"/>
        <o:r id="V:Rule35" type="connector" idref="#_x0000_s1063">
          <o:proxy start="" idref="#_x0000_s1059" connectloc="3"/>
          <o:proxy end="" idref="#_x0000_s1058" connectloc="1"/>
        </o:r>
        <o:r id="V:Rule36" type="connector" idref="#_x0000_s1870"/>
        <o:r id="V:Rule37" type="connector" idref="#_x0000_s1122">
          <o:proxy start="" idref="#_x0000_s1119" connectloc="1"/>
          <o:proxy end="" idref="#_x0000_s1118" connectloc="3"/>
        </o:r>
        <o:r id="V:Rule38" type="connector" idref="#_x0000_s1847"/>
        <o:r id="V:Rule39" type="connector" idref="#_x0000_s1839"/>
        <o:r id="V:Rule40" type="connector" idref="#_x0000_s1109"/>
        <o:r id="V:Rule41" type="connector" idref="#_x0000_s1879"/>
        <o:r id="V:Rule42" type="connector" idref="#_x0000_s1848"/>
        <o:r id="V:Rule43" type="connector" idref="#_x0000_s1117">
          <o:proxy start="" idref="#_x0000_s1114" connectloc="1"/>
          <o:proxy end="" idref="#_x0000_s1113" connectloc="3"/>
        </o:r>
        <o:r id="V:Rule44" type="connector" idref="#_x0000_s1203"/>
        <o:r id="V:Rule45" type="connector" idref="#_x0000_s1860"/>
        <o:r id="V:Rule46" type="connector" idref="#_x0000_s1132"/>
        <o:r id="V:Rule47" type="connector" idref="#_x0000_s1082"/>
        <o:r id="V:Rule48" type="connector" idref="#_x0000_s1146">
          <o:proxy start="" idref="#_x0000_s1143" connectloc="1"/>
          <o:proxy end="" idref="#_x0000_s1142" connectloc="3"/>
        </o:r>
        <o:r id="V:Rule49" type="connector" idref="#_x0000_s1873"/>
        <o:r id="V:Rule50" type="connector" idref="#_x0000_s1862"/>
        <o:r id="V:Rule51" type="connector" idref="#_x0000_s1861"/>
        <o:r id="V:Rule52" type="connector" idref="#_x0000_s1133"/>
        <o:r id="V:Rule53" type="connector" idref="#_x0000_s1110"/>
        <o:r id="V:Rule54" type="connector" idref="#_x0000_s1073">
          <o:proxy start="" idref="#_x0000_s1059" connectloc="1"/>
          <o:proxy end="" idref="#_x0000_s1069" connectloc="3"/>
        </o:r>
        <o:r id="V:Rule55" type="connector" idref="#_x0000_s1108"/>
        <o:r id="V:Rule56" type="connector" idref="#_x0000_s1846"/>
        <o:r id="V:Rule57" type="connector" idref="#_x0000_s1061">
          <o:proxy start="" idref="#_x0000_s1054" connectloc="3"/>
          <o:proxy end="" idref="#_x0000_s1056" connectloc="1"/>
        </o:r>
        <o:r id="V:Rule58" type="connector" idref="#_x0000_s1844"/>
      </o:rules>
    </o:shapelayout>
  </w:shapeDefaults>
  <w:decimalSymbol w:val="."/>
  <w:listSeparator w:val=","/>
  <w14:docId w14:val="0A3EFA39"/>
  <w15:docId w15:val="{7CF66D7C-8808-4712-971A-CF87DCA8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133CF"/>
    <w:pPr>
      <w:widowControl w:val="0"/>
      <w:wordWrap w:val="0"/>
      <w:autoSpaceDE w:val="0"/>
      <w:autoSpaceDN w:val="0"/>
      <w:spacing w:line="240" w:lineRule="exact"/>
      <w:jc w:val="both"/>
    </w:pPr>
    <w:rPr>
      <w:rFonts w:ascii="Verdana" w:eastAsia="맑은 고딕" w:hAnsi="Verdana"/>
    </w:rPr>
  </w:style>
  <w:style w:type="paragraph" w:styleId="1">
    <w:name w:val="heading 1"/>
    <w:basedOn w:val="a2"/>
    <w:next w:val="a2"/>
    <w:link w:val="1Char"/>
    <w:autoRedefine/>
    <w:uiPriority w:val="9"/>
    <w:qFormat/>
    <w:rsid w:val="00D87DA7"/>
    <w:pPr>
      <w:keepNext/>
      <w:spacing w:before="400" w:after="400" w:line="320" w:lineRule="exact"/>
      <w:outlineLvl w:val="0"/>
    </w:pPr>
    <w:rPr>
      <w:rFonts w:cstheme="majorBidi"/>
      <w:b/>
      <w:kern w:val="0"/>
      <w:sz w:val="24"/>
      <w:szCs w:val="36"/>
    </w:rPr>
  </w:style>
  <w:style w:type="paragraph" w:styleId="2">
    <w:name w:val="heading 2"/>
    <w:basedOn w:val="a2"/>
    <w:next w:val="a2"/>
    <w:link w:val="2Char"/>
    <w:autoRedefine/>
    <w:unhideWhenUsed/>
    <w:qFormat/>
    <w:rsid w:val="00D73706"/>
    <w:pPr>
      <w:keepNext/>
      <w:spacing w:before="400" w:after="200" w:line="320" w:lineRule="exact"/>
      <w:outlineLvl w:val="1"/>
    </w:pPr>
    <w:rPr>
      <w:rFonts w:cstheme="majorBidi"/>
      <w:b/>
      <w:kern w:val="0"/>
    </w:rPr>
  </w:style>
  <w:style w:type="paragraph" w:styleId="3">
    <w:name w:val="heading 3"/>
    <w:basedOn w:val="a2"/>
    <w:next w:val="a2"/>
    <w:link w:val="3Char"/>
    <w:autoRedefine/>
    <w:unhideWhenUsed/>
    <w:qFormat/>
    <w:rsid w:val="00920A53"/>
    <w:pPr>
      <w:keepNext/>
      <w:spacing w:before="400" w:after="160" w:line="320" w:lineRule="exact"/>
      <w:ind w:left="400" w:hangingChars="200" w:hanging="400"/>
      <w:outlineLvl w:val="2"/>
    </w:pPr>
    <w:rPr>
      <w:rFonts w:cstheme="majorBidi"/>
      <w:b/>
      <w:kern w:val="0"/>
    </w:rPr>
  </w:style>
  <w:style w:type="paragraph" w:styleId="4">
    <w:name w:val="heading 4"/>
    <w:basedOn w:val="a2"/>
    <w:next w:val="3"/>
    <w:link w:val="4Char"/>
    <w:autoRedefine/>
    <w:uiPriority w:val="9"/>
    <w:unhideWhenUsed/>
    <w:qFormat/>
    <w:rsid w:val="00200EEF"/>
    <w:pPr>
      <w:keepNext/>
      <w:spacing w:before="400" w:after="120" w:line="320" w:lineRule="exact"/>
      <w:ind w:left="200" w:hangingChars="200" w:hanging="200"/>
      <w:outlineLvl w:val="3"/>
    </w:pPr>
    <w:rPr>
      <w:b/>
      <w:bCs/>
    </w:rPr>
  </w:style>
  <w:style w:type="paragraph" w:styleId="5">
    <w:name w:val="heading 5"/>
    <w:basedOn w:val="4"/>
    <w:next w:val="6"/>
    <w:link w:val="5Char"/>
    <w:autoRedefine/>
    <w:uiPriority w:val="9"/>
    <w:unhideWhenUsed/>
    <w:qFormat/>
    <w:rsid w:val="00EC523A"/>
    <w:pPr>
      <w:ind w:leftChars="500" w:left="5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5"/>
    <w:next w:val="a2"/>
    <w:link w:val="6Char"/>
    <w:autoRedefine/>
    <w:uiPriority w:val="9"/>
    <w:unhideWhenUsed/>
    <w:qFormat/>
    <w:rsid w:val="00EF3671"/>
    <w:pPr>
      <w:ind w:leftChars="600" w:left="600"/>
      <w:outlineLvl w:val="5"/>
    </w:pPr>
    <w:rPr>
      <w:b w:val="0"/>
      <w:bCs w:val="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87DA7"/>
    <w:rPr>
      <w:rFonts w:ascii="Verdana" w:eastAsia="맑은 고딕" w:hAnsi="Verdana" w:cstheme="majorBidi"/>
      <w:b/>
      <w:kern w:val="0"/>
      <w:sz w:val="24"/>
      <w:szCs w:val="36"/>
    </w:rPr>
  </w:style>
  <w:style w:type="character" w:customStyle="1" w:styleId="2Char">
    <w:name w:val="제목 2 Char"/>
    <w:basedOn w:val="a3"/>
    <w:link w:val="2"/>
    <w:rsid w:val="00D73706"/>
    <w:rPr>
      <w:rFonts w:ascii="Verdana" w:eastAsia="맑은 고딕" w:hAnsi="Verdana" w:cstheme="majorBidi"/>
      <w:b/>
      <w:kern w:val="0"/>
    </w:rPr>
  </w:style>
  <w:style w:type="character" w:customStyle="1" w:styleId="3Char">
    <w:name w:val="제목 3 Char"/>
    <w:basedOn w:val="a3"/>
    <w:link w:val="3"/>
    <w:rsid w:val="00920A53"/>
    <w:rPr>
      <w:rFonts w:ascii="Verdana" w:eastAsia="맑은 고딕" w:hAnsi="Verdana" w:cstheme="majorBidi"/>
      <w:b/>
      <w:kern w:val="0"/>
    </w:rPr>
  </w:style>
  <w:style w:type="character" w:customStyle="1" w:styleId="4Char">
    <w:name w:val="제목 4 Char"/>
    <w:basedOn w:val="a3"/>
    <w:link w:val="4"/>
    <w:uiPriority w:val="9"/>
    <w:rsid w:val="00200EEF"/>
    <w:rPr>
      <w:rFonts w:ascii="Verdana" w:eastAsia="맑은 고딕" w:hAnsi="Verdana"/>
      <w:b/>
      <w:bCs/>
    </w:rPr>
  </w:style>
  <w:style w:type="character" w:customStyle="1" w:styleId="6Char">
    <w:name w:val="제목 6 Char"/>
    <w:basedOn w:val="a3"/>
    <w:link w:val="6"/>
    <w:uiPriority w:val="9"/>
    <w:rsid w:val="00EF3671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3"/>
    <w:link w:val="5"/>
    <w:uiPriority w:val="9"/>
    <w:rsid w:val="00EF3671"/>
    <w:rPr>
      <w:rFonts w:asciiTheme="majorHAnsi" w:eastAsiaTheme="majorEastAsia" w:hAnsiTheme="majorHAnsi" w:cstheme="majorBidi"/>
      <w:b/>
      <w:bCs/>
    </w:rPr>
  </w:style>
  <w:style w:type="paragraph" w:customStyle="1" w:styleId="a6">
    <w:name w:val="본문_표준"/>
    <w:basedOn w:val="a2"/>
    <w:autoRedefine/>
    <w:qFormat/>
    <w:rsid w:val="00361CC6"/>
    <w:pPr>
      <w:wordWrap/>
      <w:adjustRightInd w:val="0"/>
      <w:spacing w:before="160" w:after="160" w:line="320" w:lineRule="exact"/>
    </w:pPr>
    <w:rPr>
      <w:rFonts w:asciiTheme="minorEastAsia" w:eastAsiaTheme="minorEastAsia" w:hAnsiTheme="minorEastAsia" w:cs="Verdana"/>
      <w:kern w:val="0"/>
      <w:szCs w:val="24"/>
      <w:shd w:val="clear" w:color="auto" w:fill="FFFFFF"/>
    </w:rPr>
  </w:style>
  <w:style w:type="paragraph" w:customStyle="1" w:styleId="a">
    <w:name w:val="본문_글머리"/>
    <w:basedOn w:val="a6"/>
    <w:autoRedefine/>
    <w:qFormat/>
    <w:rsid w:val="00190A8E"/>
    <w:pPr>
      <w:numPr>
        <w:numId w:val="13"/>
      </w:numPr>
    </w:pPr>
    <w:rPr>
      <w:rFonts w:cs="Arial"/>
      <w:szCs w:val="18"/>
    </w:rPr>
  </w:style>
  <w:style w:type="table" w:styleId="a7">
    <w:name w:val="Table Grid"/>
    <w:basedOn w:val="a4"/>
    <w:uiPriority w:val="59"/>
    <w:rsid w:val="00424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표본문_왼쪽정렬"/>
    <w:basedOn w:val="a6"/>
    <w:autoRedefine/>
    <w:qFormat/>
    <w:rsid w:val="00045F65"/>
    <w:pPr>
      <w:spacing w:before="20" w:after="20" w:line="280" w:lineRule="exact"/>
      <w:jc w:val="left"/>
    </w:pPr>
    <w:rPr>
      <w:sz w:val="18"/>
      <w:szCs w:val="14"/>
    </w:rPr>
  </w:style>
  <w:style w:type="paragraph" w:customStyle="1" w:styleId="a9">
    <w:name w:val="표제목"/>
    <w:basedOn w:val="a8"/>
    <w:autoRedefine/>
    <w:qFormat/>
    <w:rsid w:val="003E2C8E"/>
    <w:pPr>
      <w:jc w:val="center"/>
    </w:pPr>
    <w:rPr>
      <w:rFonts w:ascii="맑은 고딕" w:eastAsia="맑은 고딕"/>
      <w:b/>
      <w:color w:val="000000" w:themeColor="text1"/>
      <w:szCs w:val="18"/>
    </w:rPr>
  </w:style>
  <w:style w:type="paragraph" w:customStyle="1" w:styleId="aa">
    <w:name w:val="표본문_가운데정렬"/>
    <w:basedOn w:val="a8"/>
    <w:autoRedefine/>
    <w:qFormat/>
    <w:rsid w:val="003E2C8E"/>
    <w:pPr>
      <w:jc w:val="center"/>
    </w:pPr>
    <w:rPr>
      <w:szCs w:val="18"/>
    </w:rPr>
  </w:style>
  <w:style w:type="paragraph" w:customStyle="1" w:styleId="A1">
    <w:name w:val="본문_번호A"/>
    <w:basedOn w:val="a"/>
    <w:autoRedefine/>
    <w:qFormat/>
    <w:rsid w:val="009C6BA9"/>
    <w:pPr>
      <w:numPr>
        <w:numId w:val="2"/>
      </w:numPr>
      <w:ind w:leftChars="200" w:left="200"/>
    </w:pPr>
  </w:style>
  <w:style w:type="paragraph" w:customStyle="1" w:styleId="ab">
    <w:name w:val="본문_들여쓰기"/>
    <w:basedOn w:val="a6"/>
    <w:autoRedefine/>
    <w:qFormat/>
    <w:rsid w:val="00B83675"/>
    <w:pPr>
      <w:ind w:leftChars="300" w:left="600"/>
    </w:pPr>
  </w:style>
  <w:style w:type="paragraph" w:customStyle="1" w:styleId="ac">
    <w:name w:val="본문_굵게_검은색"/>
    <w:basedOn w:val="a6"/>
    <w:autoRedefine/>
    <w:qFormat/>
    <w:rsid w:val="00920A53"/>
    <w:rPr>
      <w:b/>
    </w:rPr>
  </w:style>
  <w:style w:type="paragraph" w:customStyle="1" w:styleId="ad">
    <w:name w:val="본문_코드"/>
    <w:basedOn w:val="a6"/>
    <w:autoRedefine/>
    <w:qFormat/>
    <w:rsid w:val="00FC6D74"/>
    <w:pPr>
      <w:spacing w:before="40" w:after="40"/>
      <w:jc w:val="left"/>
    </w:pPr>
    <w:rPr>
      <w:rFonts w:ascii="Courier New" w:hAnsi="Courier New"/>
    </w:rPr>
  </w:style>
  <w:style w:type="paragraph" w:styleId="ae">
    <w:name w:val="header"/>
    <w:basedOn w:val="a2"/>
    <w:link w:val="Char"/>
    <w:uiPriority w:val="99"/>
    <w:unhideWhenUsed/>
    <w:rsid w:val="001F0F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e"/>
    <w:uiPriority w:val="99"/>
    <w:rsid w:val="001F0F01"/>
  </w:style>
  <w:style w:type="paragraph" w:styleId="af">
    <w:name w:val="footer"/>
    <w:basedOn w:val="a2"/>
    <w:link w:val="Char0"/>
    <w:uiPriority w:val="99"/>
    <w:unhideWhenUsed/>
    <w:rsid w:val="001F0F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f"/>
    <w:uiPriority w:val="99"/>
    <w:rsid w:val="001F0F01"/>
  </w:style>
  <w:style w:type="paragraph" w:styleId="af0">
    <w:name w:val="Balloon Text"/>
    <w:basedOn w:val="a2"/>
    <w:link w:val="Char1"/>
    <w:uiPriority w:val="99"/>
    <w:semiHidden/>
    <w:unhideWhenUsed/>
    <w:rsid w:val="001F0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f0"/>
    <w:uiPriority w:val="99"/>
    <w:semiHidden/>
    <w:rsid w:val="001F0F01"/>
    <w:rPr>
      <w:rFonts w:asciiTheme="majorHAnsi" w:eastAsiaTheme="majorEastAsia" w:hAnsiTheme="majorHAnsi" w:cstheme="majorBidi"/>
      <w:sz w:val="18"/>
      <w:szCs w:val="18"/>
    </w:rPr>
  </w:style>
  <w:style w:type="paragraph" w:customStyle="1" w:styleId="af1">
    <w:name w:val="표본문_코드"/>
    <w:basedOn w:val="a8"/>
    <w:autoRedefine/>
    <w:qFormat/>
    <w:rsid w:val="003B1A64"/>
    <w:rPr>
      <w:rFonts w:ascii="Courier New" w:hAnsi="Courier New"/>
    </w:rPr>
  </w:style>
  <w:style w:type="paragraph" w:customStyle="1" w:styleId="af2">
    <w:name w:val="본문_표준_기울임_밑줄"/>
    <w:basedOn w:val="af3"/>
    <w:autoRedefine/>
    <w:qFormat/>
    <w:rsid w:val="00FB52FC"/>
    <w:pPr>
      <w:spacing w:before="60" w:after="60" w:line="200" w:lineRule="exact"/>
    </w:pPr>
    <w:rPr>
      <w:u w:val="single"/>
    </w:rPr>
  </w:style>
  <w:style w:type="paragraph" w:customStyle="1" w:styleId="af3">
    <w:name w:val="본문_표준_기울임"/>
    <w:basedOn w:val="a6"/>
    <w:autoRedefine/>
    <w:qFormat/>
    <w:rsid w:val="00484E55"/>
    <w:rPr>
      <w:rFonts w:cs="Garamond"/>
      <w:i/>
      <w:iCs/>
    </w:rPr>
  </w:style>
  <w:style w:type="paragraph" w:customStyle="1" w:styleId="10">
    <w:name w:val="본문_번호1"/>
    <w:basedOn w:val="A1"/>
    <w:autoRedefine/>
    <w:qFormat/>
    <w:rsid w:val="008B39BB"/>
    <w:pPr>
      <w:numPr>
        <w:numId w:val="0"/>
      </w:numPr>
      <w:ind w:left="400"/>
    </w:pPr>
  </w:style>
  <w:style w:type="paragraph" w:customStyle="1" w:styleId="a0">
    <w:name w:val="본문_글머리_들여쓰기"/>
    <w:basedOn w:val="a"/>
    <w:autoRedefine/>
    <w:qFormat/>
    <w:rsid w:val="00B9103D"/>
    <w:pPr>
      <w:numPr>
        <w:numId w:val="3"/>
      </w:numPr>
      <w:ind w:leftChars="500" w:left="903" w:hanging="403"/>
    </w:pPr>
  </w:style>
  <w:style w:type="paragraph" w:customStyle="1" w:styleId="af4">
    <w:name w:val="본문_작은글씨"/>
    <w:basedOn w:val="a6"/>
    <w:autoRedefine/>
    <w:qFormat/>
    <w:rsid w:val="00C6320E"/>
    <w:pPr>
      <w:spacing w:before="40" w:after="40" w:line="200" w:lineRule="exact"/>
    </w:pPr>
    <w:rPr>
      <w:sz w:val="16"/>
      <w:szCs w:val="14"/>
    </w:rPr>
  </w:style>
  <w:style w:type="paragraph" w:customStyle="1" w:styleId="af5">
    <w:name w:val="표본문_왼쪽정렬_굵게"/>
    <w:basedOn w:val="a8"/>
    <w:autoRedefine/>
    <w:qFormat/>
    <w:rsid w:val="00C05BF4"/>
    <w:rPr>
      <w:rFonts w:cs="Verdana-Bold"/>
      <w:bCs/>
      <w:szCs w:val="16"/>
      <w:shd w:val="pct15" w:color="auto" w:fill="FFFFFF"/>
    </w:rPr>
  </w:style>
  <w:style w:type="paragraph" w:customStyle="1" w:styleId="af6">
    <w:name w:val="본문_작은글씨_붉은색_굵게"/>
    <w:basedOn w:val="af4"/>
    <w:autoRedefine/>
    <w:qFormat/>
    <w:rsid w:val="00704B8B"/>
    <w:rPr>
      <w:b/>
      <w:color w:val="FF0000"/>
    </w:rPr>
  </w:style>
  <w:style w:type="paragraph" w:customStyle="1" w:styleId="af7">
    <w:name w:val="본문_작은글씨_붉은색_굵게_기울임"/>
    <w:basedOn w:val="af6"/>
    <w:autoRedefine/>
    <w:qFormat/>
    <w:rsid w:val="00704B8B"/>
    <w:rPr>
      <w:i/>
    </w:rPr>
  </w:style>
  <w:style w:type="paragraph" w:customStyle="1" w:styleId="af8">
    <w:name w:val="본문_작은글씨_검은색_굵게"/>
    <w:basedOn w:val="af6"/>
    <w:autoRedefine/>
    <w:qFormat/>
    <w:rsid w:val="00C6320E"/>
    <w:rPr>
      <w:rFonts w:hAnsi="맑은 고딕"/>
      <w:bCs/>
      <w:color w:val="330000"/>
    </w:rPr>
  </w:style>
  <w:style w:type="paragraph" w:customStyle="1" w:styleId="af9">
    <w:name w:val="본문_작은글씨_검은색_굵게_기울임"/>
    <w:basedOn w:val="af8"/>
    <w:autoRedefine/>
    <w:qFormat/>
    <w:rsid w:val="00704B8B"/>
    <w:rPr>
      <w:i/>
    </w:rPr>
  </w:style>
  <w:style w:type="paragraph" w:customStyle="1" w:styleId="0">
    <w:name w:val="제목 0"/>
    <w:basedOn w:val="1"/>
    <w:autoRedefine/>
    <w:qFormat/>
    <w:rsid w:val="00704B8B"/>
    <w:pPr>
      <w:spacing w:line="280" w:lineRule="exact"/>
    </w:pPr>
    <w:rPr>
      <w:sz w:val="28"/>
    </w:rPr>
  </w:style>
  <w:style w:type="paragraph" w:customStyle="1" w:styleId="afa">
    <w:name w:val="본문_굵게_붉은색"/>
    <w:basedOn w:val="ac"/>
    <w:autoRedefine/>
    <w:qFormat/>
    <w:rsid w:val="00A97F31"/>
    <w:rPr>
      <w:color w:val="FF0000"/>
    </w:rPr>
  </w:style>
  <w:style w:type="paragraph" w:customStyle="1" w:styleId="afb">
    <w:name w:val="본문_굵게_붉은색_기울임"/>
    <w:basedOn w:val="afa"/>
    <w:autoRedefine/>
    <w:qFormat/>
    <w:rsid w:val="00F44C99"/>
    <w:rPr>
      <w:i/>
    </w:rPr>
  </w:style>
  <w:style w:type="paragraph" w:customStyle="1" w:styleId="afc">
    <w:name w:val="본문_굵게_검은색_기울임"/>
    <w:basedOn w:val="afb"/>
    <w:autoRedefine/>
    <w:qFormat/>
    <w:rsid w:val="00704B8B"/>
  </w:style>
  <w:style w:type="paragraph" w:customStyle="1" w:styleId="afd">
    <w:name w:val="표지_큰제목"/>
    <w:basedOn w:val="0"/>
    <w:autoRedefine/>
    <w:qFormat/>
    <w:rsid w:val="00EF3671"/>
    <w:pPr>
      <w:spacing w:line="440" w:lineRule="exact"/>
    </w:pPr>
    <w:rPr>
      <w:sz w:val="40"/>
    </w:rPr>
  </w:style>
  <w:style w:type="paragraph" w:customStyle="1" w:styleId="afe">
    <w:name w:val="표지_작은제목"/>
    <w:basedOn w:val="afd"/>
    <w:autoRedefine/>
    <w:qFormat/>
    <w:rsid w:val="00EF3671"/>
    <w:pPr>
      <w:spacing w:line="360" w:lineRule="exact"/>
    </w:pPr>
    <w:rPr>
      <w:sz w:val="28"/>
    </w:rPr>
  </w:style>
  <w:style w:type="paragraph" w:customStyle="1" w:styleId="aff">
    <w:name w:val="제목_가운데"/>
    <w:basedOn w:val="1"/>
    <w:autoRedefine/>
    <w:qFormat/>
    <w:rsid w:val="00EF3671"/>
    <w:pPr>
      <w:jc w:val="center"/>
    </w:pPr>
    <w:rPr>
      <w:sz w:val="28"/>
    </w:rPr>
  </w:style>
  <w:style w:type="paragraph" w:customStyle="1" w:styleId="aff0">
    <w:name w:val="제목_가운데_밑줄"/>
    <w:basedOn w:val="aff"/>
    <w:autoRedefine/>
    <w:qFormat/>
    <w:rsid w:val="00FB52FC"/>
    <w:rPr>
      <w:u w:val="single"/>
    </w:rPr>
  </w:style>
  <w:style w:type="paragraph" w:customStyle="1" w:styleId="aff1">
    <w:name w:val="표본문"/>
    <w:basedOn w:val="a2"/>
    <w:autoRedefine/>
    <w:qFormat/>
    <w:rsid w:val="00E54F8C"/>
    <w:pPr>
      <w:wordWrap/>
      <w:autoSpaceDE/>
      <w:autoSpaceDN/>
      <w:spacing w:before="40" w:after="40"/>
      <w:jc w:val="left"/>
    </w:pPr>
    <w:rPr>
      <w:rFonts w:cs="Times New Roman"/>
      <w:kern w:val="0"/>
      <w:sz w:val="18"/>
    </w:rPr>
  </w:style>
  <w:style w:type="paragraph" w:customStyle="1" w:styleId="aff2">
    <w:name w:val="표헤더"/>
    <w:basedOn w:val="aff3"/>
    <w:autoRedefine/>
    <w:qFormat/>
    <w:rsid w:val="001C4255"/>
    <w:pPr>
      <w:wordWrap/>
      <w:autoSpaceDE/>
      <w:autoSpaceDN/>
      <w:spacing w:before="120"/>
      <w:outlineLvl w:val="9"/>
    </w:pPr>
    <w:rPr>
      <w:rFonts w:ascii="Verdana" w:eastAsia="맑은 고딕" w:hAnsi="Verdana" w:cs="Times New Roman"/>
      <w:bCs w:val="0"/>
      <w:kern w:val="0"/>
      <w:sz w:val="18"/>
      <w:szCs w:val="28"/>
    </w:rPr>
  </w:style>
  <w:style w:type="paragraph" w:styleId="aff3">
    <w:name w:val="Title"/>
    <w:basedOn w:val="a2"/>
    <w:next w:val="a2"/>
    <w:link w:val="Char2"/>
    <w:uiPriority w:val="10"/>
    <w:qFormat/>
    <w:rsid w:val="001C425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3"/>
    <w:link w:val="aff3"/>
    <w:uiPriority w:val="10"/>
    <w:rsid w:val="001C42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f4">
    <w:name w:val="표지_큰제목_오른쪽정렬"/>
    <w:basedOn w:val="afd"/>
    <w:autoRedefine/>
    <w:qFormat/>
    <w:rsid w:val="00A507E4"/>
    <w:pPr>
      <w:spacing w:line="480" w:lineRule="exact"/>
      <w:jc w:val="right"/>
    </w:pPr>
    <w:rPr>
      <w:sz w:val="44"/>
    </w:rPr>
  </w:style>
  <w:style w:type="paragraph" w:customStyle="1" w:styleId="aff5">
    <w:name w:val="표지_작은제목_오른쪽정렬"/>
    <w:basedOn w:val="afe"/>
    <w:autoRedefine/>
    <w:qFormat/>
    <w:rsid w:val="00E2146D"/>
    <w:pPr>
      <w:jc w:val="right"/>
    </w:pPr>
  </w:style>
  <w:style w:type="paragraph" w:styleId="11">
    <w:name w:val="toc 1"/>
    <w:basedOn w:val="a2"/>
    <w:autoRedefine/>
    <w:uiPriority w:val="39"/>
    <w:qFormat/>
    <w:rsid w:val="00931DDF"/>
    <w:pPr>
      <w:spacing w:before="120" w:after="120"/>
      <w:jc w:val="left"/>
    </w:pPr>
    <w:rPr>
      <w:rFonts w:asciiTheme="majorHAnsi" w:eastAsiaTheme="majorHAnsi"/>
      <w:b/>
      <w:bCs/>
      <w:caps/>
      <w:szCs w:val="24"/>
    </w:rPr>
  </w:style>
  <w:style w:type="paragraph" w:styleId="aff6">
    <w:name w:val="footnote text"/>
    <w:basedOn w:val="a2"/>
    <w:link w:val="Char3"/>
    <w:semiHidden/>
    <w:rsid w:val="00AC19C4"/>
    <w:pPr>
      <w:widowControl/>
      <w:wordWrap/>
      <w:autoSpaceDE/>
      <w:autoSpaceDN/>
      <w:spacing w:before="60" w:after="60"/>
      <w:ind w:left="1152"/>
      <w:jc w:val="left"/>
    </w:pPr>
    <w:rPr>
      <w:rFonts w:ascii="Arial" w:hAnsi="Arial" w:cs="Times New Roman"/>
      <w:kern w:val="0"/>
      <w:szCs w:val="20"/>
      <w:lang w:val="en-GB" w:eastAsia="en-US"/>
    </w:rPr>
  </w:style>
  <w:style w:type="character" w:customStyle="1" w:styleId="Char3">
    <w:name w:val="각주 텍스트 Char"/>
    <w:basedOn w:val="a3"/>
    <w:link w:val="aff6"/>
    <w:semiHidden/>
    <w:rsid w:val="00AC19C4"/>
    <w:rPr>
      <w:rFonts w:ascii="Arial" w:hAnsi="Arial" w:cs="Times New Roman"/>
      <w:kern w:val="0"/>
      <w:szCs w:val="20"/>
      <w:lang w:val="en-GB" w:eastAsia="en-US"/>
    </w:rPr>
  </w:style>
  <w:style w:type="character" w:styleId="aff7">
    <w:name w:val="footnote reference"/>
    <w:basedOn w:val="a3"/>
    <w:semiHidden/>
    <w:rsid w:val="00AC19C4"/>
    <w:rPr>
      <w:vertAlign w:val="superscript"/>
    </w:rPr>
  </w:style>
  <w:style w:type="paragraph" w:styleId="TOC">
    <w:name w:val="TOC Heading"/>
    <w:basedOn w:val="1"/>
    <w:next w:val="a2"/>
    <w:uiPriority w:val="39"/>
    <w:unhideWhenUsed/>
    <w:qFormat/>
    <w:rsid w:val="006D7517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rFonts w:asciiTheme="majorHAnsi" w:eastAsiaTheme="majorEastAsia" w:hAnsiTheme="majorHAnsi"/>
      <w:bCs/>
      <w:color w:val="365F91" w:themeColor="accent1" w:themeShade="BF"/>
      <w:sz w:val="28"/>
      <w:szCs w:val="28"/>
    </w:rPr>
  </w:style>
  <w:style w:type="paragraph" w:styleId="20">
    <w:name w:val="toc 2"/>
    <w:basedOn w:val="a2"/>
    <w:next w:val="a2"/>
    <w:autoRedefine/>
    <w:uiPriority w:val="39"/>
    <w:unhideWhenUsed/>
    <w:qFormat/>
    <w:rsid w:val="00980F1E"/>
    <w:pPr>
      <w:spacing w:before="120" w:after="120"/>
      <w:ind w:leftChars="150" w:left="150"/>
      <w:jc w:val="left"/>
    </w:pPr>
    <w:rPr>
      <w:rFonts w:asciiTheme="minorHAnsi" w:eastAsiaTheme="minorHAnsi"/>
      <w:bCs/>
      <w:sz w:val="18"/>
      <w:szCs w:val="20"/>
    </w:rPr>
  </w:style>
  <w:style w:type="paragraph" w:styleId="30">
    <w:name w:val="toc 3"/>
    <w:basedOn w:val="a2"/>
    <w:next w:val="a2"/>
    <w:autoRedefine/>
    <w:uiPriority w:val="39"/>
    <w:unhideWhenUsed/>
    <w:qFormat/>
    <w:rsid w:val="00980F1E"/>
    <w:pPr>
      <w:spacing w:before="120" w:after="120" w:line="200" w:lineRule="exact"/>
      <w:ind w:leftChars="300" w:left="300"/>
    </w:pPr>
    <w:rPr>
      <w:rFonts w:asciiTheme="minorHAnsi" w:eastAsiaTheme="minorHAnsi"/>
      <w:sz w:val="18"/>
      <w:szCs w:val="20"/>
    </w:rPr>
  </w:style>
  <w:style w:type="paragraph" w:styleId="40">
    <w:name w:val="toc 4"/>
    <w:basedOn w:val="a2"/>
    <w:next w:val="a2"/>
    <w:autoRedefine/>
    <w:uiPriority w:val="39"/>
    <w:unhideWhenUsed/>
    <w:rsid w:val="00C1556B"/>
    <w:pPr>
      <w:ind w:left="400"/>
      <w:jc w:val="left"/>
    </w:pPr>
    <w:rPr>
      <w:rFonts w:asciiTheme="minorHAnsi" w:eastAsiaTheme="minorHAnsi"/>
      <w:szCs w:val="20"/>
    </w:rPr>
  </w:style>
  <w:style w:type="paragraph" w:styleId="9">
    <w:name w:val="toc 9"/>
    <w:basedOn w:val="a2"/>
    <w:next w:val="a2"/>
    <w:autoRedefine/>
    <w:uiPriority w:val="39"/>
    <w:unhideWhenUsed/>
    <w:rsid w:val="006D7517"/>
    <w:pPr>
      <w:ind w:left="1400"/>
      <w:jc w:val="left"/>
    </w:pPr>
    <w:rPr>
      <w:rFonts w:asciiTheme="minorHAnsi" w:eastAsiaTheme="minorHAnsi"/>
      <w:szCs w:val="20"/>
    </w:rPr>
  </w:style>
  <w:style w:type="character" w:styleId="aff8">
    <w:name w:val="Hyperlink"/>
    <w:basedOn w:val="a3"/>
    <w:uiPriority w:val="99"/>
    <w:unhideWhenUsed/>
    <w:rsid w:val="006D7517"/>
    <w:rPr>
      <w:color w:val="0000FF" w:themeColor="hyperlink"/>
      <w:u w:val="single"/>
    </w:rPr>
  </w:style>
  <w:style w:type="paragraph" w:styleId="aff9">
    <w:name w:val="List Paragraph"/>
    <w:basedOn w:val="a2"/>
    <w:uiPriority w:val="34"/>
    <w:qFormat/>
    <w:rsid w:val="00995CD6"/>
    <w:pPr>
      <w:ind w:leftChars="400" w:left="800"/>
    </w:pPr>
  </w:style>
  <w:style w:type="paragraph" w:styleId="HTML">
    <w:name w:val="HTML Preformatted"/>
    <w:basedOn w:val="a2"/>
    <w:link w:val="HTMLChar"/>
    <w:rsid w:val="00065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character" w:customStyle="1" w:styleId="HTMLChar">
    <w:name w:val="미리 서식이 지정된 HTML Char"/>
    <w:basedOn w:val="a3"/>
    <w:link w:val="HTML"/>
    <w:rsid w:val="00065DBB"/>
    <w:rPr>
      <w:rFonts w:ascii="돋움" w:eastAsia="돋움" w:hAnsi="돋움" w:cs="Courier New"/>
      <w:kern w:val="0"/>
      <w:szCs w:val="20"/>
    </w:rPr>
  </w:style>
  <w:style w:type="character" w:styleId="affa">
    <w:name w:val="Strong"/>
    <w:basedOn w:val="a3"/>
    <w:uiPriority w:val="22"/>
    <w:qFormat/>
    <w:rsid w:val="00065DBB"/>
    <w:rPr>
      <w:b/>
      <w:bCs/>
    </w:rPr>
  </w:style>
  <w:style w:type="character" w:styleId="affb">
    <w:name w:val="Emphasis"/>
    <w:basedOn w:val="a3"/>
    <w:uiPriority w:val="20"/>
    <w:qFormat/>
    <w:rsid w:val="00FD3606"/>
    <w:rPr>
      <w:i/>
      <w:iCs/>
    </w:rPr>
  </w:style>
  <w:style w:type="paragraph" w:styleId="affc">
    <w:name w:val="Normal (Web)"/>
    <w:basedOn w:val="a2"/>
    <w:uiPriority w:val="99"/>
    <w:rsid w:val="00FD360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3"/>
    <w:uiPriority w:val="99"/>
    <w:rsid w:val="003C339F"/>
    <w:rPr>
      <w:rFonts w:ascii="굴림체" w:eastAsia="굴림체" w:hAnsi="굴림체" w:cs="굴림체"/>
      <w:sz w:val="24"/>
      <w:szCs w:val="24"/>
    </w:rPr>
  </w:style>
  <w:style w:type="character" w:styleId="affd">
    <w:name w:val="FollowedHyperlink"/>
    <w:basedOn w:val="a3"/>
    <w:rsid w:val="003C339F"/>
    <w:rPr>
      <w:color w:val="800080"/>
      <w:u w:val="single"/>
    </w:rPr>
  </w:style>
  <w:style w:type="paragraph" w:customStyle="1" w:styleId="12">
    <w:name w:val="본문1"/>
    <w:basedOn w:val="a2"/>
    <w:autoRedefine/>
    <w:qFormat/>
    <w:rsid w:val="00322ED2"/>
    <w:pPr>
      <w:wordWrap/>
      <w:adjustRightInd w:val="0"/>
      <w:spacing w:before="120" w:after="120"/>
    </w:pPr>
    <w:rPr>
      <w:rFonts w:cs="Verdana"/>
      <w:color w:val="000000"/>
      <w:kern w:val="0"/>
      <w:sz w:val="18"/>
      <w:szCs w:val="16"/>
    </w:rPr>
  </w:style>
  <w:style w:type="paragraph" w:customStyle="1" w:styleId="affe">
    <w:name w:val="본문_코드_들여쓰기"/>
    <w:basedOn w:val="ad"/>
    <w:autoRedefine/>
    <w:qFormat/>
    <w:rsid w:val="003302EA"/>
    <w:pPr>
      <w:ind w:leftChars="200" w:left="200"/>
    </w:pPr>
  </w:style>
  <w:style w:type="paragraph" w:styleId="z-">
    <w:name w:val="HTML Top of Form"/>
    <w:basedOn w:val="a2"/>
    <w:next w:val="a2"/>
    <w:link w:val="z-Char"/>
    <w:hidden/>
    <w:uiPriority w:val="99"/>
    <w:semiHidden/>
    <w:unhideWhenUsed/>
    <w:rsid w:val="00796B15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3"/>
    <w:link w:val="z-"/>
    <w:uiPriority w:val="99"/>
    <w:semiHidden/>
    <w:rsid w:val="00796B15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2"/>
    <w:next w:val="a2"/>
    <w:link w:val="z-Char0"/>
    <w:hidden/>
    <w:uiPriority w:val="99"/>
    <w:semiHidden/>
    <w:unhideWhenUsed/>
    <w:rsid w:val="00796B15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3"/>
    <w:link w:val="z-0"/>
    <w:uiPriority w:val="99"/>
    <w:semiHidden/>
    <w:rsid w:val="00796B15"/>
    <w:rPr>
      <w:rFonts w:ascii="Arial" w:eastAsia="굴림" w:hAnsi="Arial" w:cs="Arial"/>
      <w:vanish/>
      <w:kern w:val="0"/>
      <w:sz w:val="16"/>
      <w:szCs w:val="16"/>
    </w:rPr>
  </w:style>
  <w:style w:type="character" w:styleId="afff">
    <w:name w:val="annotation reference"/>
    <w:basedOn w:val="a3"/>
    <w:uiPriority w:val="99"/>
    <w:semiHidden/>
    <w:unhideWhenUsed/>
    <w:rsid w:val="00185FC6"/>
    <w:rPr>
      <w:sz w:val="18"/>
      <w:szCs w:val="18"/>
    </w:rPr>
  </w:style>
  <w:style w:type="paragraph" w:styleId="afff0">
    <w:name w:val="annotation text"/>
    <w:basedOn w:val="a2"/>
    <w:link w:val="Char4"/>
    <w:uiPriority w:val="99"/>
    <w:semiHidden/>
    <w:unhideWhenUsed/>
    <w:rsid w:val="00185FC6"/>
    <w:pPr>
      <w:jc w:val="left"/>
    </w:pPr>
  </w:style>
  <w:style w:type="character" w:customStyle="1" w:styleId="Char4">
    <w:name w:val="메모 텍스트 Char"/>
    <w:basedOn w:val="a3"/>
    <w:link w:val="afff0"/>
    <w:uiPriority w:val="99"/>
    <w:semiHidden/>
    <w:rsid w:val="00185FC6"/>
    <w:rPr>
      <w:rFonts w:ascii="Verdana" w:eastAsia="맑은 고딕" w:hAnsi="Verdana"/>
    </w:rPr>
  </w:style>
  <w:style w:type="paragraph" w:styleId="afff1">
    <w:name w:val="annotation subject"/>
    <w:basedOn w:val="afff0"/>
    <w:next w:val="afff0"/>
    <w:link w:val="Char5"/>
    <w:uiPriority w:val="99"/>
    <w:semiHidden/>
    <w:unhideWhenUsed/>
    <w:rsid w:val="00185FC6"/>
    <w:rPr>
      <w:b/>
      <w:bCs/>
    </w:rPr>
  </w:style>
  <w:style w:type="character" w:customStyle="1" w:styleId="Char5">
    <w:name w:val="메모 주제 Char"/>
    <w:basedOn w:val="Char4"/>
    <w:link w:val="afff1"/>
    <w:uiPriority w:val="99"/>
    <w:semiHidden/>
    <w:rsid w:val="00185FC6"/>
    <w:rPr>
      <w:rFonts w:ascii="Verdana" w:eastAsia="맑은 고딕" w:hAnsi="Verdana"/>
      <w:b/>
      <w:bCs/>
    </w:rPr>
  </w:style>
  <w:style w:type="paragraph" w:customStyle="1" w:styleId="afff2">
    <w:name w:val="바탕글"/>
    <w:basedOn w:val="a2"/>
    <w:rsid w:val="009E12A9"/>
    <w:pPr>
      <w:shd w:val="clear" w:color="auto" w:fill="FFFFFF"/>
      <w:snapToGrid w:val="0"/>
      <w:spacing w:line="36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90">
    <w:name w:val="각주내용(신명조9)"/>
    <w:basedOn w:val="a2"/>
    <w:rsid w:val="009E12A9"/>
    <w:pPr>
      <w:shd w:val="clear" w:color="auto" w:fill="FFFFFF"/>
      <w:snapToGrid w:val="0"/>
      <w:spacing w:line="336" w:lineRule="auto"/>
      <w:ind w:left="600" w:right="200" w:hanging="4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50">
    <w:name w:val="toc 5"/>
    <w:basedOn w:val="a2"/>
    <w:next w:val="a2"/>
    <w:autoRedefine/>
    <w:uiPriority w:val="39"/>
    <w:unhideWhenUsed/>
    <w:rsid w:val="00C1556B"/>
    <w:pPr>
      <w:ind w:left="600"/>
      <w:jc w:val="left"/>
    </w:pPr>
    <w:rPr>
      <w:rFonts w:asciiTheme="minorHAnsi" w:eastAsiaTheme="minorHAnsi"/>
      <w:szCs w:val="20"/>
    </w:rPr>
  </w:style>
  <w:style w:type="paragraph" w:styleId="60">
    <w:name w:val="toc 6"/>
    <w:basedOn w:val="a2"/>
    <w:next w:val="a2"/>
    <w:autoRedefine/>
    <w:uiPriority w:val="39"/>
    <w:unhideWhenUsed/>
    <w:rsid w:val="00C1556B"/>
    <w:pPr>
      <w:ind w:left="800"/>
      <w:jc w:val="left"/>
    </w:pPr>
    <w:rPr>
      <w:rFonts w:asciiTheme="minorHAnsi" w:eastAsiaTheme="minorHAnsi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C1556B"/>
    <w:pPr>
      <w:ind w:left="1000"/>
      <w:jc w:val="left"/>
    </w:pPr>
    <w:rPr>
      <w:rFonts w:asciiTheme="minorHAnsi" w:eastAsiaTheme="minorHAnsi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C1556B"/>
    <w:pPr>
      <w:ind w:left="1200"/>
      <w:jc w:val="left"/>
    </w:pPr>
    <w:rPr>
      <w:rFonts w:asciiTheme="minorHAnsi" w:eastAsiaTheme="minorHAnsi"/>
      <w:szCs w:val="20"/>
    </w:rPr>
  </w:style>
  <w:style w:type="paragraph" w:customStyle="1" w:styleId="afff3">
    <w:name w:val="표본문_가운데정렬_굵게"/>
    <w:basedOn w:val="aa"/>
    <w:qFormat/>
    <w:rsid w:val="003D335F"/>
    <w:rPr>
      <w:rFonts w:ascii="Verdana" w:eastAsia="맑은 고딕" w:hAnsi="Verdana"/>
      <w:b/>
    </w:rPr>
  </w:style>
  <w:style w:type="paragraph" w:customStyle="1" w:styleId="afff4">
    <w:name w:val="본문_표준_오른쪽 정렬"/>
    <w:basedOn w:val="a6"/>
    <w:qFormat/>
    <w:rsid w:val="00590962"/>
    <w:pPr>
      <w:jc w:val="right"/>
    </w:pPr>
  </w:style>
  <w:style w:type="paragraph" w:customStyle="1" w:styleId="afff5">
    <w:name w:val="표지_큰제목_가운데정렬"/>
    <w:basedOn w:val="aff4"/>
    <w:qFormat/>
    <w:rsid w:val="00241865"/>
    <w:pPr>
      <w:jc w:val="center"/>
    </w:pPr>
  </w:style>
  <w:style w:type="paragraph" w:customStyle="1" w:styleId="afff6">
    <w:name w:val="표본문_오른쪽정렬"/>
    <w:basedOn w:val="a8"/>
    <w:qFormat/>
    <w:rsid w:val="00950957"/>
    <w:pPr>
      <w:jc w:val="right"/>
    </w:pPr>
  </w:style>
  <w:style w:type="paragraph" w:customStyle="1" w:styleId="afff7">
    <w:name w:val="표본문_왼쪽_붉은색"/>
    <w:basedOn w:val="a8"/>
    <w:qFormat/>
    <w:rsid w:val="003454AC"/>
    <w:rPr>
      <w:color w:val="FF0000"/>
    </w:rPr>
  </w:style>
  <w:style w:type="paragraph" w:customStyle="1" w:styleId="afff8">
    <w:name w:val="표본문_오른쪽_붉은색"/>
    <w:basedOn w:val="afff6"/>
    <w:qFormat/>
    <w:rsid w:val="003454AC"/>
    <w:rPr>
      <w:color w:val="FF0000"/>
    </w:rPr>
  </w:style>
  <w:style w:type="paragraph" w:customStyle="1" w:styleId="hstyle0">
    <w:name w:val="hstyle0"/>
    <w:basedOn w:val="a2"/>
    <w:rsid w:val="00083664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fff9">
    <w:name w:val="No Spacing"/>
    <w:uiPriority w:val="1"/>
    <w:qFormat/>
    <w:rsid w:val="00083664"/>
    <w:pPr>
      <w:widowControl w:val="0"/>
      <w:wordWrap w:val="0"/>
      <w:autoSpaceDE w:val="0"/>
      <w:autoSpaceDN w:val="0"/>
      <w:jc w:val="both"/>
    </w:pPr>
    <w:rPr>
      <w:rFonts w:ascii="Verdana" w:eastAsia="맑은 고딕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8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65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61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1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59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662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02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8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301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676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1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9643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2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8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28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137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6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27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24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60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55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49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86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92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83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1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68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2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6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3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25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92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6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79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32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79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2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3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51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86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5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53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36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7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2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34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2651">
              <w:marLeft w:val="0"/>
              <w:marRight w:val="0"/>
              <w:marTop w:val="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3159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3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724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15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4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7114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7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9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91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05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4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9661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33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53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1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19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8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0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9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698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106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9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7236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1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07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73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6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6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49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34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44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34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9607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79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76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54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19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76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5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54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8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29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2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3836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1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8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7878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931831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45711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786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972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2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91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82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44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8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6324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67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4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7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9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548925">
                                  <w:marLeft w:val="-90"/>
                                  <w:marRight w:val="-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33203">
                                      <w:marLeft w:val="-90"/>
                                      <w:marRight w:val="-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82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1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0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41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7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6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82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47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975">
                          <w:marLeft w:val="0"/>
                          <w:marRight w:val="1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283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0427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405825">
                      <w:marLeft w:val="0"/>
                      <w:marRight w:val="135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63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9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4796">
                      <w:marLeft w:val="0"/>
                      <w:marRight w:val="0"/>
                      <w:marTop w:val="300"/>
                      <w:marBottom w:val="0"/>
                      <w:divBdr>
                        <w:top w:val="single" w:sz="12" w:space="14" w:color="C7C7C7"/>
                        <w:left w:val="single" w:sz="12" w:space="14" w:color="C7C7C7"/>
                        <w:bottom w:val="single" w:sz="12" w:space="7" w:color="C7C7C7"/>
                        <w:right w:val="single" w:sz="12" w:space="0" w:color="C7C7C7"/>
                      </w:divBdr>
                    </w:div>
                  </w:divsChild>
                </w:div>
              </w:divsChild>
            </w:div>
            <w:div w:id="1252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26">
              <w:marLeft w:val="0"/>
              <w:marRight w:val="0"/>
              <w:marTop w:val="0"/>
              <w:marBottom w:val="0"/>
              <w:divBdr>
                <w:top w:val="single" w:sz="6" w:space="13" w:color="888888"/>
                <w:left w:val="single" w:sz="6" w:space="15" w:color="888888"/>
                <w:bottom w:val="single" w:sz="6" w:space="8" w:color="888888"/>
                <w:right w:val="single" w:sz="6" w:space="15" w:color="888888"/>
              </w:divBdr>
              <w:divsChild>
                <w:div w:id="129447779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  <w:divsChild>
                    <w:div w:id="387218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1F1F1"/>
                        <w:left w:val="single" w:sz="6" w:space="14" w:color="F1F1F1"/>
                        <w:bottom w:val="single" w:sz="6" w:space="8" w:color="F1F1F1"/>
                        <w:right w:val="single" w:sz="6" w:space="0" w:color="F1F1F1"/>
                      </w:divBdr>
                    </w:div>
                  </w:divsChild>
                </w:div>
                <w:div w:id="1362053814">
                  <w:marLeft w:val="0"/>
                  <w:marRight w:val="0"/>
                  <w:marTop w:val="150"/>
                  <w:marBottom w:val="0"/>
                  <w:divBdr>
                    <w:top w:val="single" w:sz="6" w:space="8" w:color="E8E8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5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3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1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6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0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2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6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4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85793">
              <w:marLeft w:val="0"/>
              <w:marRight w:val="0"/>
              <w:marTop w:val="0"/>
              <w:marBottom w:val="0"/>
              <w:divBdr>
                <w:top w:val="single" w:sz="6" w:space="13" w:color="888888"/>
                <w:left w:val="single" w:sz="6" w:space="15" w:color="888888"/>
                <w:bottom w:val="single" w:sz="6" w:space="8" w:color="888888"/>
                <w:right w:val="single" w:sz="6" w:space="15" w:color="888888"/>
              </w:divBdr>
              <w:divsChild>
                <w:div w:id="1231038378">
                  <w:marLeft w:val="0"/>
                  <w:marRight w:val="0"/>
                  <w:marTop w:val="150"/>
                  <w:marBottom w:val="0"/>
                  <w:divBdr>
                    <w:top w:val="single" w:sz="6" w:space="8" w:color="E8E8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16438">
              <w:marLeft w:val="0"/>
              <w:marRight w:val="0"/>
              <w:marTop w:val="0"/>
              <w:marBottom w:val="0"/>
              <w:divBdr>
                <w:top w:val="single" w:sz="6" w:space="13" w:color="888888"/>
                <w:left w:val="single" w:sz="6" w:space="15" w:color="888888"/>
                <w:bottom w:val="single" w:sz="6" w:space="8" w:color="888888"/>
                <w:right w:val="single" w:sz="6" w:space="15" w:color="888888"/>
              </w:divBdr>
              <w:divsChild>
                <w:div w:id="2044091210">
                  <w:marLeft w:val="0"/>
                  <w:marRight w:val="0"/>
                  <w:marTop w:val="150"/>
                  <w:marBottom w:val="0"/>
                  <w:divBdr>
                    <w:top w:val="single" w:sz="6" w:space="8" w:color="E8E8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777777"/>
                            <w:left w:val="single" w:sz="12" w:space="0" w:color="777777"/>
                            <w:bottom w:val="single" w:sz="12" w:space="0" w:color="777777"/>
                            <w:right w:val="single" w:sz="12" w:space="0" w:color="777777"/>
                          </w:divBdr>
                          <w:divsChild>
                            <w:div w:id="1304852567">
                              <w:marLeft w:val="300"/>
                              <w:marRight w:val="30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FDFDF"/>
                                    <w:left w:val="single" w:sz="6" w:space="11" w:color="DFDFDF"/>
                                    <w:bottom w:val="single" w:sz="6" w:space="1" w:color="DFDFDF"/>
                                    <w:right w:val="single" w:sz="6" w:space="11" w:color="DFDFD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8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777777"/>
                            <w:left w:val="single" w:sz="12" w:space="0" w:color="777777"/>
                            <w:bottom w:val="single" w:sz="12" w:space="0" w:color="777777"/>
                            <w:right w:val="single" w:sz="12" w:space="0" w:color="777777"/>
                          </w:divBdr>
                          <w:divsChild>
                            <w:div w:id="1821382536">
                              <w:marLeft w:val="300"/>
                              <w:marRight w:val="30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3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FDFDF"/>
                                    <w:left w:val="single" w:sz="6" w:space="11" w:color="DFDFDF"/>
                                    <w:bottom w:val="single" w:sz="6" w:space="1" w:color="DFDFDF"/>
                                    <w:right w:val="single" w:sz="6" w:space="11" w:color="DFDFD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777777"/>
                            <w:left w:val="single" w:sz="12" w:space="0" w:color="777777"/>
                            <w:bottom w:val="single" w:sz="12" w:space="0" w:color="777777"/>
                            <w:right w:val="single" w:sz="12" w:space="0" w:color="777777"/>
                          </w:divBdr>
                          <w:divsChild>
                            <w:div w:id="212352470">
                              <w:marLeft w:val="300"/>
                              <w:marRight w:val="30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1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FDFDF"/>
                                    <w:left w:val="single" w:sz="6" w:space="11" w:color="DFDFDF"/>
                                    <w:bottom w:val="single" w:sz="6" w:space="1" w:color="DFDFDF"/>
                                    <w:right w:val="single" w:sz="6" w:space="11" w:color="DFDFD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2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7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7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0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777777"/>
                                    <w:left w:val="single" w:sz="12" w:space="0" w:color="777777"/>
                                    <w:bottom w:val="single" w:sz="12" w:space="0" w:color="777777"/>
                                    <w:right w:val="single" w:sz="12" w:space="0" w:color="777777"/>
                                  </w:divBdr>
                                  <w:divsChild>
                                    <w:div w:id="13164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3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6238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2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3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5448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2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60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83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20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cho\AppData\Roaming\Microsoft\Templates\&#49828;&#53440;&#51068;%20&#51221;&#51032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E8648-B083-4468-82FB-A414670F4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스타일 정의.dotx</Template>
  <TotalTime>2346</TotalTime>
  <Pages>15</Pages>
  <Words>2465</Words>
  <Characters>14054</Characters>
  <Application>Microsoft Office Word</Application>
  <DocSecurity>0</DocSecurity>
  <Lines>117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bccho</dc:creator>
  <cp:lastModifiedBy>박찬</cp:lastModifiedBy>
  <cp:revision>299</cp:revision>
  <cp:lastPrinted>2015-08-04T09:37:00Z</cp:lastPrinted>
  <dcterms:created xsi:type="dcterms:W3CDTF">2015-06-25T05:23:00Z</dcterms:created>
  <dcterms:modified xsi:type="dcterms:W3CDTF">2022-09-01T02:29:00Z</dcterms:modified>
</cp:coreProperties>
</file>